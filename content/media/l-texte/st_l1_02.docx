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5B1963" w:rsidP="00B97525">
            <w:pPr>
              <w:pStyle w:val="ekvue3arial"/>
              <w:rPr>
                <w:lang w:val="fr-FR"/>
              </w:rPr>
            </w:pPr>
            <w:r>
              <w:rPr>
                <w:lang w:val="fr-FR"/>
              </w:rPr>
              <w:t>Atelier A, page 14</w:t>
            </w:r>
          </w:p>
        </w:tc>
        <w:tc>
          <w:tcPr>
            <w:tcW w:w="1177" w:type="dxa"/>
            <w:tcBorders>
              <w:top w:val="nil"/>
              <w:bottom w:val="nil"/>
            </w:tcBorders>
            <w:vAlign w:val="bottom"/>
          </w:tcPr>
          <w:p w:rsidR="00F45848" w:rsidRPr="00BD7CF5" w:rsidRDefault="004D5283" w:rsidP="000E1075">
            <w:pPr>
              <w:pStyle w:val="ekvkapitellinksbndig"/>
            </w:pPr>
            <w:r>
              <w:t>1</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5B1963" w:rsidRPr="005B1963" w:rsidRDefault="005B1963" w:rsidP="005B1963">
      <w:pPr>
        <w:pStyle w:val="ekvue2arial"/>
      </w:pPr>
      <w:r w:rsidRPr="005B1963">
        <w:t>C’était comment ?</w:t>
      </w:r>
    </w:p>
    <w:p w:rsidR="005B1963" w:rsidRDefault="005B1963" w:rsidP="005B1963"/>
    <w:p w:rsidR="005B1963" w:rsidRPr="005B1963" w:rsidRDefault="005B1963" w:rsidP="005B1963">
      <w:pPr>
        <w:rPr>
          <w:lang w:val="fr-FR"/>
        </w:rPr>
      </w:pPr>
      <w:r w:rsidRPr="005B1963">
        <w:rPr>
          <w:lang w:val="fr-FR"/>
        </w:rPr>
        <w:t>Dans la cour du lycée-collège Honoré de Balzac, le 6 octobre.</w:t>
      </w:r>
    </w:p>
    <w:p w:rsidR="005B1963" w:rsidRPr="005B1963" w:rsidRDefault="005B1963" w:rsidP="005B1963">
      <w:pPr>
        <w:rPr>
          <w:lang w:val="fr-FR"/>
        </w:rPr>
      </w:pPr>
    </w:p>
    <w:p w:rsidR="005B1963" w:rsidRPr="005B1963" w:rsidRDefault="005B1963" w:rsidP="005B1963">
      <w:r w:rsidRPr="005B1963">
        <w:t>Florent :</w:t>
      </w:r>
      <w:r>
        <w:tab/>
      </w:r>
      <w:r w:rsidRPr="005B1963">
        <w:t>Alors Lucas, le voyage à Strasbourg, c’était comment ?</w:t>
      </w:r>
    </w:p>
    <w:p w:rsidR="005B1963" w:rsidRPr="005B1963" w:rsidRDefault="005B1963" w:rsidP="005B1963">
      <w:r w:rsidRPr="005B1963">
        <w:t>Lucas :</w:t>
      </w:r>
      <w:r>
        <w:tab/>
      </w:r>
      <w:r w:rsidRPr="005B1963">
        <w:t>C’était top !</w:t>
      </w:r>
    </w:p>
    <w:p w:rsidR="005B1963" w:rsidRPr="005B1963" w:rsidRDefault="005B1963" w:rsidP="005B1963">
      <w:pPr>
        <w:rPr>
          <w:lang w:val="fr-FR"/>
        </w:rPr>
      </w:pPr>
      <w:r w:rsidRPr="005B1963">
        <w:rPr>
          <w:lang w:val="fr-FR"/>
        </w:rPr>
        <w:t>Florent :</w:t>
      </w:r>
      <w:r w:rsidRPr="005B1963">
        <w:rPr>
          <w:lang w:val="fr-FR"/>
        </w:rPr>
        <w:tab/>
        <w:t>Vous aviez un programme de ouf, tu n’étais pas trop crevé à la fin ?</w:t>
      </w:r>
    </w:p>
    <w:p w:rsidR="005B1963" w:rsidRPr="005B1963" w:rsidRDefault="005B1963" w:rsidP="005B1963">
      <w:r w:rsidRPr="005B1963">
        <w:t>Lucas :</w:t>
      </w:r>
      <w:r>
        <w:tab/>
      </w:r>
      <w:r w:rsidRPr="005B1963">
        <w:t>Non, ça allait. Tu sais, chaque matin, on prenait le petit-déjeuner à huit heures. Je ne me levais pas avant sept heures et demie. Tu vois, on ne tombait pas du lit comme pour aller au lycée. Mais bon, on ne dormait pas beaucoup la nuit.</w:t>
      </w:r>
    </w:p>
    <w:p w:rsidR="005B1963" w:rsidRPr="005B1963" w:rsidRDefault="005B1963" w:rsidP="005B1963">
      <w:r w:rsidRPr="005B1963">
        <w:t>Florent :</w:t>
      </w:r>
      <w:r>
        <w:tab/>
      </w:r>
      <w:r w:rsidRPr="005B1963">
        <w:t xml:space="preserve">C’est toujours comme ça pendant les voyages scolaires… </w:t>
      </w:r>
    </w:p>
    <w:p w:rsidR="005B1963" w:rsidRPr="005B1963" w:rsidRDefault="005B1963" w:rsidP="005B1963">
      <w:r w:rsidRPr="005B1963">
        <w:t>Lucas :</w:t>
      </w:r>
      <w:r>
        <w:tab/>
      </w:r>
      <w:r w:rsidRPr="005B1963">
        <w:t>C’est vrai ! Chaque soir, les profs nous envoyaient au lit à dix heures et demie, mais après, nous faisions la fête dans les chambres. Moi, j’avais Marco dans ma chambre, alors tu imagines…</w:t>
      </w:r>
    </w:p>
    <w:p w:rsidR="005B1963" w:rsidRPr="005B1963" w:rsidRDefault="005B1963" w:rsidP="005B1963">
      <w:r w:rsidRPr="005B1963">
        <w:t>Florent :</w:t>
      </w:r>
      <w:r>
        <w:tab/>
      </w:r>
      <w:r w:rsidRPr="005B1963">
        <w:t>J’imagine même très bien : il faisait le fou, comme toujours pendant les voyages ? Bon ben ça avait l’air cool.</w:t>
      </w:r>
    </w:p>
    <w:p w:rsidR="00B97525" w:rsidRPr="005B1963" w:rsidRDefault="00B97525" w:rsidP="005B1963">
      <w:bookmarkStart w:id="0" w:name="_GoBack"/>
      <w:bookmarkEnd w:id="0"/>
    </w:p>
    <w:sectPr w:rsidR="00B97525" w:rsidRPr="005B1963"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3BD47005" wp14:editId="5FDA36C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201CB"/>
    <w:rsid w:val="00622F6B"/>
    <w:rsid w:val="00627765"/>
    <w:rsid w:val="00627A02"/>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75569"/>
    <w:rsid w:val="00B8071F"/>
    <w:rsid w:val="00B82B4E"/>
    <w:rsid w:val="00B83E25"/>
    <w:rsid w:val="00B8420E"/>
    <w:rsid w:val="00B90CE1"/>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2017-08-14T15:40:00Z</dcterms:created>
  <dcterms:modified xsi:type="dcterms:W3CDTF">2017-08-14T15:42:00Z</dcterms:modified>
</cp:coreProperties>
</file>