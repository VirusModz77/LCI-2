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607BDC" w:rsidP="00B97525">
            <w:pPr>
              <w:pStyle w:val="ekvue3arial"/>
              <w:rPr>
                <w:lang w:val="fr-FR"/>
              </w:rPr>
            </w:pPr>
            <w:r>
              <w:rPr>
                <w:lang w:val="fr-FR"/>
              </w:rPr>
              <w:t>Atelier A, page 15</w:t>
            </w:r>
          </w:p>
        </w:tc>
        <w:tc>
          <w:tcPr>
            <w:tcW w:w="1177" w:type="dxa"/>
            <w:tcBorders>
              <w:top w:val="nil"/>
              <w:bottom w:val="nil"/>
            </w:tcBorders>
            <w:vAlign w:val="bottom"/>
          </w:tcPr>
          <w:p w:rsidR="00F45848" w:rsidRPr="00BD7CF5" w:rsidRDefault="004D5283" w:rsidP="000E1075">
            <w:pPr>
              <w:pStyle w:val="ekvkapitellinksbndig"/>
            </w:pPr>
            <w:r>
              <w:t>1</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07BDC" w:rsidRPr="00607BDC" w:rsidRDefault="00607BDC" w:rsidP="00607BDC">
      <w:pPr>
        <w:pStyle w:val="ekvue2arial"/>
      </w:pPr>
      <w:r w:rsidRPr="00607BDC">
        <w:t>Jour 1 : à la découverte de Strasbourg !</w:t>
      </w:r>
    </w:p>
    <w:p w:rsidR="00607BDC" w:rsidRDefault="00607BDC" w:rsidP="00607BDC"/>
    <w:p w:rsidR="00607BDC" w:rsidRPr="00607BDC" w:rsidRDefault="00607BDC" w:rsidP="00607BDC">
      <w:r w:rsidRPr="003E1FA5">
        <w:rPr>
          <w:rStyle w:val="ekvfett"/>
          <w:lang w:val="fr-FR"/>
        </w:rPr>
        <w:t>1.</w:t>
      </w:r>
      <w:r w:rsidR="003E1FA5">
        <w:rPr>
          <w:lang w:val="fr-FR"/>
        </w:rPr>
        <w:tab/>
      </w:r>
      <w:r w:rsidRPr="00607BDC">
        <w:rPr>
          <w:lang w:val="fr-FR"/>
        </w:rPr>
        <w:t xml:space="preserve">Quand Lucas et sa classe sont arrivés à Strasbourg, ils sont d’abord allés à l’auberge de jeunesse. </w:t>
      </w:r>
      <w:r w:rsidRPr="00607BDC">
        <w:t>Elle n’était pas très loin du centre-ville, c’était pratique. Ensuite, toute la classe est partie pour la cathédrale ! C’était très intéressant parce que la guide était géniale. A la fin, elle a même proposé de monter en haut de la tour. Super idée !</w:t>
      </w:r>
    </w:p>
    <w:p w:rsidR="00607BDC" w:rsidRPr="00607BDC" w:rsidRDefault="00607BDC" w:rsidP="00607BDC"/>
    <w:p w:rsidR="00607BDC" w:rsidRPr="00607BDC" w:rsidRDefault="00607BDC" w:rsidP="00607BDC">
      <w:r w:rsidRPr="00607BDC">
        <w:t>La guide :</w:t>
      </w:r>
      <w:r w:rsidR="003E1FA5">
        <w:tab/>
      </w:r>
      <w:r w:rsidRPr="00607BDC">
        <w:t>Mais attention, il y a 322 marches.</w:t>
      </w:r>
    </w:p>
    <w:p w:rsidR="00607BDC" w:rsidRPr="00607BDC" w:rsidRDefault="00607BDC" w:rsidP="00607BDC">
      <w:r w:rsidRPr="00607BDC">
        <w:t>Damien :</w:t>
      </w:r>
      <w:r w:rsidR="003E1FA5">
        <w:tab/>
      </w:r>
      <w:r w:rsidRPr="00607BDC">
        <w:t>Quoi ??? 322 !!!</w:t>
      </w:r>
    </w:p>
    <w:p w:rsidR="00607BDC" w:rsidRPr="003E1FA5" w:rsidRDefault="00607BDC" w:rsidP="00607BDC">
      <w:pPr>
        <w:rPr>
          <w:lang w:val="fr-FR"/>
        </w:rPr>
      </w:pPr>
      <w:r w:rsidRPr="003E1FA5">
        <w:rPr>
          <w:lang w:val="fr-FR"/>
        </w:rPr>
        <w:t>Marco :</w:t>
      </w:r>
      <w:r w:rsidR="003E1FA5" w:rsidRPr="003E1FA5">
        <w:rPr>
          <w:lang w:val="fr-FR"/>
        </w:rPr>
        <w:tab/>
        <w:t>T’inquiète</w:t>
      </w:r>
      <w:r w:rsidRPr="003E1FA5">
        <w:rPr>
          <w:lang w:val="fr-FR"/>
        </w:rPr>
        <w:t xml:space="preserve"> Damien, on va prendre l’ascenseur !</w:t>
      </w:r>
    </w:p>
    <w:p w:rsidR="00607BDC" w:rsidRDefault="00607BDC" w:rsidP="00607BDC">
      <w:r w:rsidRPr="00607BDC">
        <w:t>Damien :</w:t>
      </w:r>
      <w:r w:rsidR="003E1FA5">
        <w:tab/>
      </w:r>
      <w:r w:rsidRPr="00607BDC">
        <w:t>Ah ouf, j’ai eu peur…</w:t>
      </w:r>
    </w:p>
    <w:p w:rsidR="003E1FA5" w:rsidRPr="00607BDC" w:rsidRDefault="003E1FA5" w:rsidP="00607BDC"/>
    <w:p w:rsidR="00607BDC" w:rsidRDefault="00607BDC" w:rsidP="00607BDC">
      <w:r w:rsidRPr="00607BDC">
        <w:t>Marco racontait tout le temps des blagues ! On ne s’ennuyait jamais avec lui…</w:t>
      </w:r>
    </w:p>
    <w:p w:rsidR="003E1FA5" w:rsidRPr="00607BDC" w:rsidRDefault="003E1FA5" w:rsidP="00607BDC"/>
    <w:p w:rsidR="00607BDC" w:rsidRPr="00607BDC" w:rsidRDefault="00607BDC" w:rsidP="00607BDC">
      <w:r w:rsidRPr="00607BDC">
        <w:t>M. Verney :</w:t>
      </w:r>
      <w:r w:rsidR="003E1FA5">
        <w:tab/>
      </w:r>
      <w:r w:rsidRPr="00607BDC">
        <w:t>Il n’y a pas d’ascenseur, Damien, on monte à pied !</w:t>
      </w:r>
    </w:p>
    <w:p w:rsidR="00607BDC" w:rsidRDefault="00607BDC" w:rsidP="00607BDC">
      <w:r w:rsidRPr="00607BDC">
        <w:t>Damien :</w:t>
      </w:r>
      <w:r w:rsidR="003E1FA5">
        <w:tab/>
      </w:r>
      <w:r w:rsidRPr="00607BDC">
        <w:t>A pied ??? Mais c’est trop fatigant !</w:t>
      </w:r>
    </w:p>
    <w:p w:rsidR="003E1FA5" w:rsidRPr="00607BDC" w:rsidRDefault="003E1FA5" w:rsidP="00607BDC">
      <w:bookmarkStart w:id="0" w:name="_GoBack"/>
      <w:bookmarkEnd w:id="0"/>
    </w:p>
    <w:p w:rsidR="00607BDC" w:rsidRPr="00607BDC" w:rsidRDefault="00607BDC" w:rsidP="00607BDC">
      <w:r w:rsidRPr="003E1FA5">
        <w:rPr>
          <w:rStyle w:val="ekvfett"/>
        </w:rPr>
        <w:t>2.</w:t>
      </w:r>
      <w:r w:rsidR="003E1FA5">
        <w:tab/>
      </w:r>
      <w:r w:rsidRPr="00607BDC">
        <w:t>Les élèves ont commencé à monter, et comme toujours, Marco faisait le fou : il glissait sur les marches, faisait semblant de tomber… Madame Lemoine n’était pas contente !</w:t>
      </w:r>
    </w:p>
    <w:p w:rsidR="00607BDC" w:rsidRPr="00607BDC" w:rsidRDefault="00607BDC" w:rsidP="00607BDC">
      <w:r w:rsidRPr="00607BDC">
        <w:t>En haut, tous les élèves étaient du même avis : on avait une vue magnifique sur Strasbourg ! Comme il faisait très beau, on voyait même les Vosges !</w:t>
      </w:r>
    </w:p>
    <w:p w:rsidR="00607BDC" w:rsidRDefault="00607BDC" w:rsidP="00607BDC">
      <w:r w:rsidRPr="00607BDC">
        <w:t>Après la cathédrale, direction la Petite France. Avec toutes ces belles maisons alsaciennes, les ponts sur l’Ill, les petites rues, c’était un quartier super joli.</w:t>
      </w:r>
    </w:p>
    <w:p w:rsidR="003E1FA5" w:rsidRPr="00607BDC" w:rsidRDefault="003E1FA5" w:rsidP="00607BDC"/>
    <w:p w:rsidR="00607BDC" w:rsidRDefault="00607BDC" w:rsidP="00607BDC">
      <w:r w:rsidRPr="003E1FA5">
        <w:rPr>
          <w:rStyle w:val="ekvfett"/>
        </w:rPr>
        <w:t>3.</w:t>
      </w:r>
      <w:r w:rsidR="003E1FA5">
        <w:tab/>
      </w:r>
      <w:r w:rsidRPr="00607BDC">
        <w:t>Pour le jeu de piste de l’après-midi, les profs ont d’abord fait six groupes, puis ils ont distribué les questions. Lucas et Marco étaient très contents parce qu’ils avaient Clara dans leur groupe. Clara savait toujours tout… ou presque ! En plus, quand elle était petite, elle passait tous ses étés chez ses grands-parents à… Strasbourg. Alors la ville, elle la connaissait comme sa poche.</w:t>
      </w:r>
    </w:p>
    <w:p w:rsidR="003E1FA5" w:rsidRPr="00607BDC" w:rsidRDefault="003E1FA5" w:rsidP="00607BDC"/>
    <w:p w:rsidR="00B97525" w:rsidRPr="00607BDC" w:rsidRDefault="00607BDC" w:rsidP="00607BDC">
      <w:r w:rsidRPr="003E1FA5">
        <w:rPr>
          <w:rStyle w:val="ekvfett"/>
        </w:rPr>
        <w:t>4.</w:t>
      </w:r>
      <w:r w:rsidR="003E1FA5">
        <w:tab/>
      </w:r>
      <w:r w:rsidRPr="00607BDC">
        <w:t>Le jeu de piste se passait dans le quartier européen. Première question : trouver un morceau de l’histoire de l’Allemagne… Lucas et son groupe ont marché pendant un moment et tout à coup, Clara a crié : « Ça y est, j’ai trouvé ! » Près du Palais des droits de l’homme, il y avait un morceau du mur de Berlin. Pas mal… Deuxième question : trouver près du Conseil de l’Europe une rue qui porte le nom d’un Européen célèbre… Le jeu a continué, il y avait des questions sur toutes les institutions européennes de Strasbourg. A la fin du jeu, les élèves étaient contents : un cours d’histoire comme ça, ils trouvaient ça passionnant !</w:t>
      </w:r>
    </w:p>
    <w:sectPr w:rsidR="00B97525" w:rsidRPr="00607BDC"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07BDC"/>
    <w:rsid w:val="006201CB"/>
    <w:rsid w:val="00622F6B"/>
    <w:rsid w:val="00627765"/>
    <w:rsid w:val="00627A02"/>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75569"/>
    <w:rsid w:val="00B8071F"/>
    <w:rsid w:val="00B82B4E"/>
    <w:rsid w:val="00B83E25"/>
    <w:rsid w:val="00B8420E"/>
    <w:rsid w:val="00B90CE1"/>
    <w:rsid w:val="00B97525"/>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next w:val="Absatz-Standardschriftart"/>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2017-08-14T15:43:00Z</dcterms:created>
  <dcterms:modified xsi:type="dcterms:W3CDTF">2017-08-14T15:48:00Z</dcterms:modified>
</cp:coreProperties>
</file>