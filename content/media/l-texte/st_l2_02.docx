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B66D0F" w:rsidP="00B66D0F">
            <w:pPr>
              <w:pStyle w:val="ekvue3arial"/>
              <w:rPr>
                <w:lang w:val="fr-FR"/>
              </w:rPr>
            </w:pPr>
            <w:r>
              <w:rPr>
                <w:lang w:val="fr-FR"/>
              </w:rPr>
              <w:t>Atelier A</w:t>
            </w:r>
            <w:r w:rsidR="00607BDC">
              <w:rPr>
                <w:lang w:val="fr-FR"/>
              </w:rPr>
              <w:t>, page</w:t>
            </w:r>
            <w:r w:rsidR="00634BFC">
              <w:rPr>
                <w:lang w:val="fr-FR"/>
              </w:rPr>
              <w:t>s</w:t>
            </w:r>
            <w:r w:rsidR="00607BDC">
              <w:rPr>
                <w:lang w:val="fr-FR"/>
              </w:rPr>
              <w:t xml:space="preserve"> </w:t>
            </w:r>
            <w:r w:rsidR="00F910E9">
              <w:rPr>
                <w:lang w:val="fr-FR"/>
              </w:rPr>
              <w:t>2</w:t>
            </w:r>
            <w:r>
              <w:rPr>
                <w:lang w:val="fr-FR"/>
              </w:rPr>
              <w:t>8</w:t>
            </w:r>
            <w:r w:rsidR="00634BFC">
              <w:rPr>
                <w:lang w:val="fr-FR"/>
              </w:rPr>
              <w:t>–2</w:t>
            </w:r>
            <w:r>
              <w:rPr>
                <w:lang w:val="fr-FR"/>
              </w:rPr>
              <w:t>9</w:t>
            </w:r>
          </w:p>
        </w:tc>
        <w:tc>
          <w:tcPr>
            <w:tcW w:w="1177" w:type="dxa"/>
            <w:tcBorders>
              <w:top w:val="nil"/>
              <w:bottom w:val="nil"/>
            </w:tcBorders>
            <w:vAlign w:val="bottom"/>
          </w:tcPr>
          <w:p w:rsidR="00F45848" w:rsidRPr="00BD7CF5" w:rsidRDefault="00F910E9" w:rsidP="000E1075">
            <w:pPr>
              <w:pStyle w:val="ekvkapitellinksbndig"/>
            </w:pPr>
            <w:r>
              <w:t>2</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07BDC" w:rsidRPr="00634BFC" w:rsidRDefault="00B66D0F" w:rsidP="00607BDC">
      <w:pPr>
        <w:pStyle w:val="ekvue2arial"/>
        <w:rPr>
          <w:lang w:val="fr-FR"/>
        </w:rPr>
      </w:pPr>
      <w:r>
        <w:rPr>
          <w:lang w:val="fr-FR"/>
        </w:rPr>
        <w:t>Faites de la musique aux Batignolles !</w:t>
      </w:r>
    </w:p>
    <w:p w:rsidR="00607BDC" w:rsidRPr="00634BFC" w:rsidRDefault="00607BDC" w:rsidP="00607BDC">
      <w:pPr>
        <w:rPr>
          <w:lang w:val="fr-FR"/>
        </w:rPr>
      </w:pPr>
    </w:p>
    <w:p w:rsidR="007D51B9" w:rsidRPr="007D51B9" w:rsidRDefault="007D51B9" w:rsidP="007D51B9">
      <w:pPr>
        <w:rPr>
          <w:lang w:val="fr-FR"/>
        </w:rPr>
      </w:pPr>
      <w:r w:rsidRPr="007D51B9">
        <w:rPr>
          <w:rStyle w:val="ekvfett"/>
          <w:lang w:val="fr-FR"/>
        </w:rPr>
        <w:t>1.</w:t>
      </w:r>
      <w:r>
        <w:rPr>
          <w:lang w:val="fr-FR"/>
        </w:rPr>
        <w:tab/>
      </w:r>
      <w:r w:rsidRPr="007D51B9">
        <w:rPr>
          <w:lang w:val="fr-FR"/>
        </w:rPr>
        <w:t>La fête de la musique a lieu tous les ans le 21 juin avec des concerts gratuits partout en France</w:t>
      </w:r>
      <w:r>
        <w:rPr>
          <w:lang w:val="fr-FR"/>
        </w:rPr>
        <w:t>L</w:t>
      </w:r>
      <w:r w:rsidRPr="00F61883">
        <w:rPr>
          <w:lang w:val="fr-FR"/>
        </w:rPr>
        <w:t xml:space="preserve">es musiciens amateurs peuvent jouer et chanter dans la rue ou dans des cafés. </w:t>
      </w:r>
      <w:r w:rsidRPr="007D51B9">
        <w:rPr>
          <w:lang w:val="fr-FR"/>
        </w:rPr>
        <w:t>L’ambiance est géniale : les gens sortent en famille ou avec des amis et font la fête dans la rue. A Paris, le métro roule exceptionnellement toute la nuit, comme ça, tout le monde peut rentrer tard.</w:t>
      </w:r>
    </w:p>
    <w:p w:rsidR="007D51B9" w:rsidRPr="007D51B9" w:rsidRDefault="007D51B9" w:rsidP="007D51B9">
      <w:pPr>
        <w:rPr>
          <w:lang w:val="fr-FR"/>
        </w:rPr>
      </w:pPr>
    </w:p>
    <w:p w:rsidR="007D51B9" w:rsidRPr="007D51B9" w:rsidRDefault="007D51B9" w:rsidP="007D51B9">
      <w:pPr>
        <w:rPr>
          <w:lang w:val="fr-FR"/>
        </w:rPr>
      </w:pPr>
      <w:r w:rsidRPr="007D51B9">
        <w:rPr>
          <w:rStyle w:val="ekvfett"/>
          <w:lang w:val="fr-FR"/>
        </w:rPr>
        <w:t>2.</w:t>
      </w:r>
      <w:r>
        <w:rPr>
          <w:lang w:val="fr-FR"/>
        </w:rPr>
        <w:tab/>
      </w:r>
      <w:r w:rsidRPr="007D51B9">
        <w:rPr>
          <w:lang w:val="fr-FR"/>
        </w:rPr>
        <w:t xml:space="preserve">Hier, le groupe Les Dilettantes a aussi participé à la fête de la musique aux Batignolles. Les Dilettantes, c’est le groupe de Florent, Lucas, Fanny et… Pauline. </w:t>
      </w:r>
      <w:r w:rsidRPr="00F61883">
        <w:rPr>
          <w:lang w:val="fr-FR"/>
        </w:rPr>
        <w:t xml:space="preserve">Le groupe est récent : il existe depuis seulement six mois, mais les copains ont déjà six chansons. </w:t>
      </w:r>
      <w:r w:rsidRPr="007D51B9">
        <w:rPr>
          <w:lang w:val="fr-FR"/>
        </w:rPr>
        <w:t>Et hier soir, c’était le grand soir : leur premier concert sur la place Lobligeois. La soirée a très mal commencé, mais heureusement, tout s’est bien terminé !</w:t>
      </w:r>
    </w:p>
    <w:p w:rsidR="007D51B9" w:rsidRPr="007D51B9" w:rsidRDefault="007D51B9" w:rsidP="007D51B9">
      <w:pPr>
        <w:rPr>
          <w:lang w:val="fr-FR"/>
        </w:rPr>
      </w:pPr>
    </w:p>
    <w:p w:rsidR="007D51B9" w:rsidRPr="007D51B9" w:rsidRDefault="007D51B9" w:rsidP="007D51B9">
      <w:pPr>
        <w:rPr>
          <w:lang w:val="fr-FR"/>
        </w:rPr>
      </w:pPr>
      <w:r w:rsidRPr="007D51B9">
        <w:rPr>
          <w:rStyle w:val="ekvfett"/>
          <w:lang w:val="fr-FR"/>
        </w:rPr>
        <w:t>3.</w:t>
      </w:r>
      <w:r>
        <w:rPr>
          <w:lang w:val="fr-FR"/>
        </w:rPr>
        <w:tab/>
      </w:r>
      <w:r w:rsidRPr="007D51B9">
        <w:rPr>
          <w:lang w:val="fr-FR"/>
        </w:rPr>
        <w:t>Florent, Lucas et les filles avaient rendez-vous à 18 heures sur la place Lobligeois pour une dernière répétition avant leur concert à 20 heures, mais à 19h30, Pauline, la chanteuse, n’était toujours pas là ! Normalement, elle avait cinq minutes de retard, mais là… Florent était complètement stressé et regardait sans arrêt son portable.</w:t>
      </w:r>
    </w:p>
    <w:p w:rsidR="007D51B9" w:rsidRPr="007D51B9" w:rsidRDefault="007D51B9" w:rsidP="007D51B9">
      <w:pPr>
        <w:pStyle w:val="ekvgrundtexthalbe"/>
        <w:rPr>
          <w:lang w:val="fr-FR"/>
        </w:rPr>
      </w:pPr>
      <w:bookmarkStart w:id="0" w:name="_GoBack"/>
    </w:p>
    <w:bookmarkEnd w:id="0"/>
    <w:p w:rsidR="007D51B9" w:rsidRPr="007D51B9" w:rsidRDefault="007D51B9" w:rsidP="007D51B9">
      <w:pPr>
        <w:rPr>
          <w:lang w:val="fr-FR"/>
        </w:rPr>
      </w:pPr>
      <w:r w:rsidRPr="007D51B9">
        <w:rPr>
          <w:lang w:val="fr-FR"/>
        </w:rPr>
        <w:t>18h16 : Slt Pauline ! T où ? On t’attend !</w:t>
      </w:r>
    </w:p>
    <w:p w:rsidR="007D51B9" w:rsidRPr="007D51B9" w:rsidRDefault="007D51B9" w:rsidP="007D51B9">
      <w:pPr>
        <w:rPr>
          <w:lang w:val="fr-FR"/>
        </w:rPr>
      </w:pPr>
      <w:r w:rsidRPr="007D51B9">
        <w:rPr>
          <w:lang w:val="fr-FR"/>
        </w:rPr>
        <w:t>18h27 : Hé, t’as oublié la répèt ?</w:t>
      </w:r>
    </w:p>
    <w:p w:rsidR="007D51B9" w:rsidRPr="007D51B9" w:rsidRDefault="007D51B9" w:rsidP="007D51B9">
      <w:pPr>
        <w:rPr>
          <w:lang w:val="fr-FR"/>
        </w:rPr>
      </w:pPr>
      <w:r w:rsidRPr="007D51B9">
        <w:rPr>
          <w:lang w:val="fr-FR"/>
        </w:rPr>
        <w:t>18h46 : Arrête Pauline ! Tu crois vraiment que c’est le moment de faire ta diva ?</w:t>
      </w:r>
    </w:p>
    <w:p w:rsidR="007D51B9" w:rsidRPr="007D51B9" w:rsidRDefault="007D51B9" w:rsidP="007D51B9">
      <w:pPr>
        <w:rPr>
          <w:lang w:val="fr-FR"/>
        </w:rPr>
      </w:pPr>
      <w:r w:rsidRPr="007D51B9">
        <w:rPr>
          <w:lang w:val="fr-FR"/>
        </w:rPr>
        <w:t>19h02 : Keske tu fais ?</w:t>
      </w:r>
    </w:p>
    <w:p w:rsidR="007D51B9" w:rsidRPr="007D51B9" w:rsidRDefault="007D51B9" w:rsidP="007D51B9">
      <w:pPr>
        <w:rPr>
          <w:lang w:val="fr-FR"/>
        </w:rPr>
      </w:pPr>
      <w:r w:rsidRPr="007D51B9">
        <w:rPr>
          <w:lang w:val="fr-FR"/>
        </w:rPr>
        <w:t>19h28 : Rapplique immédiatement !!!</w:t>
      </w:r>
    </w:p>
    <w:p w:rsidR="007D51B9" w:rsidRPr="007D51B9" w:rsidRDefault="007D51B9" w:rsidP="007D51B9">
      <w:pPr>
        <w:rPr>
          <w:lang w:val="fr-FR"/>
        </w:rPr>
      </w:pPr>
    </w:p>
    <w:p w:rsidR="007D51B9" w:rsidRPr="007D51B9" w:rsidRDefault="007D51B9" w:rsidP="007D51B9">
      <w:pPr>
        <w:rPr>
          <w:lang w:val="fr-FR"/>
        </w:rPr>
      </w:pPr>
      <w:r w:rsidRPr="007D51B9">
        <w:rPr>
          <w:rStyle w:val="ekvfett"/>
          <w:lang w:val="fr-FR"/>
        </w:rPr>
        <w:t>4.</w:t>
      </w:r>
      <w:r>
        <w:rPr>
          <w:lang w:val="fr-FR"/>
        </w:rPr>
        <w:tab/>
      </w:r>
      <w:r w:rsidRPr="007D51B9">
        <w:rPr>
          <w:lang w:val="fr-FR"/>
        </w:rPr>
        <w:t>Florent ne savait plus quoi faire. Dans dix minutes, ils devaient être sur scène et sans leur chanteuse, ça allait sûrement être une catastrophe ! Il fallait trouver une solution.</w:t>
      </w:r>
    </w:p>
    <w:p w:rsidR="007D51B9" w:rsidRPr="007D51B9" w:rsidRDefault="007D51B9" w:rsidP="007D51B9">
      <w:pPr>
        <w:pStyle w:val="ekvgrundtexthalbe"/>
        <w:rPr>
          <w:lang w:val="fr-FR"/>
        </w:rPr>
      </w:pPr>
    </w:p>
    <w:p w:rsidR="007D51B9" w:rsidRPr="007D51B9" w:rsidRDefault="007D51B9" w:rsidP="007D51B9">
      <w:pPr>
        <w:rPr>
          <w:lang w:val="fr-FR"/>
        </w:rPr>
      </w:pPr>
      <w:r w:rsidRPr="007D51B9">
        <w:rPr>
          <w:lang w:val="fr-FR"/>
        </w:rPr>
        <w:t>Florent :</w:t>
      </w:r>
      <w:r>
        <w:rPr>
          <w:lang w:val="fr-FR"/>
        </w:rPr>
        <w:tab/>
      </w:r>
      <w:r w:rsidRPr="007D51B9">
        <w:rPr>
          <w:lang w:val="fr-FR"/>
        </w:rPr>
        <w:t>Ecoute Fanny, tu dois chanter à la place de Pauline !</w:t>
      </w:r>
    </w:p>
    <w:p w:rsidR="007D51B9" w:rsidRPr="007D51B9" w:rsidRDefault="007D51B9" w:rsidP="007D51B9">
      <w:pPr>
        <w:rPr>
          <w:lang w:val="fr-FR"/>
        </w:rPr>
      </w:pPr>
      <w:r w:rsidRPr="007D51B9">
        <w:rPr>
          <w:lang w:val="fr-FR"/>
        </w:rPr>
        <w:t>Fanny :</w:t>
      </w:r>
      <w:r>
        <w:rPr>
          <w:lang w:val="fr-FR"/>
        </w:rPr>
        <w:tab/>
      </w:r>
      <w:r w:rsidRPr="007D51B9">
        <w:rPr>
          <w:lang w:val="fr-FR"/>
        </w:rPr>
        <w:t>Moi ??? Ça va pas, non ?! Je chante comme une casserole.</w:t>
      </w:r>
    </w:p>
    <w:p w:rsidR="007D51B9" w:rsidRPr="00F61883" w:rsidRDefault="007D51B9" w:rsidP="007D51B9">
      <w:pPr>
        <w:rPr>
          <w:lang w:val="fr-FR"/>
        </w:rPr>
      </w:pPr>
      <w:r w:rsidRPr="00F61883">
        <w:rPr>
          <w:lang w:val="fr-FR"/>
        </w:rPr>
        <w:t>Florent :</w:t>
      </w:r>
      <w:r>
        <w:rPr>
          <w:lang w:val="fr-FR"/>
        </w:rPr>
        <w:tab/>
      </w:r>
      <w:r w:rsidRPr="00F61883">
        <w:rPr>
          <w:lang w:val="fr-FR"/>
        </w:rPr>
        <w:t>Alors là, je ne te crois pas, je suis sûr que tu chantes bien.</w:t>
      </w:r>
    </w:p>
    <w:p w:rsidR="007D51B9" w:rsidRPr="00F61883" w:rsidRDefault="007D51B9" w:rsidP="007D51B9">
      <w:pPr>
        <w:rPr>
          <w:lang w:val="fr-FR"/>
        </w:rPr>
      </w:pPr>
      <w:r w:rsidRPr="007D51B9">
        <w:rPr>
          <w:lang w:val="fr-FR"/>
        </w:rPr>
        <w:t>Lucas :</w:t>
      </w:r>
      <w:r>
        <w:rPr>
          <w:lang w:val="fr-FR"/>
        </w:rPr>
        <w:tab/>
      </w:r>
      <w:r w:rsidRPr="007D51B9">
        <w:rPr>
          <w:lang w:val="fr-FR"/>
        </w:rPr>
        <w:t xml:space="preserve">Fanny, on sait que c’est pas évident, mais on croit en toi ! </w:t>
      </w:r>
      <w:r w:rsidRPr="00F61883">
        <w:rPr>
          <w:lang w:val="fr-FR"/>
        </w:rPr>
        <w:t>On va monter ensemble sur scène, ça va aller. et tout va bien se passer !</w:t>
      </w:r>
    </w:p>
    <w:p w:rsidR="007D51B9" w:rsidRPr="00F61883" w:rsidRDefault="007D51B9" w:rsidP="007D51B9">
      <w:pPr>
        <w:rPr>
          <w:lang w:val="fr-FR"/>
        </w:rPr>
      </w:pPr>
    </w:p>
    <w:p w:rsidR="007D51B9" w:rsidRPr="007D51B9" w:rsidRDefault="007D51B9" w:rsidP="007D51B9">
      <w:pPr>
        <w:rPr>
          <w:lang w:val="fr-FR"/>
        </w:rPr>
      </w:pPr>
      <w:r w:rsidRPr="007D51B9">
        <w:rPr>
          <w:rStyle w:val="ekvfett"/>
          <w:lang w:val="fr-FR"/>
        </w:rPr>
        <w:t>5.</w:t>
      </w:r>
      <w:r>
        <w:rPr>
          <w:lang w:val="fr-FR"/>
        </w:rPr>
        <w:tab/>
      </w:r>
      <w:r w:rsidRPr="007D51B9">
        <w:rPr>
          <w:lang w:val="fr-FR"/>
        </w:rPr>
        <w:t>Les trois copains sont courageusement montés sur scène. Dans le public, ils ont vite reconnu plein d’élèves de leur collège. Lucas a pensé : « Si on rate ce concert, ça va être trop la honte… » Fanny a commencé à chanter leur première chanson… et là, la cata… Fanny était super au clavier, mais elle chantait vraiment comme une casserole… Des personnes ont sifflé, Fanny est devenue toute rouge et a arrêté de chanter. Florent voulait déjà quitter la scène quand Lucas a pris le micro…</w:t>
      </w:r>
    </w:p>
    <w:p w:rsidR="007D51B9" w:rsidRPr="007D51B9" w:rsidRDefault="007D51B9" w:rsidP="007D51B9">
      <w:pPr>
        <w:rPr>
          <w:lang w:val="fr-FR"/>
        </w:rPr>
      </w:pPr>
      <w:r w:rsidRPr="007D51B9">
        <w:rPr>
          <w:lang w:val="fr-FR"/>
        </w:rPr>
        <w:t xml:space="preserve">Et il avait une voix super ! </w:t>
      </w:r>
      <w:r w:rsidRPr="00F61883">
        <w:rPr>
          <w:lang w:val="fr-FR"/>
        </w:rPr>
        <w:t xml:space="preserve">Des gens ont applaudi, d’autres ont commencé à danser. </w:t>
      </w:r>
      <w:r w:rsidRPr="007D51B9">
        <w:rPr>
          <w:lang w:val="fr-FR"/>
        </w:rPr>
        <w:t>Après une demi-heure de concert, les trois copains ont quitté la scène sous les bravos du public.</w:t>
      </w:r>
    </w:p>
    <w:p w:rsidR="007D51B9" w:rsidRPr="007D51B9" w:rsidRDefault="007D51B9" w:rsidP="007D51B9">
      <w:pPr>
        <w:rPr>
          <w:lang w:val="fr-FR"/>
        </w:rPr>
      </w:pPr>
    </w:p>
    <w:p w:rsidR="007D51B9" w:rsidRDefault="007D51B9" w:rsidP="007D51B9">
      <w:pPr>
        <w:rPr>
          <w:lang w:val="fr-FR"/>
        </w:rPr>
      </w:pPr>
      <w:r w:rsidRPr="007D51B9">
        <w:rPr>
          <w:rStyle w:val="ekvfett"/>
          <w:lang w:val="fr-FR"/>
        </w:rPr>
        <w:t>6.</w:t>
      </w:r>
      <w:r>
        <w:rPr>
          <w:lang w:val="fr-FR"/>
        </w:rPr>
        <w:tab/>
      </w:r>
      <w:r w:rsidRPr="007D51B9">
        <w:rPr>
          <w:lang w:val="fr-FR"/>
        </w:rPr>
        <w:t>Mais malgré leur énorme succès, Florent n’était pas vraiment content : où était Pauline ? C’était trop nul de les laisser seuls ! A ce moment, un homme est venu vers eux.</w:t>
      </w:r>
    </w:p>
    <w:p w:rsidR="007D51B9" w:rsidRPr="007D51B9" w:rsidRDefault="007D51B9" w:rsidP="007D51B9">
      <w:pPr>
        <w:pStyle w:val="ekvgrundtexthalbe"/>
        <w:rPr>
          <w:lang w:val="fr-FR"/>
        </w:rPr>
      </w:pPr>
    </w:p>
    <w:p w:rsidR="007D51B9" w:rsidRPr="007D51B9" w:rsidRDefault="007D51B9" w:rsidP="007D51B9">
      <w:pPr>
        <w:rPr>
          <w:lang w:val="fr-FR"/>
        </w:rPr>
      </w:pPr>
      <w:r w:rsidRPr="007D51B9">
        <w:rPr>
          <w:lang w:val="fr-FR"/>
        </w:rPr>
        <w:t>Le monsieur :</w:t>
      </w:r>
      <w:r>
        <w:rPr>
          <w:lang w:val="fr-FR"/>
        </w:rPr>
        <w:tab/>
      </w:r>
      <w:r w:rsidRPr="007D51B9">
        <w:rPr>
          <w:lang w:val="fr-FR"/>
        </w:rPr>
        <w:t>Bonsoir, je me présente : Etienne Lemarchand, j’organise les concerts pendant les journées du Patrimoine. On fait actuellement un casting pour le concert dans la station de métro Porte des Lilas, et je crois que les Dilettantes ont leur place dans ce casting. Ça vous intéresse ?</w:t>
      </w:r>
    </w:p>
    <w:p w:rsidR="007D51B9" w:rsidRPr="007D51B9" w:rsidRDefault="007D51B9" w:rsidP="007D51B9">
      <w:pPr>
        <w:rPr>
          <w:lang w:val="fr-FR"/>
        </w:rPr>
      </w:pPr>
      <w:r w:rsidRPr="007D51B9">
        <w:rPr>
          <w:lang w:val="fr-FR"/>
        </w:rPr>
        <w:t>Lucas :</w:t>
      </w:r>
      <w:r>
        <w:rPr>
          <w:lang w:val="fr-FR"/>
        </w:rPr>
        <w:tab/>
      </w:r>
      <w:r w:rsidRPr="007D51B9">
        <w:rPr>
          <w:lang w:val="fr-FR"/>
        </w:rPr>
        <w:t>Sérieusement ? Vous croyez qu’on a une chance ?</w:t>
      </w:r>
    </w:p>
    <w:p w:rsidR="00B97525" w:rsidRPr="00634BFC" w:rsidRDefault="007D51B9" w:rsidP="007D51B9">
      <w:pPr>
        <w:rPr>
          <w:lang w:val="fr-FR"/>
        </w:rPr>
      </w:pPr>
      <w:r w:rsidRPr="00F61883">
        <w:t>Fanny :</w:t>
      </w:r>
      <w:r>
        <w:tab/>
      </w:r>
      <w:r w:rsidRPr="00F61883">
        <w:t>Trop cool !</w:t>
      </w:r>
    </w:p>
    <w:sectPr w:rsidR="00B97525" w:rsidRPr="00634BFC"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2769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2017-08-14T15:58:00Z</dcterms:created>
  <dcterms:modified xsi:type="dcterms:W3CDTF">2017-08-14T16:04:00Z</dcterms:modified>
</cp:coreProperties>
</file>