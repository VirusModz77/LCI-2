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955D32" w:rsidP="00955D32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Entrée,</w:t>
            </w:r>
            <w:r w:rsidR="00607BDC">
              <w:rPr>
                <w:lang w:val="fr-FR"/>
              </w:rPr>
              <w:t xml:space="preserve"> page</w:t>
            </w:r>
            <w:r w:rsidR="00634BF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>
              <w:rPr>
                <w:lang w:val="fr-FR"/>
              </w:rPr>
              <w:t>42</w:t>
            </w:r>
            <w:r w:rsidR="00634BFC">
              <w:rPr>
                <w:lang w:val="fr-FR"/>
              </w:rPr>
              <w:t>–</w:t>
            </w:r>
            <w:r>
              <w:rPr>
                <w:lang w:val="fr-FR"/>
              </w:rPr>
              <w:t>43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955D32" w:rsidP="000E1075">
            <w:pPr>
              <w:pStyle w:val="ekvkapitellinksbndig"/>
            </w:pPr>
            <w:r>
              <w:t>3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07BDC" w:rsidRPr="00634BFC" w:rsidRDefault="00955D32" w:rsidP="00607BDC">
      <w:pPr>
        <w:pStyle w:val="ekvue2arial"/>
        <w:rPr>
          <w:lang w:val="fr-FR"/>
        </w:rPr>
      </w:pPr>
      <w:r>
        <w:rPr>
          <w:lang w:val="fr-FR"/>
        </w:rPr>
        <w:t>Trois mois à Marseille</w:t>
      </w:r>
    </w:p>
    <w:p w:rsidR="00607BDC" w:rsidRPr="00634BFC" w:rsidRDefault="00607BDC" w:rsidP="00607BDC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 xml:space="preserve">Niklas Wagner est élève en classe de 9e à Goslar. </w:t>
      </w:r>
      <w:r w:rsidRPr="00AD795D">
        <w:rPr>
          <w:lang w:val="fr-FR"/>
        </w:rPr>
        <w:t xml:space="preserve">L’année prochaine, il aimerait bien participer au programme Sauzay et passer trois mois en France, si possible dans une grande ville. </w:t>
      </w:r>
      <w:r w:rsidRPr="00955D32">
        <w:rPr>
          <w:lang w:val="fr-FR"/>
        </w:rPr>
        <w:t>Il échange régulièrement avec Ahmed Hayek qui habite à Marseille et veut lui aussi faire un échange. Ahmed lui a déjà envoyé beaucoup de photos.</w:t>
      </w:r>
    </w:p>
    <w:p w:rsidR="00955D32" w:rsidRPr="00955D32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>Tu vas trouver ça sur toutes les cartes postales : le Vieux-Port et en haut, Notre-Dame de la Garde.</w:t>
      </w:r>
    </w:p>
    <w:p w:rsidR="00955D32" w:rsidRPr="00955D32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AD795D">
        <w:rPr>
          <w:lang w:val="fr-FR"/>
        </w:rPr>
        <w:t xml:space="preserve">En été, avec mes copains, on est tout le temps dehors ! </w:t>
      </w:r>
      <w:r w:rsidRPr="00955D32">
        <w:rPr>
          <w:lang w:val="fr-FR"/>
        </w:rPr>
        <w:t>Là, ce sont les calanques : on fait souvent du kayak à cet endroit, c’est trop beau !</w:t>
      </w:r>
    </w:p>
    <w:p w:rsidR="00955D32" w:rsidRPr="00955D32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>Je suis fan de l’OM. Avec mon père, on a un abonnement et on va voir tous les matchs au stade Vélodrome.</w:t>
      </w:r>
    </w:p>
    <w:p w:rsidR="00955D32" w:rsidRPr="00955D32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>Quand il fait beau, c’est la folie sur la Canebière, je te raconte pas les bouchons… ! Enfin, ici, il y a tout le temps des bouchons…</w:t>
      </w:r>
    </w:p>
    <w:p w:rsidR="00955D32" w:rsidRPr="00955D32" w:rsidRDefault="00955D32" w:rsidP="00955D32">
      <w:pPr>
        <w:rPr>
          <w:lang w:val="fr-FR"/>
        </w:rPr>
      </w:pPr>
    </w:p>
    <w:p w:rsidR="00955D32" w:rsidRPr="00AD795D" w:rsidRDefault="00955D32" w:rsidP="00955D32">
      <w:pPr>
        <w:rPr>
          <w:lang w:val="fr-FR"/>
        </w:rPr>
      </w:pPr>
      <w:r w:rsidRPr="00955D32">
        <w:rPr>
          <w:lang w:val="fr-FR"/>
        </w:rPr>
        <w:t xml:space="preserve">Tu aimes les musées ? Alors on peut aller au MuCEM ! </w:t>
      </w:r>
      <w:r w:rsidRPr="00AD795D">
        <w:rPr>
          <w:lang w:val="fr-FR"/>
        </w:rPr>
        <w:t>C’est un musée récent, les touristes adorent le prendre en photo !</w:t>
      </w:r>
    </w:p>
    <w:p w:rsidR="00955D32" w:rsidRPr="00AD795D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>On peut aussi aller au château d’If : il est sur une île et pendant longtemps, ça a été une prison.</w:t>
      </w:r>
    </w:p>
    <w:p w:rsidR="00955D32" w:rsidRPr="00955D32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 xml:space="preserve">Voilà mon quartier, le Panier. Tu connais la série </w:t>
      </w:r>
      <w:bookmarkStart w:id="0" w:name="_GoBack"/>
      <w:r w:rsidRPr="00955D32">
        <w:rPr>
          <w:rStyle w:val="ekvkursiv"/>
          <w:lang w:val="fr-FR"/>
        </w:rPr>
        <w:t>Plus belle la vie</w:t>
      </w:r>
      <w:r w:rsidRPr="00955D32">
        <w:rPr>
          <w:lang w:val="fr-FR"/>
        </w:rPr>
        <w:t> </w:t>
      </w:r>
      <w:bookmarkEnd w:id="0"/>
      <w:r w:rsidRPr="00955D32">
        <w:rPr>
          <w:lang w:val="fr-FR"/>
        </w:rPr>
        <w:t>? Elle se passe ici, on est célèbres ! ;-)</w:t>
      </w:r>
    </w:p>
    <w:p w:rsidR="00955D32" w:rsidRPr="00955D32" w:rsidRDefault="00955D32" w:rsidP="00955D32">
      <w:pPr>
        <w:rPr>
          <w:lang w:val="fr-FR"/>
        </w:rPr>
      </w:pPr>
    </w:p>
    <w:p w:rsidR="00955D32" w:rsidRPr="00955D32" w:rsidRDefault="00955D32" w:rsidP="00955D32">
      <w:pPr>
        <w:rPr>
          <w:lang w:val="fr-FR"/>
        </w:rPr>
      </w:pPr>
      <w:r w:rsidRPr="00955D32">
        <w:rPr>
          <w:lang w:val="fr-FR"/>
        </w:rPr>
        <w:t>Et là, ce sont mes super potes : Youssou et Mathilde. On est tout le temps ensemble, tu vas les adorer !</w:t>
      </w:r>
    </w:p>
    <w:p w:rsidR="00EA3981" w:rsidRPr="00EA3981" w:rsidRDefault="00EA3981" w:rsidP="00EA3981">
      <w:pPr>
        <w:rPr>
          <w:lang w:val="fr-FR"/>
        </w:rPr>
      </w:pPr>
    </w:p>
    <w:sectPr w:rsidR="00EA3981" w:rsidRPr="00EA398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4BFC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19A0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next w:val="Absatz-Standardschriftart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next w:val="Absatz-Standardschriftart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2017-08-14T16:09:00Z</dcterms:created>
  <dcterms:modified xsi:type="dcterms:W3CDTF">2017-08-14T16:13:00Z</dcterms:modified>
</cp:coreProperties>
</file>