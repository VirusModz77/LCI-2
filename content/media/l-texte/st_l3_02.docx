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B9744B" w:rsidP="00B9744B">
            <w:pPr>
              <w:pStyle w:val="ekvue3arial"/>
              <w:rPr>
                <w:lang w:val="fr-FR"/>
              </w:rPr>
            </w:pPr>
            <w:r>
              <w:rPr>
                <w:lang w:val="fr-FR"/>
              </w:rPr>
              <w:t>Atelier A</w:t>
            </w:r>
            <w:r w:rsidR="00955D32">
              <w:rPr>
                <w:lang w:val="fr-FR"/>
              </w:rPr>
              <w:t>,</w:t>
            </w:r>
            <w:r w:rsidR="00607BDC">
              <w:rPr>
                <w:lang w:val="fr-FR"/>
              </w:rPr>
              <w:t xml:space="preserve"> page</w:t>
            </w:r>
            <w:r w:rsidR="00634BFC">
              <w:rPr>
                <w:lang w:val="fr-FR"/>
              </w:rPr>
              <w:t>s</w:t>
            </w:r>
            <w:r w:rsidR="00607BDC">
              <w:rPr>
                <w:lang w:val="fr-FR"/>
              </w:rPr>
              <w:t xml:space="preserve"> </w:t>
            </w:r>
            <w:r>
              <w:rPr>
                <w:lang w:val="fr-FR"/>
              </w:rPr>
              <w:t>44</w:t>
            </w:r>
            <w:r w:rsidR="00634BFC">
              <w:rPr>
                <w:lang w:val="fr-FR"/>
              </w:rPr>
              <w:t>–</w:t>
            </w:r>
            <w:r>
              <w:rPr>
                <w:lang w:val="fr-FR"/>
              </w:rPr>
              <w:t>45</w:t>
            </w:r>
          </w:p>
        </w:tc>
        <w:tc>
          <w:tcPr>
            <w:tcW w:w="1177" w:type="dxa"/>
            <w:tcBorders>
              <w:top w:val="nil"/>
              <w:bottom w:val="nil"/>
            </w:tcBorders>
            <w:vAlign w:val="bottom"/>
          </w:tcPr>
          <w:p w:rsidR="00F45848" w:rsidRPr="00BD7CF5" w:rsidRDefault="00955D32" w:rsidP="000E1075">
            <w:pPr>
              <w:pStyle w:val="ekvkapitellinksbndig"/>
            </w:pPr>
            <w:r>
              <w:t>3</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607BDC" w:rsidRPr="00634BFC" w:rsidRDefault="00B9744B" w:rsidP="00607BDC">
      <w:pPr>
        <w:pStyle w:val="ekvue2arial"/>
        <w:rPr>
          <w:lang w:val="fr-FR"/>
        </w:rPr>
      </w:pPr>
      <w:r>
        <w:rPr>
          <w:lang w:val="fr-FR"/>
        </w:rPr>
        <w:t>Echange, mode d’emploi</w:t>
      </w:r>
    </w:p>
    <w:p w:rsidR="00607BDC" w:rsidRPr="00634BFC" w:rsidRDefault="00607BDC" w:rsidP="00607BDC">
      <w:pPr>
        <w:rPr>
          <w:lang w:val="fr-FR"/>
        </w:rPr>
      </w:pPr>
    </w:p>
    <w:p w:rsidR="00650BC1" w:rsidRPr="00650BC1" w:rsidRDefault="00650BC1" w:rsidP="00650BC1">
      <w:pPr>
        <w:rPr>
          <w:lang w:val="fr-FR"/>
        </w:rPr>
      </w:pPr>
      <w:r w:rsidRPr="00650BC1">
        <w:rPr>
          <w:b/>
          <w:lang w:val="fr-FR"/>
        </w:rPr>
        <w:t>1.</w:t>
      </w:r>
      <w:r>
        <w:rPr>
          <w:lang w:val="fr-FR"/>
        </w:rPr>
        <w:tab/>
      </w:r>
      <w:r w:rsidRPr="00650BC1">
        <w:rPr>
          <w:lang w:val="fr-FR"/>
        </w:rPr>
        <w:t xml:space="preserve">Organiser un échange, c’est un vrai marathon, Niklas l’a vite compris. </w:t>
      </w:r>
    </w:p>
    <w:p w:rsidR="00650BC1" w:rsidRPr="00650BC1" w:rsidRDefault="00650BC1" w:rsidP="00650BC1">
      <w:pPr>
        <w:rPr>
          <w:lang w:val="fr-FR"/>
        </w:rPr>
      </w:pPr>
    </w:p>
    <w:p w:rsidR="00650BC1" w:rsidRPr="00650BC1" w:rsidRDefault="00650BC1" w:rsidP="00650BC1">
      <w:pPr>
        <w:rPr>
          <w:lang w:val="fr-FR"/>
        </w:rPr>
      </w:pPr>
      <w:r w:rsidRPr="00650BC1">
        <w:rPr>
          <w:lang w:val="fr-FR"/>
        </w:rPr>
        <w:t>Juillet : Avant les vacances d’été, le prof de français de Niklas a distribué à la classe une brochure sur le programme Sauzay. Niklas a longtemps réfléchi : il aimait bien le français, mais est-ce que c’était vraiment une bonne idée de manquer les cours pendant trois mois pour aller en France ? Et puis, loin de ses copains et de sa famille, il avait un peu peur d’avoir le mal du pays.</w:t>
      </w:r>
    </w:p>
    <w:p w:rsidR="00650BC1" w:rsidRPr="00650BC1" w:rsidRDefault="00650BC1" w:rsidP="00650BC1">
      <w:pPr>
        <w:rPr>
          <w:lang w:val="fr-FR"/>
        </w:rPr>
      </w:pPr>
      <w:r w:rsidRPr="00650BC1">
        <w:rPr>
          <w:lang w:val="fr-FR"/>
        </w:rPr>
        <w:t>Niklas a parlé de ses doutes à ses parents, et ils l’ont tout de suite encouragé. Passer trois mois en France sera une expérience unique : il fera des progrès énormes en français et il découvrira une autre culture. Et puis, avec les SMS et Internet, ils pourront échanger sans problème !</w:t>
      </w:r>
    </w:p>
    <w:p w:rsidR="00650BC1" w:rsidRPr="00650BC1" w:rsidRDefault="00650BC1" w:rsidP="00650BC1">
      <w:pPr>
        <w:rPr>
          <w:lang w:val="fr-FR"/>
        </w:rPr>
      </w:pPr>
      <w:r w:rsidRPr="00650BC1">
        <w:rPr>
          <w:lang w:val="fr-FR"/>
        </w:rPr>
        <w:t>Alors finalement, Niklas s’est décidé : pendant l’été, il cherchera un corres et l’année prochaine, il ira en France ! Et après, son corres viendra passer trois mois à Goslar !</w:t>
      </w:r>
    </w:p>
    <w:p w:rsidR="00650BC1" w:rsidRPr="00650BC1" w:rsidRDefault="00650BC1" w:rsidP="00650BC1">
      <w:pPr>
        <w:rPr>
          <w:lang w:val="fr-FR"/>
        </w:rPr>
      </w:pPr>
    </w:p>
    <w:p w:rsidR="00650BC1" w:rsidRPr="00075459" w:rsidRDefault="00650BC1" w:rsidP="00650BC1">
      <w:r w:rsidRPr="00650BC1">
        <w:rPr>
          <w:b/>
          <w:lang w:val="fr-FR"/>
        </w:rPr>
        <w:t>2.</w:t>
      </w:r>
      <w:r>
        <w:rPr>
          <w:lang w:val="fr-FR"/>
        </w:rPr>
        <w:tab/>
      </w:r>
      <w:r w:rsidRPr="00650BC1">
        <w:rPr>
          <w:lang w:val="fr-FR"/>
        </w:rPr>
        <w:t xml:space="preserve">Août : Niklas commence à chercher un corres sur le site de l’OFAJ. Ce n’est pas facile : son corres et lui passeront six mois ensemble, alors il faut bien réfléchir, regarder si on s’intéresse aux mêmes choses, etc. </w:t>
      </w:r>
      <w:r w:rsidRPr="00075459">
        <w:t>Finalement, Niklas trouve l’annonce d’Ahmed.</w:t>
      </w:r>
    </w:p>
    <w:p w:rsidR="00650BC1" w:rsidRPr="00075459" w:rsidRDefault="00650BC1" w:rsidP="00650BC1"/>
    <w:p w:rsidR="00650BC1" w:rsidRPr="00650BC1" w:rsidRDefault="00650BC1" w:rsidP="00650BC1">
      <w:pPr>
        <w:rPr>
          <w:rStyle w:val="ekvkursiv"/>
        </w:rPr>
      </w:pPr>
      <w:r w:rsidRPr="00650BC1">
        <w:rPr>
          <w:rStyle w:val="ekvkursiv"/>
        </w:rPr>
        <w:t>Suche Austauschpartner für Sauzay-Programm</w:t>
      </w:r>
    </w:p>
    <w:p w:rsidR="00650BC1" w:rsidRPr="00650BC1" w:rsidRDefault="00650BC1" w:rsidP="00650BC1">
      <w:pPr>
        <w:rPr>
          <w:rStyle w:val="ekvkursiv"/>
          <w:lang w:val="fr-FR"/>
        </w:rPr>
      </w:pPr>
      <w:r w:rsidRPr="00650BC1">
        <w:rPr>
          <w:rStyle w:val="ekvkursiv"/>
        </w:rPr>
        <w:t xml:space="preserve">Hallo, ich bin Ahmed Hayek. Ich habe 15 Jahre. Ich lebe in Marseille. Ich habe zwei Schwester (Salima, 13 Jahre und Laila, 10 Jahre). Ich liebe Fussball und bin Fan von OM (aber ich finde auch toll Bayern Munich!) Und ich mag kochen. Ich lerne deutsch seit 2 Jahren aber ich mache Fehler! </w:t>
      </w:r>
      <w:r w:rsidRPr="00650BC1">
        <w:rPr>
          <w:rStyle w:val="ekvkursiv"/>
          <w:lang w:val="fr-FR"/>
        </w:rPr>
        <w:t>Tschüss!</w:t>
      </w:r>
    </w:p>
    <w:p w:rsidR="00650BC1" w:rsidRPr="00650BC1" w:rsidRDefault="00650BC1" w:rsidP="00650BC1">
      <w:pPr>
        <w:rPr>
          <w:lang w:val="fr-FR"/>
        </w:rPr>
      </w:pPr>
    </w:p>
    <w:p w:rsidR="00650BC1" w:rsidRPr="00650BC1" w:rsidRDefault="00650BC1" w:rsidP="00650BC1">
      <w:pPr>
        <w:rPr>
          <w:lang w:val="fr-FR"/>
        </w:rPr>
      </w:pPr>
      <w:r w:rsidRPr="00650BC1">
        <w:rPr>
          <w:b/>
          <w:lang w:val="fr-FR"/>
        </w:rPr>
        <w:t>3.</w:t>
      </w:r>
      <w:r>
        <w:rPr>
          <w:lang w:val="fr-FR"/>
        </w:rPr>
        <w:tab/>
      </w:r>
      <w:r w:rsidRPr="00650BC1">
        <w:rPr>
          <w:lang w:val="fr-FR"/>
        </w:rPr>
        <w:t>Septembre : Les deux garçons chattent souvent, ils s’entendent déjà bien et ont très envie de faire l’échange ensemble. Mais chez les Hayek, on se pose des questions.</w:t>
      </w:r>
    </w:p>
    <w:p w:rsidR="00650BC1" w:rsidRPr="00650BC1" w:rsidRDefault="00650BC1" w:rsidP="00650BC1">
      <w:pPr>
        <w:rPr>
          <w:lang w:val="fr-FR"/>
        </w:rPr>
      </w:pPr>
    </w:p>
    <w:p w:rsidR="00650BC1" w:rsidRPr="00650BC1" w:rsidRDefault="00650BC1" w:rsidP="00650BC1">
      <w:pPr>
        <w:rPr>
          <w:lang w:val="fr-FR"/>
        </w:rPr>
      </w:pPr>
      <w:r w:rsidRPr="00650BC1">
        <w:rPr>
          <w:lang w:val="fr-FR"/>
        </w:rPr>
        <w:t>Laila :</w:t>
      </w:r>
      <w:r>
        <w:rPr>
          <w:lang w:val="fr-FR"/>
        </w:rPr>
        <w:tab/>
      </w:r>
      <w:r>
        <w:rPr>
          <w:lang w:val="fr-FR"/>
        </w:rPr>
        <w:tab/>
      </w:r>
      <w:r w:rsidRPr="00650BC1">
        <w:rPr>
          <w:lang w:val="fr-FR"/>
        </w:rPr>
        <w:t>Je garderai ma chambre, hein ?</w:t>
      </w:r>
    </w:p>
    <w:p w:rsidR="00650BC1" w:rsidRPr="00650BC1" w:rsidRDefault="00650BC1" w:rsidP="00650BC1">
      <w:pPr>
        <w:rPr>
          <w:lang w:val="fr-FR"/>
        </w:rPr>
      </w:pPr>
      <w:r w:rsidRPr="00650BC1">
        <w:rPr>
          <w:lang w:val="fr-FR"/>
        </w:rPr>
        <w:t>Ahmed :</w:t>
      </w:r>
      <w:r>
        <w:rPr>
          <w:lang w:val="fr-FR"/>
        </w:rPr>
        <w:tab/>
      </w:r>
      <w:r w:rsidRPr="00650BC1">
        <w:rPr>
          <w:lang w:val="fr-FR"/>
        </w:rPr>
        <w:t>Mais oui, t’inquiète, il dormira dans ma chambre ! Tu auras deux frères pour le prix d’un, tu adoreras ça !</w:t>
      </w:r>
    </w:p>
    <w:p w:rsidR="00650BC1" w:rsidRPr="00650BC1" w:rsidRDefault="00650BC1" w:rsidP="00650BC1">
      <w:pPr>
        <w:rPr>
          <w:lang w:val="fr-FR"/>
        </w:rPr>
      </w:pPr>
      <w:r w:rsidRPr="00650BC1">
        <w:rPr>
          <w:lang w:val="fr-FR"/>
        </w:rPr>
        <w:t>M. Hayek :</w:t>
      </w:r>
      <w:r w:rsidR="002C4A82">
        <w:rPr>
          <w:lang w:val="fr-FR"/>
        </w:rPr>
        <w:t xml:space="preserve"> </w:t>
      </w:r>
      <w:bookmarkStart w:id="0" w:name="_GoBack"/>
      <w:bookmarkEnd w:id="0"/>
      <w:r w:rsidRPr="00650BC1">
        <w:rPr>
          <w:lang w:val="fr-FR"/>
        </w:rPr>
        <w:t xml:space="preserve">Tu as bien réfléchi ? Vous vous partagerez une chambre pendant trois mois, c’est long… </w:t>
      </w:r>
    </w:p>
    <w:p w:rsidR="00650BC1" w:rsidRPr="00650BC1" w:rsidRDefault="00650BC1" w:rsidP="00650BC1">
      <w:pPr>
        <w:rPr>
          <w:lang w:val="fr-FR"/>
        </w:rPr>
      </w:pPr>
      <w:r w:rsidRPr="00650BC1">
        <w:rPr>
          <w:lang w:val="fr-FR"/>
        </w:rPr>
        <w:t>Ahmed :</w:t>
      </w:r>
      <w:r>
        <w:rPr>
          <w:lang w:val="fr-FR"/>
        </w:rPr>
        <w:tab/>
      </w:r>
      <w:r w:rsidRPr="00650BC1">
        <w:rPr>
          <w:lang w:val="fr-FR"/>
        </w:rPr>
        <w:t>Oui, je sais, ce ne sera pas toujours facile ! Mais vous verrez, nous nous entendrons bien !</w:t>
      </w:r>
    </w:p>
    <w:p w:rsidR="00650BC1" w:rsidRPr="00650BC1" w:rsidRDefault="00650BC1" w:rsidP="00650BC1">
      <w:pPr>
        <w:rPr>
          <w:lang w:val="fr-FR"/>
        </w:rPr>
      </w:pPr>
    </w:p>
    <w:p w:rsidR="00650BC1" w:rsidRPr="00650BC1" w:rsidRDefault="00650BC1" w:rsidP="00650BC1">
      <w:pPr>
        <w:rPr>
          <w:lang w:val="fr-FR"/>
        </w:rPr>
      </w:pPr>
      <w:r w:rsidRPr="00650BC1">
        <w:rPr>
          <w:b/>
          <w:lang w:val="fr-FR"/>
        </w:rPr>
        <w:t>4.</w:t>
      </w:r>
      <w:r>
        <w:rPr>
          <w:lang w:val="fr-FR"/>
        </w:rPr>
        <w:tab/>
      </w:r>
      <w:r w:rsidRPr="00650BC1">
        <w:rPr>
          <w:lang w:val="fr-FR"/>
        </w:rPr>
        <w:t>Novembre : Ahmed et Niklas ont envoyé leurs dossiers, réglé les dernières questions, et voilà, tout est prêt pour le départ. Pendant les vacances de Pâques, Niklas descendra à Marseille avec ses parents. Et à partir du 18 avril, Niklas sera dans la classe de troisième d’Ahmed au collège Vieux-Port. Niklas est maintenant très impatient : quatre mois à attendre, et il s’en ira en France !</w:t>
      </w:r>
    </w:p>
    <w:p w:rsidR="00650BC1" w:rsidRPr="00650BC1" w:rsidRDefault="00650BC1" w:rsidP="00650BC1">
      <w:pPr>
        <w:rPr>
          <w:lang w:val="fr-FR"/>
        </w:rPr>
      </w:pPr>
    </w:p>
    <w:p w:rsidR="00650BC1" w:rsidRPr="00650BC1" w:rsidRDefault="00650BC1" w:rsidP="00650BC1">
      <w:pPr>
        <w:rPr>
          <w:lang w:val="fr-FR"/>
        </w:rPr>
      </w:pPr>
      <w:r w:rsidRPr="00650BC1">
        <w:rPr>
          <w:b/>
          <w:lang w:val="fr-FR"/>
        </w:rPr>
        <w:t>5.</w:t>
      </w:r>
      <w:r>
        <w:rPr>
          <w:lang w:val="fr-FR"/>
        </w:rPr>
        <w:tab/>
      </w:r>
      <w:r w:rsidRPr="00650BC1">
        <w:rPr>
          <w:lang w:val="fr-FR"/>
        </w:rPr>
        <w:t>16 avril : Après deux jours à Marseille, monsieur et madame Wagner s’en vont, et Niklas reste chez les Hayek. Il est un peu perdu… Heureusement, madame Hayek comprend comment il se sent… Alors ce soir, la famille fera un grand couscous et Mathilde et Youssou viendront.</w:t>
      </w:r>
    </w:p>
    <w:p w:rsidR="00EA3981" w:rsidRPr="00EA3981" w:rsidRDefault="00EA3981" w:rsidP="00650BC1">
      <w:pPr>
        <w:rPr>
          <w:lang w:val="fr-FR"/>
        </w:rPr>
      </w:pPr>
    </w:p>
    <w:sectPr w:rsidR="00EA3981" w:rsidRPr="00EA3981"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4BFC"/>
    <w:rsid w:val="0064692C"/>
    <w:rsid w:val="00650BC1"/>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019A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3981"/>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5</cp:revision>
  <cp:lastPrinted>2016-12-23T16:36:00Z</cp:lastPrinted>
  <dcterms:created xsi:type="dcterms:W3CDTF">2017-08-14T16:13:00Z</dcterms:created>
  <dcterms:modified xsi:type="dcterms:W3CDTF">2017-08-15T07:34:00Z</dcterms:modified>
</cp:coreProperties>
</file>