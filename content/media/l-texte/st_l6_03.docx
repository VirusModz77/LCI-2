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AC4A08"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351C4D" w:rsidRPr="002F5091" w:rsidRDefault="00E40A1C" w:rsidP="008C699C">
            <w:pPr>
              <w:pStyle w:val="ekvue3arial"/>
              <w:rPr>
                <w:lang w:val="fr-FR"/>
              </w:rPr>
            </w:pPr>
            <w:r>
              <w:rPr>
                <w:lang w:val="fr-FR"/>
              </w:rPr>
              <w:t>Atelier A</w:t>
            </w:r>
            <w:r w:rsidR="00AC4A08">
              <w:rPr>
                <w:lang w:val="fr-FR"/>
              </w:rPr>
              <w:t xml:space="preserve">, </w:t>
            </w:r>
            <w:r w:rsidR="00607BDC">
              <w:rPr>
                <w:lang w:val="fr-FR"/>
              </w:rPr>
              <w:t>page</w:t>
            </w:r>
            <w:r w:rsidR="008C699C">
              <w:rPr>
                <w:lang w:val="fr-FR"/>
              </w:rPr>
              <w:t>s</w:t>
            </w:r>
            <w:r w:rsidR="00607BDC">
              <w:rPr>
                <w:lang w:val="fr-FR"/>
              </w:rPr>
              <w:t xml:space="preserve"> </w:t>
            </w:r>
            <w:r>
              <w:rPr>
                <w:lang w:val="fr-FR"/>
              </w:rPr>
              <w:t>8</w:t>
            </w:r>
            <w:r w:rsidR="008C699C">
              <w:rPr>
                <w:lang w:val="fr-FR"/>
              </w:rPr>
              <w:t>9–90</w:t>
            </w:r>
          </w:p>
        </w:tc>
        <w:tc>
          <w:tcPr>
            <w:tcW w:w="1177" w:type="dxa"/>
            <w:tcBorders>
              <w:top w:val="nil"/>
              <w:bottom w:val="nil"/>
            </w:tcBorders>
            <w:vAlign w:val="bottom"/>
          </w:tcPr>
          <w:p w:rsidR="00F45848" w:rsidRPr="00AC4A08" w:rsidRDefault="00F06548" w:rsidP="000E1075">
            <w:pPr>
              <w:pStyle w:val="ekvkapitellinksbndig"/>
              <w:rPr>
                <w:lang w:val="fr-FR"/>
              </w:rPr>
            </w:pPr>
            <w:r>
              <w:rPr>
                <w:lang w:val="fr-FR"/>
              </w:rPr>
              <w:t>6</w:t>
            </w:r>
          </w:p>
        </w:tc>
      </w:tr>
      <w:tr w:rsidR="00F45848" w:rsidRPr="00AC4A08"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AC4A08" w:rsidRDefault="00F45848" w:rsidP="000E1075">
            <w:pPr>
              <w:rPr>
                <w:rFonts w:eastAsia="Times New Roman"/>
                <w:lang w:val="fr-FR"/>
              </w:rPr>
            </w:pPr>
          </w:p>
        </w:tc>
      </w:tr>
      <w:tr w:rsidR="00F45848" w:rsidRPr="00AC4A08"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AC4A08" w:rsidRDefault="00F45848" w:rsidP="000E1075">
            <w:pPr>
              <w:rPr>
                <w:rFonts w:eastAsia="Times New Roman"/>
                <w:color w:val="FFFFFF"/>
                <w:lang w:val="fr-FR"/>
              </w:rPr>
            </w:pPr>
          </w:p>
        </w:tc>
      </w:tr>
    </w:tbl>
    <w:p w:rsidR="00E753C5" w:rsidRPr="00B15B2F" w:rsidRDefault="008B0B6E" w:rsidP="00E753C5">
      <w:pPr>
        <w:pStyle w:val="ekvue2arial"/>
        <w:rPr>
          <w:lang w:val="fr-FR"/>
        </w:rPr>
      </w:pPr>
      <w:r>
        <w:rPr>
          <w:lang w:val="fr-FR"/>
        </w:rPr>
        <w:t>Reporters d’un jour</w:t>
      </w:r>
    </w:p>
    <w:p w:rsidR="00E753C5" w:rsidRDefault="00E753C5" w:rsidP="00E753C5">
      <w:pPr>
        <w:rPr>
          <w:lang w:val="fr-FR"/>
        </w:rPr>
      </w:pPr>
    </w:p>
    <w:p w:rsidR="008B0B6E" w:rsidRPr="008B0B6E" w:rsidRDefault="008B0B6E" w:rsidP="008B0B6E">
      <w:pPr>
        <w:rPr>
          <w:lang w:val="fr-FR"/>
        </w:rPr>
      </w:pPr>
      <w:r w:rsidRPr="008B0B6E">
        <w:rPr>
          <w:lang w:val="fr-FR"/>
        </w:rPr>
        <w:t>Finalement, le collège Frédéric Mistral a choisi de participer à la semaine de la presse. La classe de Mouad et Tom a ainsi passé trois jours avec un journaliste qui leur a expliqué les médias et les a aidés à avoir un jugement critique. Leur mission pendant ces trois jours : faire un journal. A la fin de la semaine, la classe de 3</w:t>
      </w:r>
      <w:r w:rsidRPr="007B4D67">
        <w:rPr>
          <w:vertAlign w:val="superscript"/>
          <w:lang w:val="fr-FR"/>
        </w:rPr>
        <w:t>e</w:t>
      </w:r>
      <w:r w:rsidR="007B4D67">
        <w:rPr>
          <w:lang w:val="fr-FR"/>
        </w:rPr>
        <w:t> </w:t>
      </w:r>
      <w:bookmarkStart w:id="0" w:name="_GoBack"/>
      <w:bookmarkEnd w:id="0"/>
      <w:r w:rsidRPr="008B0B6E">
        <w:rPr>
          <w:lang w:val="fr-FR"/>
        </w:rPr>
        <w:t>5 a résumé son expérience dans un article pour Vaucluse-Matin.</w:t>
      </w:r>
    </w:p>
    <w:p w:rsidR="008B0B6E" w:rsidRPr="008B0B6E" w:rsidRDefault="008B0B6E" w:rsidP="008B0B6E">
      <w:pPr>
        <w:rPr>
          <w:lang w:val="fr-FR"/>
        </w:rPr>
      </w:pPr>
    </w:p>
    <w:p w:rsidR="008B0B6E" w:rsidRPr="008B0B6E" w:rsidRDefault="008B0B6E" w:rsidP="008B0B6E">
      <w:pPr>
        <w:rPr>
          <w:rStyle w:val="ekvfett"/>
          <w:lang w:val="fr-FR"/>
        </w:rPr>
      </w:pPr>
      <w:r w:rsidRPr="008B0B6E">
        <w:rPr>
          <w:rStyle w:val="ekvfett"/>
          <w:lang w:val="fr-FR"/>
        </w:rPr>
        <w:t>La semaine la plus cool de l’année</w:t>
      </w:r>
    </w:p>
    <w:p w:rsidR="008B0B6E" w:rsidRDefault="008B0B6E" w:rsidP="008B0B6E">
      <w:pPr>
        <w:rPr>
          <w:lang w:val="fr-FR"/>
        </w:rPr>
      </w:pPr>
    </w:p>
    <w:p w:rsidR="008B0B6E" w:rsidRPr="008B0B6E" w:rsidRDefault="008B0B6E" w:rsidP="008B0B6E">
      <w:pPr>
        <w:rPr>
          <w:lang w:val="fr-FR"/>
        </w:rPr>
      </w:pPr>
      <w:r w:rsidRPr="008B0B6E">
        <w:rPr>
          <w:rStyle w:val="ekvfett"/>
          <w:lang w:val="fr-FR"/>
        </w:rPr>
        <w:t>Jour 1.</w:t>
      </w:r>
      <w:r w:rsidRPr="008B0B6E">
        <w:rPr>
          <w:lang w:val="fr-FR"/>
        </w:rPr>
        <w:t xml:space="preserve"> On n’a jamais vu ça dans notre classe de 3</w:t>
      </w:r>
      <w:r w:rsidRPr="008B0B6E">
        <w:rPr>
          <w:vertAlign w:val="superscript"/>
          <w:lang w:val="fr-FR"/>
        </w:rPr>
        <w:t>e</w:t>
      </w:r>
      <w:r w:rsidRPr="008B0B6E">
        <w:rPr>
          <w:lang w:val="fr-FR"/>
        </w:rPr>
        <w:t xml:space="preserve"> 5 du collège Frédéric Mistral. Pour la première fois de l’année, nous arrivons tous en avance en cours. Nous sommes aussi motivés que pour une sortie. Il faut dire que nous allons passer trois jours plus cool que d’habitude. Nous allons travailler avec Mathieu Delafosse, un journaliste professionnel que notre prof d’histoire a invité. Avec lui, nous allons essayer de nous mettre dans la peau d’un vrai reporter. </w:t>
      </w:r>
    </w:p>
    <w:p w:rsidR="008B0B6E" w:rsidRPr="008B0B6E" w:rsidRDefault="008B0B6E" w:rsidP="008B0B6E">
      <w:pPr>
        <w:pStyle w:val="ekvgrundtexthalbe"/>
        <w:rPr>
          <w:lang w:val="fr-FR"/>
        </w:rPr>
      </w:pPr>
    </w:p>
    <w:p w:rsidR="008B0B6E" w:rsidRPr="008B0B6E" w:rsidRDefault="008B0B6E" w:rsidP="008B0B6E">
      <w:pPr>
        <w:rPr>
          <w:lang w:val="fr-FR"/>
        </w:rPr>
      </w:pPr>
      <w:r w:rsidRPr="008B0B6E">
        <w:rPr>
          <w:lang w:val="fr-FR"/>
        </w:rPr>
        <w:t xml:space="preserve">Notre conférence de rédaction commence à 10 heures. Mathieu Delafosse nous explique : « Faire un journal, c’est sportif ! Quand on travaille sur l’actualité, on court toujours contre la montre. » Pendant trois jours, nous allons devoir être les élèves les plus sérieux et les plus curieux du monde. </w:t>
      </w:r>
    </w:p>
    <w:p w:rsidR="008B0B6E" w:rsidRPr="008B0B6E" w:rsidRDefault="008B0B6E" w:rsidP="008B0B6E">
      <w:pPr>
        <w:rPr>
          <w:lang w:val="fr-FR"/>
        </w:rPr>
      </w:pPr>
      <w:r w:rsidRPr="008B0B6E">
        <w:rPr>
          <w:lang w:val="fr-FR"/>
        </w:rPr>
        <w:t>Mathieu veut savoir si nous avons des idées d’articles. Personne ne répond. D’habitude, nous sommes plus bavards. Alors, il nous demande de parler de notre région et des sujets qui nous intéressent. Nous sommes bientôt un peu moins timides qu’au début et nous proposons des sujets pour le journal : le festival de théâtre d’Avignon, les incendies de forêts, une nouvelle exposition au palais des Papes…</w:t>
      </w:r>
    </w:p>
    <w:p w:rsidR="008B0B6E" w:rsidRDefault="008B0B6E" w:rsidP="008B0B6E">
      <w:pPr>
        <w:rPr>
          <w:lang w:val="fr-FR"/>
        </w:rPr>
      </w:pPr>
      <w:r w:rsidRPr="008B0B6E">
        <w:rPr>
          <w:lang w:val="fr-FR"/>
        </w:rPr>
        <w:t>On fait une liste au tableau. Et comme on ne peut pas faire un article sur tout, nous nous demandons si certains sujets sont plus intéressants que d’autres. Quels sont les plus marquants pour la une ? Et les moins importants ? Ensuite, quell</w:t>
      </w:r>
      <w:r>
        <w:rPr>
          <w:lang w:val="fr-FR"/>
        </w:rPr>
        <w:t>e place donner à chaque sujet ?</w:t>
      </w:r>
    </w:p>
    <w:p w:rsidR="008B0B6E" w:rsidRPr="008B0B6E" w:rsidRDefault="008B0B6E" w:rsidP="008B0B6E">
      <w:pPr>
        <w:rPr>
          <w:lang w:val="fr-FR"/>
        </w:rPr>
      </w:pPr>
    </w:p>
    <w:p w:rsidR="008B0B6E" w:rsidRDefault="008B0B6E" w:rsidP="008B0B6E">
      <w:pPr>
        <w:rPr>
          <w:lang w:val="fr-FR"/>
        </w:rPr>
      </w:pPr>
      <w:r w:rsidRPr="008B0B6E">
        <w:rPr>
          <w:rStyle w:val="ekvfett"/>
          <w:lang w:val="fr-FR"/>
        </w:rPr>
        <w:t>Jour 2.</w:t>
      </w:r>
      <w:r w:rsidRPr="008B0B6E">
        <w:rPr>
          <w:lang w:val="fr-FR"/>
        </w:rPr>
        <w:t xml:space="preserve"> Nous courons en classe car nous avons encore beaucoup à faire. Nous sommes maintenant d’accord sur les sujets et nous faisons des équipes. Chacune a un grand article ou plusieurs petits à écrire. Mais où peut-on trouver les informations qui nous manquent ? Le réflexe, c’est d’aller sur Internet. Mais comment faire le tri entre toutes les informations ? Mathieu Delafosse nous explique : « Les informations ne sont pas toujours vraies. Pour les vérifier, il faut avoir plusieurs sources ! »</w:t>
      </w:r>
    </w:p>
    <w:p w:rsidR="008B0B6E" w:rsidRPr="008B0B6E" w:rsidRDefault="008B0B6E" w:rsidP="008B0B6E">
      <w:pPr>
        <w:rPr>
          <w:lang w:val="fr-FR"/>
        </w:rPr>
      </w:pPr>
    </w:p>
    <w:p w:rsidR="008B0B6E" w:rsidRPr="008B0B6E" w:rsidRDefault="008B0B6E" w:rsidP="008B0B6E">
      <w:pPr>
        <w:rPr>
          <w:lang w:val="fr-FR"/>
        </w:rPr>
      </w:pPr>
      <w:r w:rsidRPr="008B0B6E">
        <w:rPr>
          <w:rStyle w:val="ekvfett"/>
          <w:lang w:val="fr-FR"/>
        </w:rPr>
        <w:t>Jour 3.</w:t>
      </w:r>
      <w:r w:rsidRPr="008B0B6E">
        <w:rPr>
          <w:lang w:val="fr-FR"/>
        </w:rPr>
        <w:t xml:space="preserve"> Nous passons la journée à écrire nos articles. Mathieu Delafosse nous explique les deux règles les plus importantes pour les journalistes : « D’abord, il faut écrire des phrases courtes. Ensuite, un article doit répondre à cinq questions : Qui ? Quoi ? Quand ? Où ? Pourquoi ? »</w:t>
      </w:r>
    </w:p>
    <w:p w:rsidR="008B0B6E" w:rsidRPr="008B0B6E" w:rsidRDefault="008B0B6E" w:rsidP="008B0B6E">
      <w:pPr>
        <w:rPr>
          <w:lang w:val="fr-FR"/>
        </w:rPr>
      </w:pPr>
      <w:r w:rsidRPr="008B0B6E">
        <w:rPr>
          <w:lang w:val="fr-FR"/>
        </w:rPr>
        <w:t>Souvent, il nous demande de recommencer. A la fin, nous avons écrit deux, trois ou même quatre fois nos textes, mais c’est vrai qu’ils sont meilleurs que les premiers.</w:t>
      </w:r>
    </w:p>
    <w:p w:rsidR="008B0B6E" w:rsidRPr="008B0B6E" w:rsidRDefault="008B0B6E" w:rsidP="008B0B6E">
      <w:pPr>
        <w:rPr>
          <w:lang w:val="fr-FR"/>
        </w:rPr>
      </w:pPr>
      <w:r w:rsidRPr="008B0B6E">
        <w:rPr>
          <w:lang w:val="fr-FR"/>
        </w:rPr>
        <w:t>Puis une autre équipe les lit, les corrige et nous imprimons le journal tous ensemble.</w:t>
      </w:r>
    </w:p>
    <w:p w:rsidR="00D00213" w:rsidRPr="00EA3981" w:rsidRDefault="008B0B6E" w:rsidP="008B0B6E">
      <w:pPr>
        <w:rPr>
          <w:lang w:val="fr-FR"/>
        </w:rPr>
      </w:pPr>
      <w:r w:rsidRPr="008B0B6E">
        <w:rPr>
          <w:lang w:val="fr-FR"/>
        </w:rPr>
        <w:t>A la fin de la journée, nous le vendons à l’entrée du collège. En une heure, tous les journaux sont partis ! Nous sommes tous d’accord : nous avons passé avec Matthieu Delafosse les trois meilleures journées de l’année !</w:t>
      </w:r>
    </w:p>
    <w:sectPr w:rsidR="00D00213" w:rsidRPr="00EA3981"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260BE"/>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303A"/>
    <w:rsid w:val="000A51A5"/>
    <w:rsid w:val="000A7892"/>
    <w:rsid w:val="000B098D"/>
    <w:rsid w:val="000B6110"/>
    <w:rsid w:val="000B7BD3"/>
    <w:rsid w:val="000C0369"/>
    <w:rsid w:val="000C11E0"/>
    <w:rsid w:val="000C4192"/>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6191"/>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040"/>
    <w:rsid w:val="001F1E3D"/>
    <w:rsid w:val="001F53F1"/>
    <w:rsid w:val="0020055A"/>
    <w:rsid w:val="00201AA1"/>
    <w:rsid w:val="00205239"/>
    <w:rsid w:val="00214764"/>
    <w:rsid w:val="00216D91"/>
    <w:rsid w:val="002240EA"/>
    <w:rsid w:val="002266E8"/>
    <w:rsid w:val="002277D2"/>
    <w:rsid w:val="002301FF"/>
    <w:rsid w:val="00231225"/>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314E"/>
    <w:rsid w:val="002C4A82"/>
    <w:rsid w:val="002C5D15"/>
    <w:rsid w:val="002D41F4"/>
    <w:rsid w:val="002D7B0C"/>
    <w:rsid w:val="002D7B42"/>
    <w:rsid w:val="002E0135"/>
    <w:rsid w:val="002E163A"/>
    <w:rsid w:val="002E21C3"/>
    <w:rsid w:val="002E43F9"/>
    <w:rsid w:val="002F1328"/>
    <w:rsid w:val="002F5091"/>
    <w:rsid w:val="00302866"/>
    <w:rsid w:val="00303749"/>
    <w:rsid w:val="00304833"/>
    <w:rsid w:val="003127A8"/>
    <w:rsid w:val="00313596"/>
    <w:rsid w:val="00313FD8"/>
    <w:rsid w:val="00314970"/>
    <w:rsid w:val="00315EA9"/>
    <w:rsid w:val="00320087"/>
    <w:rsid w:val="003200F9"/>
    <w:rsid w:val="00321063"/>
    <w:rsid w:val="0032667B"/>
    <w:rsid w:val="00331D08"/>
    <w:rsid w:val="003323B5"/>
    <w:rsid w:val="003357CE"/>
    <w:rsid w:val="003373EF"/>
    <w:rsid w:val="00341CFB"/>
    <w:rsid w:val="00350FBE"/>
    <w:rsid w:val="00351C4D"/>
    <w:rsid w:val="00357BFF"/>
    <w:rsid w:val="003611D5"/>
    <w:rsid w:val="00362B02"/>
    <w:rsid w:val="0036404C"/>
    <w:rsid w:val="00364D77"/>
    <w:rsid w:val="003653D5"/>
    <w:rsid w:val="003714AA"/>
    <w:rsid w:val="00374DF4"/>
    <w:rsid w:val="00376A0A"/>
    <w:rsid w:val="00380B14"/>
    <w:rsid w:val="0038356B"/>
    <w:rsid w:val="00384305"/>
    <w:rsid w:val="003904A0"/>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1898"/>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2432"/>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09D5"/>
    <w:rsid w:val="00634BFC"/>
    <w:rsid w:val="0064692C"/>
    <w:rsid w:val="00650BC1"/>
    <w:rsid w:val="00653F68"/>
    <w:rsid w:val="0067156C"/>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B4D67"/>
    <w:rsid w:val="007C1230"/>
    <w:rsid w:val="007D08AC"/>
    <w:rsid w:val="007D186F"/>
    <w:rsid w:val="007D51B9"/>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39C9"/>
    <w:rsid w:val="00886BBF"/>
    <w:rsid w:val="008942A2"/>
    <w:rsid w:val="0089534A"/>
    <w:rsid w:val="008A529C"/>
    <w:rsid w:val="008B0B6E"/>
    <w:rsid w:val="008B446A"/>
    <w:rsid w:val="008B5E47"/>
    <w:rsid w:val="008C0880"/>
    <w:rsid w:val="008C27FD"/>
    <w:rsid w:val="008C699C"/>
    <w:rsid w:val="008D342A"/>
    <w:rsid w:val="008D3CE0"/>
    <w:rsid w:val="008D7FDC"/>
    <w:rsid w:val="008E4B7A"/>
    <w:rsid w:val="008E6248"/>
    <w:rsid w:val="008E6441"/>
    <w:rsid w:val="008F6EDE"/>
    <w:rsid w:val="00901C0D"/>
    <w:rsid w:val="00902002"/>
    <w:rsid w:val="00902CEB"/>
    <w:rsid w:val="00904449"/>
    <w:rsid w:val="0090601A"/>
    <w:rsid w:val="009064C0"/>
    <w:rsid w:val="009078CB"/>
    <w:rsid w:val="00907EC2"/>
    <w:rsid w:val="0091085D"/>
    <w:rsid w:val="00911CDD"/>
    <w:rsid w:val="00912A0A"/>
    <w:rsid w:val="00913598"/>
    <w:rsid w:val="00913892"/>
    <w:rsid w:val="009215E3"/>
    <w:rsid w:val="00931E39"/>
    <w:rsid w:val="00936CF0"/>
    <w:rsid w:val="00942106"/>
    <w:rsid w:val="0094260D"/>
    <w:rsid w:val="00946121"/>
    <w:rsid w:val="00952A59"/>
    <w:rsid w:val="00952B21"/>
    <w:rsid w:val="00952F1E"/>
    <w:rsid w:val="00955D32"/>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6DB8"/>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4A08"/>
    <w:rsid w:val="00AC7B89"/>
    <w:rsid w:val="00AD4D22"/>
    <w:rsid w:val="00AD671D"/>
    <w:rsid w:val="00AE65F6"/>
    <w:rsid w:val="00AF053E"/>
    <w:rsid w:val="00B00587"/>
    <w:rsid w:val="00B039E8"/>
    <w:rsid w:val="00B13A6E"/>
    <w:rsid w:val="00B14B45"/>
    <w:rsid w:val="00B155E8"/>
    <w:rsid w:val="00B15B2F"/>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44B"/>
    <w:rsid w:val="00B97525"/>
    <w:rsid w:val="00BA0874"/>
    <w:rsid w:val="00BA1A23"/>
    <w:rsid w:val="00BA2134"/>
    <w:rsid w:val="00BB2F2F"/>
    <w:rsid w:val="00BC2CD2"/>
    <w:rsid w:val="00BC6483"/>
    <w:rsid w:val="00BC69E3"/>
    <w:rsid w:val="00BC7335"/>
    <w:rsid w:val="00BD205A"/>
    <w:rsid w:val="00BD542D"/>
    <w:rsid w:val="00BD6E66"/>
    <w:rsid w:val="00BE1962"/>
    <w:rsid w:val="00BE4821"/>
    <w:rsid w:val="00BF17F2"/>
    <w:rsid w:val="00C00404"/>
    <w:rsid w:val="00C00540"/>
    <w:rsid w:val="00C019A0"/>
    <w:rsid w:val="00C16D53"/>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0213"/>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965C8"/>
    <w:rsid w:val="00DA1633"/>
    <w:rsid w:val="00DA29C3"/>
    <w:rsid w:val="00DA6422"/>
    <w:rsid w:val="00DB0557"/>
    <w:rsid w:val="00DB2C80"/>
    <w:rsid w:val="00DC2340"/>
    <w:rsid w:val="00DC30DA"/>
    <w:rsid w:val="00DE287B"/>
    <w:rsid w:val="00DE3B34"/>
    <w:rsid w:val="00DE603B"/>
    <w:rsid w:val="00DF129D"/>
    <w:rsid w:val="00DF4371"/>
    <w:rsid w:val="00DF625F"/>
    <w:rsid w:val="00DF74DB"/>
    <w:rsid w:val="00E01841"/>
    <w:rsid w:val="00E045FD"/>
    <w:rsid w:val="00E04B15"/>
    <w:rsid w:val="00E05976"/>
    <w:rsid w:val="00E126C1"/>
    <w:rsid w:val="00E21473"/>
    <w:rsid w:val="00E22935"/>
    <w:rsid w:val="00E22C67"/>
    <w:rsid w:val="00E2466B"/>
    <w:rsid w:val="00E3023E"/>
    <w:rsid w:val="00E34672"/>
    <w:rsid w:val="00E34F46"/>
    <w:rsid w:val="00E375D2"/>
    <w:rsid w:val="00E40A1C"/>
    <w:rsid w:val="00E43E04"/>
    <w:rsid w:val="00E44E20"/>
    <w:rsid w:val="00E463F1"/>
    <w:rsid w:val="00E47A67"/>
    <w:rsid w:val="00E50679"/>
    <w:rsid w:val="00E50799"/>
    <w:rsid w:val="00E552A4"/>
    <w:rsid w:val="00E604BE"/>
    <w:rsid w:val="00E6190A"/>
    <w:rsid w:val="00E63251"/>
    <w:rsid w:val="00E65EBD"/>
    <w:rsid w:val="00E70C40"/>
    <w:rsid w:val="00E710C7"/>
    <w:rsid w:val="00E753C5"/>
    <w:rsid w:val="00E80DED"/>
    <w:rsid w:val="00E95ED3"/>
    <w:rsid w:val="00EA3981"/>
    <w:rsid w:val="00EA7542"/>
    <w:rsid w:val="00EB2280"/>
    <w:rsid w:val="00EC1621"/>
    <w:rsid w:val="00EC1FF0"/>
    <w:rsid w:val="00EC662E"/>
    <w:rsid w:val="00ED07FE"/>
    <w:rsid w:val="00EE049D"/>
    <w:rsid w:val="00EE2721"/>
    <w:rsid w:val="00EE2A0B"/>
    <w:rsid w:val="00EF6029"/>
    <w:rsid w:val="00F033D7"/>
    <w:rsid w:val="00F06548"/>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10E9"/>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2777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5</cp:revision>
  <cp:lastPrinted>2016-12-23T16:36:00Z</cp:lastPrinted>
  <dcterms:created xsi:type="dcterms:W3CDTF">2017-08-15T08:13:00Z</dcterms:created>
  <dcterms:modified xsi:type="dcterms:W3CDTF">2017-08-15T08:15:00Z</dcterms:modified>
</cp:coreProperties>
</file>