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AC4A08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351C4D" w:rsidRPr="002F5091" w:rsidRDefault="005E7883" w:rsidP="00DE369A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 xml:space="preserve">Atelier </w:t>
            </w:r>
            <w:r w:rsidR="00DE369A">
              <w:rPr>
                <w:lang w:val="fr-FR"/>
              </w:rPr>
              <w:t>B</w:t>
            </w:r>
            <w:r w:rsidR="00BA6E75">
              <w:rPr>
                <w:lang w:val="fr-FR"/>
              </w:rPr>
              <w:t xml:space="preserve">, </w:t>
            </w:r>
            <w:r w:rsidR="00607BDC">
              <w:rPr>
                <w:lang w:val="fr-FR"/>
              </w:rPr>
              <w:t>page</w:t>
            </w:r>
            <w:r w:rsidR="008C699C">
              <w:rPr>
                <w:lang w:val="fr-FR"/>
              </w:rPr>
              <w:t>s</w:t>
            </w:r>
            <w:r w:rsidR="00607BDC">
              <w:rPr>
                <w:lang w:val="fr-FR"/>
              </w:rPr>
              <w:t xml:space="preserve"> </w:t>
            </w:r>
            <w:r w:rsidR="006A51B3">
              <w:rPr>
                <w:lang w:val="fr-FR"/>
              </w:rPr>
              <w:t>1</w:t>
            </w:r>
            <w:r w:rsidR="00DE369A">
              <w:rPr>
                <w:lang w:val="fr-FR"/>
              </w:rPr>
              <w:t>11</w:t>
            </w:r>
            <w:r w:rsidR="008C699C">
              <w:rPr>
                <w:lang w:val="fr-FR"/>
              </w:rPr>
              <w:t>–</w:t>
            </w:r>
            <w:r>
              <w:rPr>
                <w:lang w:val="fr-FR"/>
              </w:rPr>
              <w:t>1</w:t>
            </w:r>
            <w:r w:rsidR="00DE369A">
              <w:rPr>
                <w:lang w:val="fr-FR"/>
              </w:rPr>
              <w:t>12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AC4A08" w:rsidRDefault="00BA6E75" w:rsidP="000E1075">
            <w:pPr>
              <w:pStyle w:val="ekvkapitellinksbndig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AC4A08" w:rsidRDefault="00F45848" w:rsidP="000E1075">
            <w:pPr>
              <w:rPr>
                <w:rFonts w:eastAsia="Times New Roman"/>
                <w:lang w:val="fr-FR"/>
              </w:rPr>
            </w:pP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AC4A08" w:rsidRDefault="00F45848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CC3A68" w:rsidRPr="00DE369A" w:rsidRDefault="00DE369A" w:rsidP="00CC3A68">
      <w:pPr>
        <w:pStyle w:val="ekvue2arial"/>
        <w:rPr>
          <w:lang w:val="fr-FR"/>
        </w:rPr>
      </w:pPr>
      <w:r>
        <w:rPr>
          <w:lang w:val="fr-FR"/>
        </w:rPr>
        <w:t>Le sta</w:t>
      </w:r>
      <w:r w:rsidRPr="00DE369A">
        <w:rPr>
          <w:lang w:val="fr-FR"/>
        </w:rPr>
        <w:t>ge à l’hôtel de S</w:t>
      </w:r>
      <w:r>
        <w:rPr>
          <w:lang w:val="fr-FR"/>
        </w:rPr>
        <w:t>èze</w:t>
      </w:r>
    </w:p>
    <w:p w:rsidR="00CC3A68" w:rsidRPr="00DE369A" w:rsidRDefault="00CC3A68" w:rsidP="00CC3A68">
      <w:pPr>
        <w:rPr>
          <w:lang w:val="fr-FR"/>
        </w:rPr>
      </w:pPr>
    </w:p>
    <w:p w:rsidR="00DE369A" w:rsidRPr="00DE369A" w:rsidRDefault="00DE369A" w:rsidP="001A21A8">
      <w:pPr>
        <w:rPr>
          <w:lang w:val="fr-FR"/>
        </w:rPr>
      </w:pPr>
      <w:r w:rsidRPr="00DE369A">
        <w:rPr>
          <w:lang w:val="fr-FR"/>
        </w:rPr>
        <w:t>Tous les jours, quand elle rentre, Léa raconte sa journée sur son blog que suivent ses copines de classe.</w:t>
      </w:r>
    </w:p>
    <w:p w:rsidR="00DE369A" w:rsidRPr="00DE369A" w:rsidRDefault="00DE369A" w:rsidP="001A21A8">
      <w:pPr>
        <w:rPr>
          <w:lang w:val="fr-FR"/>
        </w:rPr>
      </w:pPr>
    </w:p>
    <w:p w:rsidR="00DE369A" w:rsidRPr="00DE369A" w:rsidRDefault="00DE369A" w:rsidP="001A21A8">
      <w:pPr>
        <w:rPr>
          <w:rStyle w:val="ekvfett"/>
          <w:lang w:val="fr-FR"/>
        </w:rPr>
      </w:pPr>
      <w:r w:rsidRPr="00DE369A">
        <w:rPr>
          <w:rStyle w:val="ekvfett"/>
          <w:lang w:val="fr-FR"/>
        </w:rPr>
        <w:t>Lundi</w:t>
      </w:r>
    </w:p>
    <w:p w:rsidR="00DE369A" w:rsidRPr="00DE369A" w:rsidRDefault="00DE369A" w:rsidP="001A21A8">
      <w:pPr>
        <w:rPr>
          <w:lang w:val="fr-FR"/>
        </w:rPr>
      </w:pPr>
      <w:r w:rsidRPr="00DE369A">
        <w:rPr>
          <w:lang w:val="fr-FR"/>
        </w:rPr>
        <w:t>Aujourd’hui, j’ai commencé mon stage à l’hôtel de Sèze, un hôtel 4 étoiles dans le centre de Bordeaux. Je ris encore quand je repense à la tête de papa et maman quand je leur ai montré la lettre avec la réponse positive de l’hôtel…</w:t>
      </w:r>
    </w:p>
    <w:p w:rsidR="00DE369A" w:rsidRPr="00DE369A" w:rsidRDefault="00DE369A" w:rsidP="001A21A8">
      <w:pPr>
        <w:rPr>
          <w:lang w:val="fr-FR"/>
        </w:rPr>
      </w:pPr>
      <w:r w:rsidRPr="00DE369A">
        <w:rPr>
          <w:lang w:val="fr-FR"/>
        </w:rPr>
        <w:t>Moi, j’avais rendez-vous avec monsieur Santo, mon tuteur, à 9 heures, mais les premiers employés avaient déjà commencé à travailler à 5h30. Pour moi, ce serait l’horreur si je devais me lever aussi tôt…J’ai passé mon premier jour avec Justine Nasri à la réception et ça m’a beaucoup plu : il fallait accueillir les clients qui arrivaient, préparer les factures et surtout répondre à des dizaines de questions : « Comment va-t-on à la Cité du vin ? » « Vous connaissez un bon restaurant pas trop loin ? » Etc. Justine était incroyable, elle avait l’air de tout savoir !</w:t>
      </w:r>
    </w:p>
    <w:p w:rsidR="00DE369A" w:rsidRPr="00DE369A" w:rsidRDefault="00DE369A" w:rsidP="001A21A8">
      <w:pPr>
        <w:rPr>
          <w:lang w:val="fr-FR"/>
        </w:rPr>
      </w:pPr>
    </w:p>
    <w:p w:rsidR="00DE369A" w:rsidRPr="00DE369A" w:rsidRDefault="00DE369A" w:rsidP="001A21A8">
      <w:pPr>
        <w:rPr>
          <w:rStyle w:val="ekvfett"/>
        </w:rPr>
      </w:pPr>
      <w:r w:rsidRPr="00DE369A">
        <w:rPr>
          <w:rStyle w:val="ekvfett"/>
        </w:rPr>
        <w:t>Mardi</w:t>
      </w:r>
    </w:p>
    <w:p w:rsidR="00DE369A" w:rsidRPr="00DE369A" w:rsidRDefault="00DE369A" w:rsidP="001A21A8">
      <w:pPr>
        <w:rPr>
          <w:lang w:val="fr-FR"/>
        </w:rPr>
      </w:pPr>
      <w:r w:rsidRPr="00DE369A">
        <w:rPr>
          <w:lang w:val="fr-FR"/>
        </w:rPr>
        <w:t>Jour 2. Aujourd’hui, j’ai suivi Gaëlle, une femme de chambre. Gaëlle avait travaillé pendant plusieurs années dans un grand hôtel à Dubaï et était revenue en France il y a deux ans : le mal du pays… Je vous le dis tout de suite : le travail de femme de chambre, c’est pas pour moi ! Je déteste déjà ranger ma chambre, alors faire le ménage pour des inconnus… Gaëlle, elle, voyait ça autrement : elle aimait voir la différence entre avant et après son passage dans une chambre.</w:t>
      </w:r>
    </w:p>
    <w:p w:rsidR="00DE369A" w:rsidRPr="00DE369A" w:rsidRDefault="00DE369A" w:rsidP="001A21A8">
      <w:pPr>
        <w:rPr>
          <w:lang w:val="fr-FR"/>
        </w:rPr>
      </w:pPr>
    </w:p>
    <w:p w:rsidR="00DE369A" w:rsidRPr="00DE369A" w:rsidRDefault="00DE369A" w:rsidP="001A21A8">
      <w:pPr>
        <w:rPr>
          <w:rStyle w:val="ekvfett"/>
          <w:lang w:val="fr-FR"/>
        </w:rPr>
      </w:pPr>
      <w:r w:rsidRPr="00DE369A">
        <w:rPr>
          <w:rStyle w:val="ekvfett"/>
          <w:lang w:val="fr-FR"/>
        </w:rPr>
        <w:t>Mercredi</w:t>
      </w:r>
    </w:p>
    <w:p w:rsidR="00DE369A" w:rsidRPr="00DE369A" w:rsidRDefault="00DE369A" w:rsidP="001A21A8">
      <w:pPr>
        <w:rPr>
          <w:lang w:val="fr-FR"/>
        </w:rPr>
      </w:pPr>
      <w:r w:rsidRPr="00DE369A">
        <w:rPr>
          <w:lang w:val="fr-FR"/>
        </w:rPr>
        <w:t>Aujourd’hui, j’ai accompagné Aurélien au service. Aurélien avait suivi une formation de serveur, et depuis six mois, il travaillait à l’hôtel de Sèze. Quand je suis arrivée, il était en train de préparer les tables pour midi. C’était un peu comme mettre la table à la maison, sauf qu’il y avait beaucoup plus de couverts ! Pendant le repas de midi, j’ai observé le travail d’Aurélien. A la fin, il m’a demandé d’apporter deux cafés à une table. J’étais tellement concentrée sur les tasses que je n’ai pas vu un client qui se levait… Heureusement, lui m’avait vue, ouf… Aurélien m’a rassurée : pendant sa première semaine de service, il avait renversé un verre de vin sur la robe d’une cliente… C’était pire…</w:t>
      </w:r>
    </w:p>
    <w:p w:rsidR="00DE369A" w:rsidRPr="00DE369A" w:rsidRDefault="00DE369A" w:rsidP="001A21A8">
      <w:pPr>
        <w:rPr>
          <w:lang w:val="fr-FR"/>
        </w:rPr>
      </w:pPr>
    </w:p>
    <w:p w:rsidR="00DE369A" w:rsidRPr="00DE369A" w:rsidRDefault="00DE369A" w:rsidP="001A21A8">
      <w:pPr>
        <w:rPr>
          <w:rStyle w:val="ekvfett"/>
          <w:lang w:val="fr-FR"/>
        </w:rPr>
      </w:pPr>
      <w:r w:rsidRPr="00DE369A">
        <w:rPr>
          <w:rStyle w:val="ekvfett"/>
          <w:lang w:val="fr-FR"/>
        </w:rPr>
        <w:t>Jeudi</w:t>
      </w:r>
    </w:p>
    <w:p w:rsidR="00DE369A" w:rsidRPr="00DE369A" w:rsidRDefault="00DE369A" w:rsidP="001A21A8">
      <w:pPr>
        <w:rPr>
          <w:lang w:val="fr-FR"/>
        </w:rPr>
      </w:pPr>
      <w:r w:rsidRPr="00DE369A">
        <w:rPr>
          <w:lang w:val="fr-FR"/>
        </w:rPr>
        <w:t xml:space="preserve">Journée en cuisine. Depuis lundi, j’attendais d’y être car j’adore faire la cuisine, et j’étais donc super excitée. J’ai été très étonnée quand je suis </w:t>
      </w:r>
      <w:bookmarkStart w:id="0" w:name="_GoBack"/>
      <w:bookmarkEnd w:id="0"/>
      <w:r w:rsidRPr="00DE369A">
        <w:rPr>
          <w:lang w:val="fr-FR"/>
        </w:rPr>
        <w:t>entrée dans la cuisine. J’avais toujours imaginé une cuisine de restaurant super grande, mais en réalité, c’est petit ! Quand je pense que tous les jours, on y prépare des dizaines de repas… J’ai découvert plein de choses pendant cette journée en cuisine. Il y avait par exemple plein d’aliments que je n’avais encore jamais vus : des fruits exotiques, des légumes bizarres, des poissons de toutes tailles…</w:t>
      </w:r>
    </w:p>
    <w:p w:rsidR="00DE369A" w:rsidRPr="00DE369A" w:rsidRDefault="00DE369A" w:rsidP="001A21A8">
      <w:pPr>
        <w:rPr>
          <w:lang w:val="fr-FR"/>
        </w:rPr>
      </w:pPr>
    </w:p>
    <w:p w:rsidR="00DE369A" w:rsidRPr="00DE369A" w:rsidRDefault="00DE369A" w:rsidP="001A21A8">
      <w:pPr>
        <w:rPr>
          <w:rStyle w:val="ekvfett"/>
          <w:lang w:val="fr-FR"/>
        </w:rPr>
      </w:pPr>
      <w:r w:rsidRPr="00DE369A">
        <w:rPr>
          <w:rStyle w:val="ekvfett"/>
          <w:lang w:val="fr-FR"/>
        </w:rPr>
        <w:t>Vendredi</w:t>
      </w:r>
    </w:p>
    <w:p w:rsidR="00DE369A" w:rsidRPr="00DE369A" w:rsidRDefault="00DE369A" w:rsidP="001A21A8">
      <w:pPr>
        <w:rPr>
          <w:lang w:val="fr-FR"/>
        </w:rPr>
      </w:pPr>
      <w:r w:rsidRPr="00DE369A">
        <w:rPr>
          <w:lang w:val="fr-FR"/>
        </w:rPr>
        <w:t>Hier soir, mon tuteur m’avait laissé le choix : je pouvais choisir la « station » que je voulais pour mon dernier jour. J’avais d’abord pensé à retourner en cuisine, mais après la journée d’hier, je n’avais plus trop envie : moi, je n’avais rien fait, mais cela avait été quand même très stressant, et j’avais trouvé le ton en cuisine vraiment dur. J’ai donc choisi de retourner à la réception, et ça a de nouveau été génial !</w:t>
      </w:r>
    </w:p>
    <w:p w:rsidR="00DE369A" w:rsidRPr="00DE369A" w:rsidRDefault="00DE369A" w:rsidP="001A21A8">
      <w:pPr>
        <w:rPr>
          <w:lang w:val="fr-FR"/>
        </w:rPr>
      </w:pPr>
    </w:p>
    <w:p w:rsidR="00DE369A" w:rsidRPr="00DE369A" w:rsidRDefault="00DE369A" w:rsidP="00DE369A">
      <w:pPr>
        <w:rPr>
          <w:lang w:val="fr-FR"/>
        </w:rPr>
      </w:pPr>
      <w:r w:rsidRPr="00DE369A">
        <w:rPr>
          <w:lang w:val="fr-FR"/>
        </w:rPr>
        <w:t>Voilà, c’est fou, mon stage est déjà fini, le temps est passé super vite. Pour moi, ça a été une vraie expérience : l’école, c’est presque reposant à côté d’une journée de travail ! Maintenant, j’en suis sûre, les métiers de l’hôtellerie m’intéressent beaucoup, et je pense que plus tard, j’aimerais vraiment travailler dans ce domaine, surtout pour le contact avec les clients.</w:t>
      </w:r>
    </w:p>
    <w:sectPr w:rsidR="00DE369A" w:rsidRPr="00DE369A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06C70FB" wp14:editId="0B374FB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260BE"/>
    <w:rsid w:val="000307B4"/>
    <w:rsid w:val="00035074"/>
    <w:rsid w:val="00037566"/>
    <w:rsid w:val="0004272A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303A"/>
    <w:rsid w:val="000A51A5"/>
    <w:rsid w:val="000A7892"/>
    <w:rsid w:val="000B098D"/>
    <w:rsid w:val="000B6110"/>
    <w:rsid w:val="000B7BD3"/>
    <w:rsid w:val="000C0369"/>
    <w:rsid w:val="000C11E0"/>
    <w:rsid w:val="000C4192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6191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1F9E"/>
    <w:rsid w:val="001E485B"/>
    <w:rsid w:val="001F1040"/>
    <w:rsid w:val="001F1E3D"/>
    <w:rsid w:val="001F53F1"/>
    <w:rsid w:val="0020055A"/>
    <w:rsid w:val="00201AA1"/>
    <w:rsid w:val="00205239"/>
    <w:rsid w:val="00213EC8"/>
    <w:rsid w:val="00214764"/>
    <w:rsid w:val="00216D91"/>
    <w:rsid w:val="002240EA"/>
    <w:rsid w:val="002266E8"/>
    <w:rsid w:val="002277D2"/>
    <w:rsid w:val="002301FF"/>
    <w:rsid w:val="00231225"/>
    <w:rsid w:val="00232213"/>
    <w:rsid w:val="0024387B"/>
    <w:rsid w:val="00245DA5"/>
    <w:rsid w:val="00246F77"/>
    <w:rsid w:val="00247F9A"/>
    <w:rsid w:val="00251C21"/>
    <w:rsid w:val="00251FBE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314E"/>
    <w:rsid w:val="002C4A82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27A8"/>
    <w:rsid w:val="00313596"/>
    <w:rsid w:val="00313FD8"/>
    <w:rsid w:val="00314970"/>
    <w:rsid w:val="00315EA9"/>
    <w:rsid w:val="00317D23"/>
    <w:rsid w:val="00320087"/>
    <w:rsid w:val="003200F9"/>
    <w:rsid w:val="00321063"/>
    <w:rsid w:val="0032667B"/>
    <w:rsid w:val="00331D08"/>
    <w:rsid w:val="003323B5"/>
    <w:rsid w:val="003357CE"/>
    <w:rsid w:val="003373EF"/>
    <w:rsid w:val="00341CFB"/>
    <w:rsid w:val="00350FBE"/>
    <w:rsid w:val="00351C4D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04A0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1FA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496A"/>
    <w:rsid w:val="00446431"/>
    <w:rsid w:val="00454148"/>
    <w:rsid w:val="0045673D"/>
    <w:rsid w:val="00461898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D5283"/>
    <w:rsid w:val="004E3969"/>
    <w:rsid w:val="00501528"/>
    <w:rsid w:val="00506880"/>
    <w:rsid w:val="005069C1"/>
    <w:rsid w:val="00512432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36B04"/>
    <w:rsid w:val="00547103"/>
    <w:rsid w:val="00553EDB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1963"/>
    <w:rsid w:val="005B6C9C"/>
    <w:rsid w:val="005B7166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E7883"/>
    <w:rsid w:val="005F2AB3"/>
    <w:rsid w:val="005F3914"/>
    <w:rsid w:val="005F439D"/>
    <w:rsid w:val="005F511A"/>
    <w:rsid w:val="005F61CA"/>
    <w:rsid w:val="0060030C"/>
    <w:rsid w:val="006011EC"/>
    <w:rsid w:val="00602E26"/>
    <w:rsid w:val="00603AD5"/>
    <w:rsid w:val="00605B68"/>
    <w:rsid w:val="00607BDC"/>
    <w:rsid w:val="006201CB"/>
    <w:rsid w:val="00622F6B"/>
    <w:rsid w:val="00627765"/>
    <w:rsid w:val="00627A02"/>
    <w:rsid w:val="006309D5"/>
    <w:rsid w:val="00634BFC"/>
    <w:rsid w:val="0064692C"/>
    <w:rsid w:val="00650BC1"/>
    <w:rsid w:val="00653F68"/>
    <w:rsid w:val="0067156C"/>
    <w:rsid w:val="00677571"/>
    <w:rsid w:val="006802C4"/>
    <w:rsid w:val="0068429A"/>
    <w:rsid w:val="00685FDD"/>
    <w:rsid w:val="006912DC"/>
    <w:rsid w:val="00693676"/>
    <w:rsid w:val="006A51B3"/>
    <w:rsid w:val="006A5611"/>
    <w:rsid w:val="006A71DE"/>
    <w:rsid w:val="006A76D7"/>
    <w:rsid w:val="006B2D23"/>
    <w:rsid w:val="006B3EF4"/>
    <w:rsid w:val="006B59A3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51B9"/>
    <w:rsid w:val="007E4DDC"/>
    <w:rsid w:val="007E5E71"/>
    <w:rsid w:val="00801B7F"/>
    <w:rsid w:val="00802E02"/>
    <w:rsid w:val="00815A76"/>
    <w:rsid w:val="00816953"/>
    <w:rsid w:val="00816D4D"/>
    <w:rsid w:val="0082136B"/>
    <w:rsid w:val="008219C5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39C9"/>
    <w:rsid w:val="00886BBF"/>
    <w:rsid w:val="008942A2"/>
    <w:rsid w:val="0089534A"/>
    <w:rsid w:val="008A529C"/>
    <w:rsid w:val="008B0B6E"/>
    <w:rsid w:val="008B446A"/>
    <w:rsid w:val="008B5E47"/>
    <w:rsid w:val="008C0880"/>
    <w:rsid w:val="008C27FD"/>
    <w:rsid w:val="008C699C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4449"/>
    <w:rsid w:val="0090601A"/>
    <w:rsid w:val="009064C0"/>
    <w:rsid w:val="009078CB"/>
    <w:rsid w:val="00907EC2"/>
    <w:rsid w:val="0091085D"/>
    <w:rsid w:val="00911CD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2F1E"/>
    <w:rsid w:val="00955D32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6DB8"/>
    <w:rsid w:val="009A7614"/>
    <w:rsid w:val="009C016F"/>
    <w:rsid w:val="009C26DF"/>
    <w:rsid w:val="009C2A7B"/>
    <w:rsid w:val="009C3C75"/>
    <w:rsid w:val="009E17E1"/>
    <w:rsid w:val="009E1AC8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27726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4A08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B2F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6D0F"/>
    <w:rsid w:val="00B7242A"/>
    <w:rsid w:val="00B75569"/>
    <w:rsid w:val="00B8071F"/>
    <w:rsid w:val="00B82B4E"/>
    <w:rsid w:val="00B83E25"/>
    <w:rsid w:val="00B8420E"/>
    <w:rsid w:val="00B90CE1"/>
    <w:rsid w:val="00B9744B"/>
    <w:rsid w:val="00B97525"/>
    <w:rsid w:val="00BA0874"/>
    <w:rsid w:val="00BA1A23"/>
    <w:rsid w:val="00BA2134"/>
    <w:rsid w:val="00BA6E75"/>
    <w:rsid w:val="00BB2F2F"/>
    <w:rsid w:val="00BC2CD2"/>
    <w:rsid w:val="00BC6483"/>
    <w:rsid w:val="00BC69E3"/>
    <w:rsid w:val="00BC7335"/>
    <w:rsid w:val="00BD205A"/>
    <w:rsid w:val="00BD542D"/>
    <w:rsid w:val="00BD6E66"/>
    <w:rsid w:val="00BE1962"/>
    <w:rsid w:val="00BE4821"/>
    <w:rsid w:val="00BF17F2"/>
    <w:rsid w:val="00C00404"/>
    <w:rsid w:val="00C00540"/>
    <w:rsid w:val="00C019A0"/>
    <w:rsid w:val="00C16D53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3A68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0213"/>
    <w:rsid w:val="00D022EC"/>
    <w:rsid w:val="00D05217"/>
    <w:rsid w:val="00D06182"/>
    <w:rsid w:val="00D125BD"/>
    <w:rsid w:val="00D12661"/>
    <w:rsid w:val="00D127B5"/>
    <w:rsid w:val="00D12AC0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965C8"/>
    <w:rsid w:val="00DA1633"/>
    <w:rsid w:val="00DA29C3"/>
    <w:rsid w:val="00DA6422"/>
    <w:rsid w:val="00DB0557"/>
    <w:rsid w:val="00DB2C80"/>
    <w:rsid w:val="00DC2340"/>
    <w:rsid w:val="00DC30DA"/>
    <w:rsid w:val="00DD3EBD"/>
    <w:rsid w:val="00DE287B"/>
    <w:rsid w:val="00DE369A"/>
    <w:rsid w:val="00DE3B34"/>
    <w:rsid w:val="00DE603B"/>
    <w:rsid w:val="00DF129D"/>
    <w:rsid w:val="00DF4371"/>
    <w:rsid w:val="00DF625F"/>
    <w:rsid w:val="00DF74DB"/>
    <w:rsid w:val="00E01841"/>
    <w:rsid w:val="00E045FD"/>
    <w:rsid w:val="00E04B15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0A1C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65EBD"/>
    <w:rsid w:val="00E70C40"/>
    <w:rsid w:val="00E710C7"/>
    <w:rsid w:val="00E753C5"/>
    <w:rsid w:val="00E80DED"/>
    <w:rsid w:val="00E95ED3"/>
    <w:rsid w:val="00EA3981"/>
    <w:rsid w:val="00EA7542"/>
    <w:rsid w:val="00EB15D8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3D7"/>
    <w:rsid w:val="00F06548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85173"/>
    <w:rsid w:val="00F910E9"/>
    <w:rsid w:val="00F92B31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490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3573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3</cp:revision>
  <cp:lastPrinted>2016-12-23T16:36:00Z</cp:lastPrinted>
  <dcterms:created xsi:type="dcterms:W3CDTF">2017-08-15T10:01:00Z</dcterms:created>
  <dcterms:modified xsi:type="dcterms:W3CDTF">2017-08-15T10:03:00Z</dcterms:modified>
</cp:coreProperties>
</file>