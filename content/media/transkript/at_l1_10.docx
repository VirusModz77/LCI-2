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FF0E4D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FF0E4D" w:rsidRPr="00BD7CF5" w:rsidRDefault="00FF0E4D" w:rsidP="00FB1CD7">
            <w:pPr>
              <w:pageBreakBefore/>
            </w:pPr>
            <w:bookmarkStart w:id="0" w:name="_GoBack"/>
            <w:bookmarkEnd w:id="0"/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FF0E4D" w:rsidRPr="00BD7CF5" w:rsidRDefault="00FF0E4D" w:rsidP="00FF0E4D">
            <w:pPr>
              <w:pStyle w:val="ekvue2arial"/>
            </w:pPr>
            <w:r w:rsidRPr="00BD7CF5">
              <w:t xml:space="preserve">Le Cours intensif </w:t>
            </w:r>
            <w:r>
              <w:t>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FF0E4D" w:rsidRPr="00FF0E4D" w:rsidRDefault="00FF0E4D" w:rsidP="00FF0E4D">
            <w:pPr>
              <w:pStyle w:val="ekvue3arial"/>
              <w:rPr>
                <w:lang w:val="fr-FR"/>
              </w:rPr>
            </w:pPr>
            <w:r w:rsidRPr="00FF0E4D">
              <w:rPr>
                <w:lang w:val="fr-FR"/>
              </w:rPr>
              <w:t xml:space="preserve">Transkripte zu Atelier </w:t>
            </w:r>
            <w:r>
              <w:rPr>
                <w:lang w:val="fr-FR"/>
              </w:rPr>
              <w:t>B</w:t>
            </w:r>
            <w:r w:rsidRPr="00FF0E4D">
              <w:rPr>
                <w:lang w:val="fr-FR"/>
              </w:rPr>
              <w:t>, exercice 12, page 22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FF0E4D" w:rsidRPr="00BD7CF5" w:rsidRDefault="00FF0E4D" w:rsidP="000E1075">
            <w:pPr>
              <w:pStyle w:val="ekvkapitellinksbndig"/>
            </w:pPr>
            <w:r w:rsidRPr="00BD7CF5">
              <w:t>1</w:t>
            </w:r>
          </w:p>
        </w:tc>
      </w:tr>
      <w:tr w:rsidR="00FF0E4D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FF0E4D" w:rsidRPr="00BD7CF5" w:rsidRDefault="00FF0E4D" w:rsidP="000E1075">
            <w:pPr>
              <w:rPr>
                <w:rFonts w:eastAsia="Times New Roman"/>
              </w:rPr>
            </w:pPr>
          </w:p>
        </w:tc>
      </w:tr>
      <w:tr w:rsidR="00FF0E4D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FF0E4D" w:rsidRPr="00BD7CF5" w:rsidRDefault="00FF0E4D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6A4416" w:rsidRPr="006A4416" w:rsidRDefault="006A4416" w:rsidP="006A4416">
      <w:pPr>
        <w:pStyle w:val="ekvue2arial"/>
        <w:rPr>
          <w:lang w:val="fr-FR"/>
        </w:rPr>
      </w:pPr>
      <w:r w:rsidRPr="006A4416">
        <w:rPr>
          <w:lang w:val="fr-FR"/>
        </w:rPr>
        <w:t>Une visite franco-allemande</w:t>
      </w:r>
      <w:r w:rsidRPr="006A4416">
        <w:rPr>
          <w:lang w:val="fr-FR"/>
        </w:rPr>
        <w:tab/>
        <w:t>(Track 10)</w:t>
      </w:r>
    </w:p>
    <w:p w:rsidR="006A4416" w:rsidRPr="00FF0E4D" w:rsidRDefault="006A4416" w:rsidP="006A4416">
      <w:pPr>
        <w:rPr>
          <w:lang w:val="fr-FR"/>
        </w:rPr>
      </w:pPr>
    </w:p>
    <w:p w:rsidR="006A4416" w:rsidRPr="006415A1" w:rsidRDefault="006A4416" w:rsidP="006A4416">
      <w:r w:rsidRPr="006415A1">
        <w:t>Katja Holde :</w:t>
      </w:r>
      <w:r w:rsidRPr="006415A1">
        <w:tab/>
        <w:t xml:space="preserve">Bonjour ! Bonjour ! Guten Tag allerseits ! Bienvenue chez ARTE, willkommen bei ARTE ! </w:t>
      </w:r>
    </w:p>
    <w:p w:rsidR="006A4416" w:rsidRPr="00FF0E4D" w:rsidRDefault="006A4416" w:rsidP="006A4416">
      <w:pPr>
        <w:rPr>
          <w:lang w:val="en-US"/>
        </w:rPr>
      </w:pPr>
      <w:r w:rsidRPr="00871433">
        <w:rPr>
          <w:lang w:val="fr-FR"/>
        </w:rPr>
        <w:t>Voix d’ados :</w:t>
      </w:r>
      <w:r w:rsidRPr="00871433">
        <w:rPr>
          <w:lang w:val="fr-FR"/>
        </w:rPr>
        <w:tab/>
        <w:t xml:space="preserve">Bonjour ! </w:t>
      </w:r>
      <w:r w:rsidRPr="006415A1">
        <w:rPr>
          <w:lang w:val="fr-FR"/>
        </w:rPr>
        <w:t xml:space="preserve">Bonjour madame ! </w:t>
      </w:r>
      <w:r w:rsidRPr="00FF0E4D">
        <w:rPr>
          <w:lang w:val="en-US"/>
        </w:rPr>
        <w:t xml:space="preserve">Hallo ! Bonjour ! </w:t>
      </w:r>
    </w:p>
    <w:p w:rsidR="006A4416" w:rsidRPr="00871433" w:rsidRDefault="006A4416" w:rsidP="006A4416">
      <w:pPr>
        <w:rPr>
          <w:lang w:val="fr-FR"/>
        </w:rPr>
      </w:pPr>
      <w:r w:rsidRPr="00FF0E4D">
        <w:rPr>
          <w:lang w:val="en-US"/>
        </w:rPr>
        <w:t>M. Verney :</w:t>
      </w:r>
      <w:r w:rsidRPr="00FF0E4D">
        <w:rPr>
          <w:lang w:val="en-US"/>
        </w:rPr>
        <w:tab/>
        <w:t xml:space="preserve">Bonjour madame. </w:t>
      </w:r>
      <w:r w:rsidRPr="00871433">
        <w:rPr>
          <w:lang w:val="fr-FR"/>
        </w:rPr>
        <w:t>Julien Verney, professeur d’allemand au lycée Balzac.</w:t>
      </w:r>
    </w:p>
    <w:p w:rsidR="006A4416" w:rsidRPr="00871433" w:rsidRDefault="006A4416" w:rsidP="006A4416">
      <w:pPr>
        <w:rPr>
          <w:lang w:val="fr-FR"/>
        </w:rPr>
      </w:pPr>
      <w:r w:rsidRPr="00871433">
        <w:rPr>
          <w:lang w:val="fr-FR"/>
        </w:rPr>
        <w:tab/>
      </w:r>
      <w:r w:rsidRPr="00871433">
        <w:rPr>
          <w:lang w:val="fr-FR"/>
        </w:rPr>
        <w:tab/>
      </w:r>
      <w:r w:rsidRPr="00871433">
        <w:rPr>
          <w:lang w:val="fr-FR"/>
        </w:rPr>
        <w:tab/>
      </w:r>
      <w:r w:rsidRPr="00871433">
        <w:rPr>
          <w:lang w:val="fr-FR"/>
        </w:rPr>
        <w:tab/>
        <w:t>Et voilà ma collègue d’histoire-géo, Vanessa Lemoine.</w:t>
      </w:r>
    </w:p>
    <w:p w:rsidR="006A4416" w:rsidRPr="00871433" w:rsidRDefault="006A4416" w:rsidP="006A4416">
      <w:pPr>
        <w:rPr>
          <w:lang w:val="fr-FR"/>
        </w:rPr>
      </w:pPr>
      <w:r w:rsidRPr="00871433">
        <w:rPr>
          <w:lang w:val="fr-FR"/>
        </w:rPr>
        <w:t>Katja Holde :</w:t>
      </w:r>
      <w:r w:rsidRPr="00871433">
        <w:rPr>
          <w:lang w:val="fr-FR"/>
        </w:rPr>
        <w:tab/>
        <w:t>Katja Holde, rédactrice chez ARTE. Mais aujourd’hui, je change de métier :</w:t>
      </w:r>
    </w:p>
    <w:p w:rsidR="00886BBF" w:rsidRPr="00871433" w:rsidRDefault="006A4416" w:rsidP="006A4416">
      <w:pPr>
        <w:rPr>
          <w:lang w:val="fr-FR"/>
        </w:rPr>
      </w:pPr>
      <w:r w:rsidRPr="00871433">
        <w:rPr>
          <w:lang w:val="fr-FR"/>
        </w:rPr>
        <w:tab/>
      </w:r>
      <w:r w:rsidRPr="00871433">
        <w:rPr>
          <w:lang w:val="fr-FR"/>
        </w:rPr>
        <w:tab/>
      </w:r>
      <w:r w:rsidRPr="00871433">
        <w:rPr>
          <w:lang w:val="fr-FR"/>
        </w:rPr>
        <w:tab/>
      </w:r>
      <w:r w:rsidRPr="00871433">
        <w:rPr>
          <w:lang w:val="fr-FR"/>
        </w:rPr>
        <w:tab/>
        <w:t>je suis votre guide pour cette visite.</w:t>
      </w:r>
    </w:p>
    <w:sectPr w:rsidR="00886BBF" w:rsidRPr="00871433" w:rsidSect="00EC1F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0D4" w:rsidRDefault="006D60D4" w:rsidP="003C599D">
      <w:pPr>
        <w:spacing w:line="240" w:lineRule="auto"/>
      </w:pPr>
      <w:r>
        <w:separator/>
      </w:r>
    </w:p>
  </w:endnote>
  <w:endnote w:type="continuationSeparator" w:id="0">
    <w:p w:rsidR="006D60D4" w:rsidRDefault="006D60D4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E4D" w:rsidRDefault="00FF0E4D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FF0E4D" w:rsidRPr="00F42294" w:rsidTr="00FF0E4D">
      <w:trPr>
        <w:trHeight w:hRule="exact" w:val="680"/>
      </w:trPr>
      <w:tc>
        <w:tcPr>
          <w:tcW w:w="864" w:type="dxa"/>
          <w:noWrap/>
        </w:tcPr>
        <w:p w:rsidR="00FF0E4D" w:rsidRPr="00913892" w:rsidRDefault="00FF0E4D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5CA8C990" wp14:editId="52497925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26" w:type="dxa"/>
          <w:noWrap/>
          <w:tcMar>
            <w:right w:w="57" w:type="dxa"/>
          </w:tcMar>
        </w:tcPr>
        <w:p w:rsidR="00FF0E4D" w:rsidRPr="00913892" w:rsidRDefault="00FF0E4D" w:rsidP="00554EDA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797" w:type="dxa"/>
        </w:tcPr>
        <w:p w:rsidR="00FF0E4D" w:rsidRDefault="00FF0E4D" w:rsidP="00937FA0">
          <w:pPr>
            <w:pStyle w:val="ekvpagina"/>
            <w:rPr>
              <w:lang w:val="fr-FR"/>
            </w:rPr>
          </w:pPr>
          <w:r>
            <w:rPr>
              <w:lang w:val="fr-FR"/>
            </w:rPr>
            <w:t>Le Cours intensif 2</w:t>
          </w:r>
        </w:p>
        <w:p w:rsidR="00FF0E4D" w:rsidRDefault="00FF0E4D" w:rsidP="00937FA0">
          <w:pPr>
            <w:pStyle w:val="ekvpagina"/>
            <w:rPr>
              <w:lang w:val="fr-FR"/>
            </w:rPr>
          </w:pPr>
          <w:r>
            <w:rPr>
              <w:lang w:val="fr-FR"/>
            </w:rPr>
            <w:t>Digitaler Unterrichtsassistent</w:t>
          </w:r>
        </w:p>
        <w:p w:rsidR="00FF0E4D" w:rsidRPr="00913892" w:rsidRDefault="00FF0E4D" w:rsidP="00937FA0">
          <w:pPr>
            <w:pStyle w:val="ekvquelle"/>
          </w:pPr>
          <w:r w:rsidRPr="000A5FBC">
            <w:rPr>
              <w:lang w:val="fr-FR"/>
            </w:rPr>
            <w:t xml:space="preserve">ISBN: </w:t>
          </w:r>
          <w:hyperlink r:id="rId2" w:history="1">
            <w:r w:rsidRPr="000A5FBC">
              <w:rPr>
                <w:lang w:val="fr-FR"/>
              </w:rPr>
              <w:t>978-3-12-56301</w:t>
            </w:r>
            <w:r>
              <w:rPr>
                <w:lang w:val="fr-FR"/>
              </w:rPr>
              <w:t>6</w:t>
            </w:r>
            <w:r w:rsidRPr="000A5FBC">
              <w:rPr>
                <w:lang w:val="fr-FR"/>
              </w:rPr>
              <w:t>-</w:t>
            </w:r>
          </w:hyperlink>
          <w:r>
            <w:rPr>
              <w:lang w:val="fr-FR"/>
            </w:rPr>
            <w:t>1</w:t>
          </w:r>
        </w:p>
      </w:tc>
      <w:tc>
        <w:tcPr>
          <w:tcW w:w="813" w:type="dxa"/>
        </w:tcPr>
        <w:p w:rsidR="00FF0E4D" w:rsidRPr="00913892" w:rsidRDefault="00FF0E4D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E4D" w:rsidRDefault="00FF0E4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0D4" w:rsidRDefault="006D60D4" w:rsidP="003C599D">
      <w:pPr>
        <w:spacing w:line="240" w:lineRule="auto"/>
      </w:pPr>
      <w:r>
        <w:separator/>
      </w:r>
    </w:p>
  </w:footnote>
  <w:footnote w:type="continuationSeparator" w:id="0">
    <w:p w:rsidR="006D60D4" w:rsidRDefault="006D60D4" w:rsidP="003C59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E4D" w:rsidRDefault="00FF0E4D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E4D" w:rsidRDefault="00FF0E4D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E4D" w:rsidRDefault="00FF0E4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0D4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15A1"/>
    <w:rsid w:val="0064692C"/>
    <w:rsid w:val="00653F68"/>
    <w:rsid w:val="006802C4"/>
    <w:rsid w:val="0068429A"/>
    <w:rsid w:val="00685FDD"/>
    <w:rsid w:val="006912DC"/>
    <w:rsid w:val="00693676"/>
    <w:rsid w:val="006A441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60D4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1433"/>
    <w:rsid w:val="00874376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  <w:rsid w:val="00FF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lett.de/produkt/isbn/978-3-12-536027-3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in\AppData\Roaming\Microsoft\Templates\WD_KV_KL5_SSS_GYV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/>
  <cp:revision>5</cp:revision>
  <cp:lastPrinted>2016-12-23T16:36:00Z</cp:lastPrinted>
  <dcterms:created xsi:type="dcterms:W3CDTF">2017-08-14T12:26:00Z</dcterms:created>
  <dcterms:modified xsi:type="dcterms:W3CDTF">2017-08-14T14:49:00Z</dcterms:modified>
</cp:coreProperties>
</file>