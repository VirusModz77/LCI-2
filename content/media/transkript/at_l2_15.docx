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440D9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5440D9" w:rsidRPr="00BD7CF5" w:rsidRDefault="005440D9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5440D9" w:rsidRPr="00BD7CF5" w:rsidRDefault="005440D9" w:rsidP="005440D9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5440D9" w:rsidRPr="00BD7CF5" w:rsidRDefault="005440D9" w:rsidP="000E1075">
            <w:pPr>
              <w:pStyle w:val="ekvue3arial"/>
            </w:pPr>
            <w:r>
              <w:t>Transkript zu Entrée, page 27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5440D9" w:rsidRPr="00BD7CF5" w:rsidRDefault="005440D9" w:rsidP="000E1075">
            <w:pPr>
              <w:pStyle w:val="ekvkapitellinksbndig"/>
            </w:pPr>
            <w:r>
              <w:t>2</w:t>
            </w:r>
          </w:p>
        </w:tc>
      </w:tr>
      <w:tr w:rsidR="005440D9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5440D9" w:rsidRPr="00BD7CF5" w:rsidRDefault="005440D9" w:rsidP="000E1075">
            <w:pPr>
              <w:rPr>
                <w:rFonts w:eastAsia="Times New Roman"/>
              </w:rPr>
            </w:pPr>
          </w:p>
        </w:tc>
      </w:tr>
      <w:tr w:rsidR="005440D9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5440D9" w:rsidRPr="00BD7CF5" w:rsidRDefault="005440D9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54480E" w:rsidRPr="00CA2CD4" w:rsidRDefault="0054480E" w:rsidP="0054480E">
      <w:pPr>
        <w:pStyle w:val="ekvue2arial"/>
        <w:rPr>
          <w:lang w:val="fr-FR"/>
        </w:rPr>
      </w:pPr>
      <w:bookmarkStart w:id="0" w:name="_GoBack"/>
      <w:bookmarkEnd w:id="0"/>
      <w:r>
        <w:rPr>
          <w:lang w:val="fr-FR"/>
        </w:rPr>
        <w:t>Exercice 4a)</w:t>
      </w:r>
      <w:r>
        <w:rPr>
          <w:lang w:val="fr-FR"/>
        </w:rPr>
        <w:tab/>
      </w:r>
      <w:r>
        <w:rPr>
          <w:lang w:val="fr-FR"/>
        </w:rPr>
        <w:tab/>
        <w:t>(Track 15)</w:t>
      </w:r>
    </w:p>
    <w:p w:rsidR="0054480E" w:rsidRPr="00CA2CD4" w:rsidRDefault="0054480E" w:rsidP="0054480E">
      <w:pPr>
        <w:tabs>
          <w:tab w:val="left" w:pos="1418"/>
        </w:tabs>
        <w:rPr>
          <w:lang w:val="fr-FR"/>
        </w:rPr>
      </w:pPr>
    </w:p>
    <w:p w:rsidR="0054480E" w:rsidRPr="00865D88" w:rsidRDefault="0054480E" w:rsidP="0054480E">
      <w:pPr>
        <w:rPr>
          <w:lang w:val="fr-FR"/>
        </w:rPr>
      </w:pPr>
      <w:r w:rsidRPr="00B875F6">
        <w:rPr>
          <w:lang w:val="fr-FR"/>
        </w:rPr>
        <w:t>Benji :</w:t>
      </w:r>
      <w:r w:rsidRPr="00B875F6">
        <w:rPr>
          <w:lang w:val="fr-FR"/>
        </w:rPr>
        <w:tab/>
        <w:t xml:space="preserve">C’était Maître Gims et sa nouvelle chanson. </w:t>
      </w:r>
      <w:r w:rsidRPr="00865D88">
        <w:rPr>
          <w:lang w:val="fr-FR"/>
        </w:rPr>
        <w:t>Je passe maintenant le micro à Margaux</w:t>
      </w:r>
    </w:p>
    <w:p w:rsidR="0054480E" w:rsidRPr="00865D88" w:rsidRDefault="0054480E" w:rsidP="0054480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865D88">
        <w:rPr>
          <w:lang w:val="fr-FR"/>
        </w:rPr>
        <w:t>qui va nous parler des sorties de ce week-end à Montpellier.</w:t>
      </w:r>
    </w:p>
    <w:p w:rsidR="0054480E" w:rsidRPr="00AA0203" w:rsidRDefault="0054480E" w:rsidP="0054480E">
      <w:pPr>
        <w:rPr>
          <w:lang w:val="fr-FR"/>
        </w:rPr>
      </w:pPr>
      <w:r w:rsidRPr="00AA0203">
        <w:rPr>
          <w:lang w:val="fr-FR"/>
        </w:rPr>
        <w:t>Margaux :</w:t>
      </w:r>
    </w:p>
    <w:p w:rsidR="0054480E" w:rsidRDefault="0054480E" w:rsidP="0054480E">
      <w:pPr>
        <w:rPr>
          <w:lang w:val="fr-FR"/>
        </w:rPr>
      </w:pPr>
      <w:r w:rsidRPr="00AA0203">
        <w:rPr>
          <w:lang w:val="fr-FR"/>
        </w:rPr>
        <w:t xml:space="preserve">Merci Benji ! </w:t>
      </w:r>
      <w:r w:rsidRPr="00865D88">
        <w:rPr>
          <w:lang w:val="fr-FR"/>
        </w:rPr>
        <w:t>Le mois de mai, à Montpellier, depuis des années, c’est le mois du FISE.</w:t>
      </w:r>
      <w:r>
        <w:rPr>
          <w:lang w:val="fr-FR"/>
        </w:rPr>
        <w:t xml:space="preserve"> </w:t>
      </w:r>
      <w:r w:rsidRPr="00AA0203">
        <w:rPr>
          <w:lang w:val="fr-FR"/>
        </w:rPr>
        <w:t xml:space="preserve">Quoi ? </w:t>
      </w:r>
      <w:r w:rsidRPr="005C3DDA">
        <w:rPr>
          <w:lang w:val="fr-FR"/>
        </w:rPr>
        <w:t xml:space="preserve">Vous ne connaissez pas ? </w:t>
      </w:r>
      <w:r w:rsidRPr="00865D88">
        <w:rPr>
          <w:lang w:val="fr-FR"/>
        </w:rPr>
        <w:t>Mais si, bien sûr : le festival international des sports</w:t>
      </w:r>
      <w:r>
        <w:rPr>
          <w:lang w:val="fr-FR"/>
        </w:rPr>
        <w:t xml:space="preserve"> </w:t>
      </w:r>
      <w:r w:rsidRPr="00865D88">
        <w:rPr>
          <w:lang w:val="fr-FR"/>
        </w:rPr>
        <w:t>extrêmes. Pendant cinq jours, c’est le rendez-vous du roller, du skateboard, du mountain</w:t>
      </w:r>
      <w:r w:rsidRPr="00AA0203">
        <w:rPr>
          <w:lang w:val="fr-FR"/>
        </w:rPr>
        <w:t>bike un peu partout dans la ville…</w:t>
      </w:r>
    </w:p>
    <w:p w:rsidR="0054480E" w:rsidRPr="005C3DDA" w:rsidRDefault="0054480E" w:rsidP="0054480E">
      <w:pPr>
        <w:rPr>
          <w:lang w:val="fr-FR"/>
        </w:rPr>
      </w:pPr>
      <w:r w:rsidRPr="00865D88">
        <w:rPr>
          <w:lang w:val="fr-FR"/>
        </w:rPr>
        <w:t xml:space="preserve">Mais samedi et dimanche, on quitte Montpellier pour aller à Canet-en-Roussillon. </w:t>
      </w:r>
      <w:r w:rsidRPr="00AA0203">
        <w:rPr>
          <w:lang w:val="fr-FR"/>
        </w:rPr>
        <w:t>Là,</w:t>
      </w:r>
      <w:r>
        <w:rPr>
          <w:lang w:val="fr-FR"/>
        </w:rPr>
        <w:t xml:space="preserve"> </w:t>
      </w:r>
      <w:r w:rsidRPr="00865D88">
        <w:rPr>
          <w:lang w:val="fr-FR"/>
        </w:rPr>
        <w:t xml:space="preserve">il y a une grande compétition de BMX et de roller de 13h à 18h. </w:t>
      </w:r>
      <w:r w:rsidRPr="00AA0203">
        <w:rPr>
          <w:lang w:val="fr-FR"/>
        </w:rPr>
        <w:t>Et puis, si après le sport,</w:t>
      </w:r>
      <w:r>
        <w:rPr>
          <w:lang w:val="fr-FR"/>
        </w:rPr>
        <w:t xml:space="preserve"> </w:t>
      </w:r>
      <w:r w:rsidRPr="00865D88">
        <w:rPr>
          <w:lang w:val="fr-FR"/>
        </w:rPr>
        <w:t>vous avez envie de vous relaxer, vous pouvez retourner à Montpellier et aller à la très belle</w:t>
      </w:r>
      <w:r>
        <w:rPr>
          <w:lang w:val="fr-FR"/>
        </w:rPr>
        <w:t xml:space="preserve"> </w:t>
      </w:r>
      <w:r w:rsidRPr="00865D88">
        <w:rPr>
          <w:lang w:val="fr-FR"/>
        </w:rPr>
        <w:t xml:space="preserve">exposition de photos sur « La nature en </w:t>
      </w:r>
      <w:r>
        <w:rPr>
          <w:lang w:val="fr-FR"/>
        </w:rPr>
        <w:t>Allemagne </w:t>
      </w:r>
      <w:r w:rsidRPr="00865D88">
        <w:rPr>
          <w:lang w:val="fr-FR"/>
        </w:rPr>
        <w:t>», c’es</w:t>
      </w:r>
      <w:r>
        <w:rPr>
          <w:lang w:val="fr-FR"/>
        </w:rPr>
        <w:t xml:space="preserve">t le titre, tout un programme ! </w:t>
      </w:r>
      <w:r w:rsidRPr="00865D88">
        <w:rPr>
          <w:lang w:val="fr-FR"/>
        </w:rPr>
        <w:t>L’exposition est à la Maison de Heidelberg, place Albert 1</w:t>
      </w:r>
      <w:r w:rsidRPr="00AA0203">
        <w:rPr>
          <w:vertAlign w:val="superscript"/>
          <w:lang w:val="fr-FR"/>
        </w:rPr>
        <w:t>er</w:t>
      </w:r>
      <w:r w:rsidRPr="00865D88">
        <w:rPr>
          <w:lang w:val="fr-FR"/>
        </w:rPr>
        <w:t>, à Montpellier. L’</w:t>
      </w:r>
      <w:r>
        <w:rPr>
          <w:lang w:val="fr-FR"/>
        </w:rPr>
        <w:t xml:space="preserve">entrée est </w:t>
      </w:r>
      <w:r w:rsidRPr="00865D88">
        <w:rPr>
          <w:lang w:val="fr-FR"/>
        </w:rPr>
        <w:t>gratuite.</w:t>
      </w:r>
      <w:r>
        <w:rPr>
          <w:lang w:val="fr-FR"/>
        </w:rPr>
        <w:t xml:space="preserve"> </w:t>
      </w:r>
      <w:r w:rsidRPr="00865D88">
        <w:rPr>
          <w:lang w:val="fr-FR"/>
        </w:rPr>
        <w:t>Le soir, de jeunes groupes de musique de Montpellier donnent un concert pour</w:t>
      </w:r>
      <w:r>
        <w:rPr>
          <w:lang w:val="fr-FR"/>
        </w:rPr>
        <w:t xml:space="preserve"> </w:t>
      </w:r>
      <w:r w:rsidRPr="00865D88">
        <w:rPr>
          <w:lang w:val="fr-FR"/>
        </w:rPr>
        <w:t>l’Unicef au Black Sheep, 21 boulevard Louis Blanc. Pour avoir plus d’informations, voici</w:t>
      </w:r>
      <w:r>
        <w:rPr>
          <w:lang w:val="fr-FR"/>
        </w:rPr>
        <w:t xml:space="preserve"> </w:t>
      </w:r>
      <w:r w:rsidRPr="005C3DDA">
        <w:rPr>
          <w:lang w:val="fr-FR"/>
        </w:rPr>
        <w:t>un numéro de téléphone : 06.32.45.92.64. L’entrée coûte 12 euros. Bon week-end !</w:t>
      </w:r>
    </w:p>
    <w:p w:rsidR="00886BBF" w:rsidRPr="0054480E" w:rsidRDefault="0054480E" w:rsidP="0054480E">
      <w:pPr>
        <w:rPr>
          <w:lang w:val="fr-FR"/>
        </w:rPr>
      </w:pPr>
      <w:r w:rsidRPr="005C3DDA">
        <w:rPr>
          <w:lang w:val="fr-FR"/>
        </w:rPr>
        <w:t>Benji :</w:t>
      </w:r>
      <w:r w:rsidRPr="005C3DDA">
        <w:rPr>
          <w:lang w:val="fr-FR"/>
        </w:rPr>
        <w:tab/>
      </w:r>
      <w:r>
        <w:rPr>
          <w:lang w:val="fr-FR"/>
        </w:rPr>
        <w:tab/>
      </w:r>
      <w:r w:rsidRPr="005C3DDA">
        <w:rPr>
          <w:lang w:val="fr-FR"/>
        </w:rPr>
        <w:t>Merci, Margaux ! On continue en musique avec…</w:t>
      </w:r>
    </w:p>
    <w:sectPr w:rsidR="00886BBF" w:rsidRPr="0054480E" w:rsidSect="00EC1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D4" w:rsidRDefault="006D60D4" w:rsidP="003C599D">
      <w:pPr>
        <w:spacing w:line="240" w:lineRule="auto"/>
      </w:pPr>
      <w:r>
        <w:separator/>
      </w:r>
    </w:p>
  </w:endnote>
  <w:endnote w:type="continuationSeparator" w:id="0">
    <w:p w:rsidR="006D60D4" w:rsidRDefault="006D60D4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E0" w:rsidRDefault="00EE6DE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</w:tblGrid>
    <w:tr w:rsidR="00EE6DE0" w:rsidRPr="00F42294" w:rsidTr="00EE6DE0">
      <w:trPr>
        <w:trHeight w:hRule="exact" w:val="680"/>
      </w:trPr>
      <w:tc>
        <w:tcPr>
          <w:tcW w:w="864" w:type="dxa"/>
          <w:noWrap/>
        </w:tcPr>
        <w:p w:rsidR="00EE6DE0" w:rsidRPr="00913892" w:rsidRDefault="00EE6DE0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46DF15A" wp14:editId="28D0D0CE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6" w:type="dxa"/>
          <w:noWrap/>
          <w:tcMar>
            <w:right w:w="57" w:type="dxa"/>
          </w:tcMar>
        </w:tcPr>
        <w:p w:rsidR="00EE6DE0" w:rsidRPr="00913892" w:rsidRDefault="00EE6DE0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797" w:type="dxa"/>
        </w:tcPr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EE6DE0" w:rsidRPr="00913892" w:rsidRDefault="00EE6DE0" w:rsidP="00937FA0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</w:tr>
  </w:tbl>
  <w:p w:rsidR="00193A18" w:rsidRDefault="00193A1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E0" w:rsidRDefault="00EE6D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D4" w:rsidRDefault="006D60D4" w:rsidP="003C599D">
      <w:pPr>
        <w:spacing w:line="240" w:lineRule="auto"/>
      </w:pPr>
      <w:r>
        <w:separator/>
      </w:r>
    </w:p>
  </w:footnote>
  <w:footnote w:type="continuationSeparator" w:id="0">
    <w:p w:rsidR="006D60D4" w:rsidRDefault="006D60D4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E0" w:rsidRDefault="00EE6D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E0" w:rsidRDefault="00EE6DE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E0" w:rsidRDefault="00EE6DE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5F07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40D9"/>
    <w:rsid w:val="0054480E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441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60D4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6DE0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6A4416"/>
    <w:rPr>
      <w:rFonts w:ascii="Arial" w:hAnsi="Arial"/>
      <w:sz w:val="19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6A4416"/>
    <w:rPr>
      <w:rFonts w:ascii="Arial" w:hAnsi="Arial"/>
      <w:sz w:val="19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2017-08-14T12:35:00Z</dcterms:created>
  <dcterms:modified xsi:type="dcterms:W3CDTF">2017-08-14T14:51:00Z</dcterms:modified>
</cp:coreProperties>
</file>