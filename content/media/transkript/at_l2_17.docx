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B2002F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B2002F" w:rsidRPr="00BD7CF5" w:rsidRDefault="00B2002F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B2002F" w:rsidRPr="00BD7CF5" w:rsidRDefault="00B2002F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B2002F" w:rsidRPr="00BD7CF5" w:rsidRDefault="00B2002F" w:rsidP="00B2002F">
            <w:pPr>
              <w:pStyle w:val="ekvue3arial"/>
            </w:pPr>
            <w:r>
              <w:t>Transkript zu Atelier A, page 29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B2002F" w:rsidRPr="00BD7CF5" w:rsidRDefault="00B2002F" w:rsidP="000E1075">
            <w:pPr>
              <w:pStyle w:val="ekvkapitellinksbndig"/>
            </w:pPr>
            <w:r>
              <w:t>2</w:t>
            </w:r>
          </w:p>
        </w:tc>
      </w:tr>
      <w:tr w:rsidR="00B2002F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B2002F" w:rsidRPr="00BD7CF5" w:rsidRDefault="00B2002F" w:rsidP="000E1075">
            <w:pPr>
              <w:rPr>
                <w:rFonts w:eastAsia="Times New Roman"/>
              </w:rPr>
            </w:pPr>
          </w:p>
        </w:tc>
      </w:tr>
      <w:tr w:rsidR="00B2002F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B2002F" w:rsidRPr="00BD7CF5" w:rsidRDefault="00B2002F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FE5E66" w:rsidRPr="00CA2CD4" w:rsidRDefault="00FE5E66" w:rsidP="00FE5E66">
      <w:pPr>
        <w:pStyle w:val="ekvue2arial"/>
        <w:rPr>
          <w:lang w:val="fr-FR"/>
        </w:rPr>
      </w:pPr>
      <w:r>
        <w:rPr>
          <w:lang w:val="fr-FR"/>
        </w:rPr>
        <w:t>Exercice A3b)</w:t>
      </w:r>
      <w:r>
        <w:rPr>
          <w:lang w:val="fr-FR"/>
        </w:rPr>
        <w:tab/>
        <w:t>(Track 17)</w:t>
      </w:r>
    </w:p>
    <w:p w:rsidR="00FE5E66" w:rsidRPr="00DD7C89" w:rsidRDefault="00FE5E66" w:rsidP="00FE5E66">
      <w:pPr>
        <w:rPr>
          <w:lang w:val="fr-FR"/>
        </w:rPr>
      </w:pPr>
    </w:p>
    <w:p w:rsidR="00FE5E66" w:rsidRPr="00FE5E66" w:rsidRDefault="00FE5E66" w:rsidP="00FE5E66">
      <w:pPr>
        <w:rPr>
          <w:lang w:val="fr-FR"/>
        </w:rPr>
      </w:pPr>
      <w:r w:rsidRPr="00FE5E66">
        <w:rPr>
          <w:lang w:val="fr-FR"/>
        </w:rPr>
        <w:t>Pauline :</w:t>
      </w:r>
    </w:p>
    <w:p w:rsidR="00886BBF" w:rsidRPr="0054480E" w:rsidRDefault="00FE5E66" w:rsidP="00B2002F">
      <w:pPr>
        <w:rPr>
          <w:lang w:val="fr-FR"/>
        </w:rPr>
      </w:pPr>
      <w:r w:rsidRPr="00AA0203">
        <w:rPr>
          <w:lang w:val="fr-FR"/>
        </w:rPr>
        <w:t xml:space="preserve">Salut Florent, pardon pour hier, je suis vraiment dé-so-lée. </w:t>
      </w:r>
      <w:r w:rsidRPr="00096DD5">
        <w:rPr>
          <w:lang w:val="fr-FR"/>
        </w:rPr>
        <w:t>Vous vous êtes sûrement demandés pourquoi je ne suis pas venue. Mais en fait, ce n’est pas de ma faute, je te jure ! J’étais dans le métro pour venir au concert, et tout à coup, le métro s’est arrêté dans un tunnel. Et là, plus de lumière ! Les gens ont commencé à stresser, moi aussi d’ailleurs j’ai flippé. On est restés dans le noir pendant une heure, c’était horrible. Alors j’ai voulu t’appeler, mais tu sais comment c’est dans le métro : je n’avais pas de réseau. On a attendu super longtemps, et quand le métro s’est enfin remis en route, il était déjà trop tard : j’ai couru jusqu’à la place, mais vous aviez déjà quitté la scène… J’espère quand même que le concert s’est bien passé, appelle-moi s’il te plaît !</w:t>
      </w:r>
      <w:bookmarkStart w:id="0" w:name="_GoBack"/>
      <w:bookmarkEnd w:id="0"/>
    </w:p>
    <w:sectPr w:rsidR="00886BBF" w:rsidRPr="0054480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0D4" w:rsidRDefault="006D60D4" w:rsidP="003C599D">
      <w:pPr>
        <w:spacing w:line="240" w:lineRule="auto"/>
      </w:pPr>
      <w:r>
        <w:separator/>
      </w:r>
    </w:p>
  </w:endnote>
  <w:endnote w:type="continuationSeparator" w:id="0">
    <w:p w:rsidR="006D60D4" w:rsidRDefault="006D60D4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</w:tblGrid>
    <w:tr w:rsidR="00EE6DE0" w:rsidRPr="00F42294" w:rsidTr="00EE6DE0">
      <w:trPr>
        <w:trHeight w:hRule="exact" w:val="680"/>
      </w:trPr>
      <w:tc>
        <w:tcPr>
          <w:tcW w:w="864" w:type="dxa"/>
          <w:noWrap/>
        </w:tcPr>
        <w:p w:rsidR="00EE6DE0" w:rsidRPr="00913892" w:rsidRDefault="00EE6DE0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195070A7" wp14:editId="3DFE77B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6" w:type="dxa"/>
          <w:noWrap/>
          <w:tcMar>
            <w:right w:w="57" w:type="dxa"/>
          </w:tcMar>
        </w:tcPr>
        <w:p w:rsidR="00EE6DE0" w:rsidRPr="00913892" w:rsidRDefault="00EE6DE0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797" w:type="dxa"/>
        </w:tcPr>
        <w:p w:rsidR="00EE6DE0" w:rsidRDefault="00EE6DE0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EE6DE0" w:rsidRDefault="00EE6DE0" w:rsidP="00937FA0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EE6DE0" w:rsidRPr="00913892" w:rsidRDefault="00EE6DE0" w:rsidP="00937FA0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0D4" w:rsidRDefault="006D60D4" w:rsidP="003C599D">
      <w:pPr>
        <w:spacing w:line="240" w:lineRule="auto"/>
      </w:pPr>
      <w:r>
        <w:separator/>
      </w:r>
    </w:p>
  </w:footnote>
  <w:footnote w:type="continuationSeparator" w:id="0">
    <w:p w:rsidR="006D60D4" w:rsidRDefault="006D60D4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0D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5F07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956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480E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0DE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441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60D4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27FC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002F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3E8F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6DE0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  <w:rsid w:val="00FE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7</cp:revision>
  <cp:lastPrinted>2016-12-23T16:36:00Z</cp:lastPrinted>
  <dcterms:created xsi:type="dcterms:W3CDTF">2017-08-14T12:37:00Z</dcterms:created>
  <dcterms:modified xsi:type="dcterms:W3CDTF">2017-08-14T14:52:00Z</dcterms:modified>
</cp:coreProperties>
</file>