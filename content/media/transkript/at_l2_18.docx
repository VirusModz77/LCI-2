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AD2C7E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AD2C7E" w:rsidRPr="00BD7CF5" w:rsidRDefault="00AD2C7E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AD2C7E" w:rsidRPr="00BD7CF5" w:rsidRDefault="00AD2C7E" w:rsidP="00AD2C7E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AD2C7E" w:rsidRPr="00AD2C7E" w:rsidRDefault="00AD2C7E" w:rsidP="000E1075">
            <w:pPr>
              <w:pStyle w:val="ekvue3arial"/>
              <w:rPr>
                <w:lang w:val="fr-FR"/>
              </w:rPr>
            </w:pPr>
            <w:r w:rsidRPr="00AD2C7E">
              <w:rPr>
                <w:lang w:val="fr-FR"/>
              </w:rPr>
              <w:t xml:space="preserve">Transkript zu </w:t>
            </w:r>
            <w:r w:rsidRPr="00AD2C7E">
              <w:rPr>
                <w:lang w:val="fr-FR"/>
              </w:rPr>
              <w:t>Atelier A, exercice 13, page 31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AD2C7E" w:rsidRPr="00BD7CF5" w:rsidRDefault="00AD2C7E" w:rsidP="000E1075">
            <w:pPr>
              <w:pStyle w:val="ekvkapitellinksbndig"/>
            </w:pPr>
            <w:r>
              <w:t>2</w:t>
            </w:r>
          </w:p>
        </w:tc>
      </w:tr>
      <w:tr w:rsidR="00AD2C7E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AD2C7E" w:rsidRPr="00BD7CF5" w:rsidRDefault="00AD2C7E" w:rsidP="000E1075">
            <w:pPr>
              <w:rPr>
                <w:rFonts w:eastAsia="Times New Roman"/>
              </w:rPr>
            </w:pPr>
          </w:p>
        </w:tc>
      </w:tr>
      <w:tr w:rsidR="00AD2C7E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AD2C7E" w:rsidRPr="00BD7CF5" w:rsidRDefault="00AD2C7E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AD2C7E" w:rsidRDefault="00AD2C7E" w:rsidP="005970DE">
      <w:pPr>
        <w:pStyle w:val="ekvue2arial"/>
        <w:rPr>
          <w:lang w:val="fr-FR"/>
        </w:rPr>
      </w:pPr>
    </w:p>
    <w:p w:rsidR="005970DE" w:rsidRPr="00E33215" w:rsidRDefault="005970DE" w:rsidP="005970DE">
      <w:pPr>
        <w:pStyle w:val="ekvue2arial"/>
        <w:rPr>
          <w:lang w:val="fr-FR"/>
        </w:rPr>
      </w:pPr>
      <w:r>
        <w:rPr>
          <w:lang w:val="fr-FR"/>
        </w:rPr>
        <w:t>Jeu de sons</w:t>
      </w:r>
      <w:r>
        <w:rPr>
          <w:lang w:val="fr-FR"/>
        </w:rPr>
        <w:tab/>
      </w:r>
      <w:r>
        <w:rPr>
          <w:lang w:val="fr-FR"/>
        </w:rPr>
        <w:tab/>
      </w:r>
      <w:r w:rsidRPr="00E33215">
        <w:rPr>
          <w:lang w:val="fr-FR"/>
        </w:rPr>
        <w:t xml:space="preserve">(Track </w:t>
      </w:r>
      <w:r>
        <w:rPr>
          <w:lang w:val="fr-FR"/>
        </w:rPr>
        <w:t>18)</w:t>
      </w:r>
    </w:p>
    <w:p w:rsidR="005970DE" w:rsidRPr="00E33215" w:rsidRDefault="005970DE" w:rsidP="005970DE">
      <w:pPr>
        <w:rPr>
          <w:lang w:val="fr-FR"/>
        </w:rPr>
      </w:pPr>
    </w:p>
    <w:p w:rsidR="005970DE" w:rsidRDefault="005970DE" w:rsidP="005970DE">
      <w:pPr>
        <w:rPr>
          <w:lang w:val="fr-FR"/>
        </w:rPr>
      </w:pPr>
      <w:r>
        <w:rPr>
          <w:lang w:val="fr-FR"/>
        </w:rPr>
        <w:t>chanteur</w:t>
      </w:r>
    </w:p>
    <w:p w:rsidR="005970DE" w:rsidRDefault="005970DE" w:rsidP="005970DE">
      <w:pPr>
        <w:rPr>
          <w:lang w:val="fr-FR"/>
        </w:rPr>
      </w:pPr>
      <w:r>
        <w:rPr>
          <w:lang w:val="fr-FR"/>
        </w:rPr>
        <w:t>sûrement</w:t>
      </w:r>
    </w:p>
    <w:p w:rsidR="005970DE" w:rsidRDefault="005970DE" w:rsidP="005970DE">
      <w:pPr>
        <w:rPr>
          <w:lang w:val="fr-FR"/>
        </w:rPr>
      </w:pPr>
      <w:r>
        <w:rPr>
          <w:lang w:val="fr-FR"/>
        </w:rPr>
        <w:t>musicien</w:t>
      </w:r>
    </w:p>
    <w:p w:rsidR="005970DE" w:rsidRDefault="005970DE" w:rsidP="005970DE">
      <w:pPr>
        <w:rPr>
          <w:lang w:val="fr-FR"/>
        </w:rPr>
      </w:pPr>
      <w:r>
        <w:rPr>
          <w:lang w:val="fr-FR"/>
        </w:rPr>
        <w:t>heureusement</w:t>
      </w:r>
    </w:p>
    <w:p w:rsidR="005970DE" w:rsidRDefault="005970DE" w:rsidP="005970DE">
      <w:pPr>
        <w:rPr>
          <w:lang w:val="fr-FR"/>
        </w:rPr>
      </w:pPr>
      <w:r>
        <w:rPr>
          <w:lang w:val="fr-FR"/>
        </w:rPr>
        <w:t>solution</w:t>
      </w:r>
    </w:p>
    <w:p w:rsidR="005970DE" w:rsidRDefault="005970DE" w:rsidP="005970DE">
      <w:pPr>
        <w:rPr>
          <w:lang w:val="fr-FR"/>
        </w:rPr>
      </w:pPr>
      <w:r>
        <w:rPr>
          <w:lang w:val="fr-FR"/>
        </w:rPr>
        <w:t>inviter</w:t>
      </w:r>
    </w:p>
    <w:p w:rsidR="005970DE" w:rsidRDefault="005970DE" w:rsidP="005970DE">
      <w:pPr>
        <w:rPr>
          <w:lang w:val="fr-FR"/>
        </w:rPr>
      </w:pPr>
      <w:r>
        <w:rPr>
          <w:lang w:val="fr-FR"/>
        </w:rPr>
        <w:t>ensemble</w:t>
      </w:r>
    </w:p>
    <w:p w:rsidR="005970DE" w:rsidRDefault="005970DE" w:rsidP="005970DE">
      <w:pPr>
        <w:rPr>
          <w:lang w:val="fr-FR"/>
        </w:rPr>
      </w:pPr>
      <w:r>
        <w:rPr>
          <w:lang w:val="fr-FR"/>
        </w:rPr>
        <w:t>bonsoir</w:t>
      </w:r>
    </w:p>
    <w:p w:rsidR="005970DE" w:rsidRDefault="005970DE" w:rsidP="005970DE">
      <w:pPr>
        <w:rPr>
          <w:lang w:val="fr-FR"/>
        </w:rPr>
      </w:pPr>
      <w:r>
        <w:rPr>
          <w:lang w:val="fr-FR"/>
        </w:rPr>
        <w:t>danser</w:t>
      </w:r>
    </w:p>
    <w:p w:rsidR="005970DE" w:rsidRDefault="005970DE" w:rsidP="005970DE">
      <w:pPr>
        <w:rPr>
          <w:lang w:val="fr-FR"/>
        </w:rPr>
      </w:pPr>
      <w:r>
        <w:rPr>
          <w:lang w:val="fr-FR"/>
        </w:rPr>
        <w:t>concert</w:t>
      </w:r>
    </w:p>
    <w:p w:rsidR="005970DE" w:rsidRDefault="005970DE" w:rsidP="005970DE">
      <w:pPr>
        <w:rPr>
          <w:lang w:val="fr-FR"/>
        </w:rPr>
      </w:pPr>
      <w:r>
        <w:rPr>
          <w:lang w:val="fr-FR"/>
        </w:rPr>
        <w:t>immédiatement</w:t>
      </w:r>
    </w:p>
    <w:p w:rsidR="005970DE" w:rsidRDefault="005970DE" w:rsidP="005970DE">
      <w:pPr>
        <w:rPr>
          <w:lang w:val="fr-FR"/>
        </w:rPr>
      </w:pPr>
      <w:r>
        <w:rPr>
          <w:lang w:val="fr-FR"/>
        </w:rPr>
        <w:t>station</w:t>
      </w:r>
    </w:p>
    <w:p w:rsidR="005970DE" w:rsidRDefault="005970DE" w:rsidP="005970DE">
      <w:pPr>
        <w:rPr>
          <w:lang w:val="fr-FR"/>
        </w:rPr>
      </w:pPr>
      <w:r>
        <w:rPr>
          <w:lang w:val="fr-FR"/>
        </w:rPr>
        <w:t>international</w:t>
      </w:r>
    </w:p>
    <w:p w:rsidR="005970DE" w:rsidRDefault="005970DE" w:rsidP="005970DE">
      <w:pPr>
        <w:rPr>
          <w:lang w:val="fr-FR"/>
        </w:rPr>
      </w:pPr>
      <w:r>
        <w:rPr>
          <w:lang w:val="fr-FR"/>
        </w:rPr>
        <w:t>chance</w:t>
      </w:r>
    </w:p>
    <w:p w:rsidR="005970DE" w:rsidRDefault="005970DE" w:rsidP="005970DE">
      <w:pPr>
        <w:rPr>
          <w:lang w:val="fr-FR"/>
        </w:rPr>
      </w:pPr>
      <w:r>
        <w:rPr>
          <w:lang w:val="fr-FR"/>
        </w:rPr>
        <w:t>garçon</w:t>
      </w:r>
    </w:p>
    <w:p w:rsidR="005970DE" w:rsidRDefault="005970DE" w:rsidP="005970DE">
      <w:pPr>
        <w:rPr>
          <w:lang w:val="fr-FR"/>
        </w:rPr>
      </w:pPr>
      <w:r>
        <w:rPr>
          <w:lang w:val="fr-FR"/>
        </w:rPr>
        <w:t>sérieusement</w:t>
      </w:r>
    </w:p>
    <w:p w:rsidR="005970DE" w:rsidRDefault="005970DE" w:rsidP="005970DE">
      <w:pPr>
        <w:rPr>
          <w:lang w:val="fr-FR"/>
        </w:rPr>
      </w:pPr>
      <w:r>
        <w:rPr>
          <w:lang w:val="fr-FR"/>
        </w:rPr>
        <w:t>ambiance</w:t>
      </w:r>
    </w:p>
    <w:p w:rsidR="005970DE" w:rsidRDefault="005970DE" w:rsidP="005970DE">
      <w:pPr>
        <w:rPr>
          <w:lang w:val="fr-FR"/>
        </w:rPr>
      </w:pPr>
      <w:r>
        <w:rPr>
          <w:lang w:val="fr-FR"/>
        </w:rPr>
        <w:t>bientôt</w:t>
      </w:r>
    </w:p>
    <w:p w:rsidR="00886BBF" w:rsidRPr="0054480E" w:rsidRDefault="005970DE" w:rsidP="005970DE">
      <w:pPr>
        <w:rPr>
          <w:lang w:val="fr-FR"/>
        </w:rPr>
      </w:pPr>
      <w:r w:rsidRPr="00E33215">
        <w:rPr>
          <w:lang w:val="fr-FR"/>
        </w:rPr>
        <w:t>complètement</w:t>
      </w:r>
    </w:p>
    <w:sectPr w:rsidR="00886BBF" w:rsidRPr="0054480E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0D4" w:rsidRDefault="006D60D4" w:rsidP="003C599D">
      <w:pPr>
        <w:spacing w:line="240" w:lineRule="auto"/>
      </w:pPr>
      <w:r>
        <w:separator/>
      </w:r>
    </w:p>
  </w:endnote>
  <w:endnote w:type="continuationSeparator" w:id="0">
    <w:p w:rsidR="006D60D4" w:rsidRDefault="006D60D4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7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</w:tblGrid>
    <w:tr w:rsidR="00EE6DE0" w:rsidRPr="00F42294" w:rsidTr="00EE6DE0">
      <w:trPr>
        <w:trHeight w:hRule="exact" w:val="680"/>
      </w:trPr>
      <w:tc>
        <w:tcPr>
          <w:tcW w:w="864" w:type="dxa"/>
          <w:noWrap/>
        </w:tcPr>
        <w:p w:rsidR="00EE6DE0" w:rsidRPr="00913892" w:rsidRDefault="00EE6DE0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3735C50E" wp14:editId="24D587E6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26" w:type="dxa"/>
          <w:noWrap/>
          <w:tcMar>
            <w:right w:w="57" w:type="dxa"/>
          </w:tcMar>
        </w:tcPr>
        <w:p w:rsidR="00EE6DE0" w:rsidRPr="00913892" w:rsidRDefault="00EE6DE0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797" w:type="dxa"/>
        </w:tcPr>
        <w:p w:rsidR="00EE6DE0" w:rsidRDefault="00EE6DE0" w:rsidP="00937FA0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EE6DE0" w:rsidRDefault="00EE6DE0" w:rsidP="00937FA0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EE6DE0" w:rsidRPr="00913892" w:rsidRDefault="00EE6DE0" w:rsidP="00937FA0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0D4" w:rsidRDefault="006D60D4" w:rsidP="003C599D">
      <w:pPr>
        <w:spacing w:line="240" w:lineRule="auto"/>
      </w:pPr>
      <w:r>
        <w:separator/>
      </w:r>
    </w:p>
  </w:footnote>
  <w:footnote w:type="continuationSeparator" w:id="0">
    <w:p w:rsidR="006D60D4" w:rsidRDefault="006D60D4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0D4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75F07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480E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0DE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441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60D4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27FC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2C7E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3E8F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E6DE0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3</cp:revision>
  <cp:lastPrinted>2016-12-23T16:36:00Z</cp:lastPrinted>
  <dcterms:created xsi:type="dcterms:W3CDTF">2017-08-14T12:39:00Z</dcterms:created>
  <dcterms:modified xsi:type="dcterms:W3CDTF">2017-08-14T14:53:00Z</dcterms:modified>
</cp:coreProperties>
</file>