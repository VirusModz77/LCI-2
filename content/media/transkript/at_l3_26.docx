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BD7CF5" w:rsidRDefault="00F45848" w:rsidP="00FB1CD7">
            <w:pPr>
              <w:pageBreakBefore/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BD7CF5" w:rsidRDefault="00F45848" w:rsidP="00F4584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F45848" w:rsidRPr="00BD7CF5" w:rsidRDefault="00F45848" w:rsidP="000E1075">
            <w:pPr>
              <w:pStyle w:val="ekvue3arial"/>
            </w:pPr>
            <w:r>
              <w:t>Transkript zu Entrée, page 42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BD7CF5" w:rsidRDefault="00F45848" w:rsidP="000E1075">
            <w:pPr>
              <w:pStyle w:val="ekvkapitellinksbndig"/>
            </w:pPr>
            <w:r>
              <w:t>3</w:t>
            </w: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BD7CF5" w:rsidRDefault="00F45848" w:rsidP="000E1075">
            <w:pPr>
              <w:rPr>
                <w:rFonts w:eastAsia="Times New Roman"/>
              </w:rPr>
            </w:pP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BD7CF5" w:rsidRDefault="00F45848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F45848" w:rsidRPr="00865D88" w:rsidRDefault="00F45848" w:rsidP="00F45848">
      <w:pPr>
        <w:pStyle w:val="ekvue2arial"/>
        <w:rPr>
          <w:lang w:val="fr-FR"/>
        </w:rPr>
      </w:pPr>
      <w:r w:rsidRPr="003973FD">
        <w:rPr>
          <w:lang w:val="fr-FR"/>
        </w:rPr>
        <w:t>Exercice 2</w:t>
      </w:r>
      <w:r>
        <w:rPr>
          <w:lang w:val="fr-FR"/>
        </w:rPr>
        <w:tab/>
      </w:r>
      <w:r>
        <w:rPr>
          <w:lang w:val="fr-FR"/>
        </w:rPr>
        <w:tab/>
      </w:r>
      <w:r w:rsidRPr="00DD7C89">
        <w:rPr>
          <w:lang w:val="fr-FR"/>
        </w:rPr>
        <w:t>(Track</w:t>
      </w:r>
      <w:r>
        <w:rPr>
          <w:lang w:val="fr-FR"/>
        </w:rPr>
        <w:t>s 26–34)</w:t>
      </w:r>
    </w:p>
    <w:p w:rsidR="00F45848" w:rsidRPr="00B26676" w:rsidRDefault="00F45848" w:rsidP="00F45848">
      <w:pPr>
        <w:rPr>
          <w:lang w:val="fr-FR"/>
        </w:rPr>
      </w:pPr>
    </w:p>
    <w:p w:rsidR="00F45848" w:rsidRPr="00F45848" w:rsidRDefault="00F45848" w:rsidP="00F45848">
      <w:pPr>
        <w:rPr>
          <w:rStyle w:val="ekvfett"/>
          <w:lang w:val="fr-FR"/>
        </w:rPr>
      </w:pPr>
      <w:r w:rsidRPr="00F45848">
        <w:rPr>
          <w:rStyle w:val="ekvfett"/>
          <w:lang w:val="fr-FR"/>
        </w:rPr>
        <w:t>Scène 1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Homme :</w:t>
      </w:r>
      <w:r w:rsidRPr="00F45848"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>Pourquoi ils klaxonnent comme ça ? On va pas aller plus vite, hein !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Femme :</w:t>
      </w:r>
      <w:r w:rsidRPr="00F45848"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>Ils ne klaxonnent pas pour aller plus vite, ils klaxonnent parce qu’ils sont contents !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Homme :</w:t>
      </w:r>
      <w:r w:rsidRPr="00F45848"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>Contents de quoi ? D’être dans les bouchons ?</w:t>
      </w:r>
    </w:p>
    <w:p w:rsidR="00F45848" w:rsidRPr="003973FD" w:rsidRDefault="00F45848" w:rsidP="00F45848">
      <w:pPr>
        <w:rPr>
          <w:lang w:val="fr-FR"/>
        </w:rPr>
      </w:pPr>
      <w:r w:rsidRPr="00F45848">
        <w:rPr>
          <w:lang w:val="fr-FR"/>
        </w:rPr>
        <w:t>Femme :</w:t>
      </w:r>
      <w:r w:rsidRPr="00F45848"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 xml:space="preserve">Mais non, parce qu’ils ont gagné le match. </w:t>
      </w:r>
      <w:r w:rsidRPr="003973FD">
        <w:rPr>
          <w:lang w:val="fr-FR"/>
        </w:rPr>
        <w:t>Quand c’est comme ça, tout Marseille</w:t>
      </w:r>
    </w:p>
    <w:p w:rsidR="00F45848" w:rsidRPr="00F45848" w:rsidRDefault="00F45848" w:rsidP="00F45848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>se retrouve à la Canebière !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Homme :</w:t>
      </w:r>
      <w:r w:rsidRPr="00F45848"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>Ah c’est super ça !</w:t>
      </w:r>
    </w:p>
    <w:p w:rsidR="00F45848" w:rsidRPr="00F45848" w:rsidRDefault="00F45848" w:rsidP="00F45848">
      <w:pPr>
        <w:rPr>
          <w:lang w:val="fr-FR"/>
        </w:rPr>
      </w:pPr>
    </w:p>
    <w:p w:rsidR="00F45848" w:rsidRPr="00F45848" w:rsidRDefault="00F45848" w:rsidP="00F45848">
      <w:pPr>
        <w:rPr>
          <w:rStyle w:val="ekvfett"/>
          <w:lang w:val="fr-FR"/>
        </w:rPr>
      </w:pPr>
      <w:r w:rsidRPr="00F45848">
        <w:rPr>
          <w:rStyle w:val="ekvfett"/>
          <w:lang w:val="fr-FR"/>
        </w:rPr>
        <w:t>Scène 2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Fan 1 :</w:t>
      </w:r>
      <w:r w:rsidRPr="00F45848"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>Droit au but, droit au but, droit au but !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Fan 2 :</w:t>
      </w:r>
      <w:r w:rsidRPr="00F45848"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>Marseille en bleu et blanc !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Fan 1 :</w:t>
      </w:r>
      <w:r w:rsidRPr="00F45848"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>On te ramène après le match ce soir ?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Fan 2 :</w:t>
      </w:r>
      <w:r w:rsidRPr="00F45848"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>Ah non, pas en voiture, il va y a voir des bouchons sur la Canebière !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Fan 1 :</w:t>
      </w:r>
      <w:r w:rsidRPr="00F45848"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>Bon ben on se retrouve au Panier alors ?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 xml:space="preserve">Fan 2 : </w:t>
      </w:r>
      <w:r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ab/>
        <w:t>D’accord !</w:t>
      </w:r>
    </w:p>
    <w:p w:rsidR="00F45848" w:rsidRPr="00F45848" w:rsidRDefault="00F45848" w:rsidP="00F45848">
      <w:pPr>
        <w:rPr>
          <w:lang w:val="fr-FR"/>
        </w:rPr>
      </w:pPr>
    </w:p>
    <w:p w:rsidR="00F45848" w:rsidRPr="00F45848" w:rsidRDefault="00F45848" w:rsidP="00F45848">
      <w:pPr>
        <w:rPr>
          <w:rStyle w:val="ekvfett"/>
          <w:lang w:val="fr-FR"/>
        </w:rPr>
      </w:pPr>
      <w:r w:rsidRPr="00F45848">
        <w:rPr>
          <w:rStyle w:val="ekvfett"/>
          <w:lang w:val="fr-FR"/>
        </w:rPr>
        <w:t>Scène 3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Femme 1 :</w:t>
      </w:r>
      <w:r w:rsidRPr="00F45848">
        <w:rPr>
          <w:lang w:val="fr-FR"/>
        </w:rPr>
        <w:tab/>
        <w:t>Comme c’est beau ! Cette petite île au milieu de la Méditerranée ! C’est un vrai paradis !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>Et ce château, c’est trop romantique !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Femme 2 :</w:t>
      </w:r>
      <w:r w:rsidRPr="00F45848">
        <w:rPr>
          <w:lang w:val="fr-FR"/>
        </w:rPr>
        <w:tab/>
        <w:t>Tu trouves ? Le comte de Monte-Cristo y a passé des années en prison !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Femme 1 :</w:t>
      </w:r>
      <w:r w:rsidRPr="00F45848">
        <w:rPr>
          <w:lang w:val="fr-FR"/>
        </w:rPr>
        <w:tab/>
        <w:t>Qui ça ?</w:t>
      </w:r>
    </w:p>
    <w:p w:rsidR="00F45848" w:rsidRPr="003973FD" w:rsidRDefault="00F45848" w:rsidP="00F45848">
      <w:pPr>
        <w:rPr>
          <w:lang w:val="fr-FR"/>
        </w:rPr>
      </w:pPr>
      <w:r w:rsidRPr="003973FD">
        <w:rPr>
          <w:lang w:val="fr-FR"/>
        </w:rPr>
        <w:t>Femme 2 :</w:t>
      </w:r>
      <w:r w:rsidRPr="003973FD">
        <w:rPr>
          <w:lang w:val="fr-FR"/>
        </w:rPr>
        <w:tab/>
        <w:t>C‘est le héros d’un livre d’Alexandre Dumas !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Femme 1 :</w:t>
      </w:r>
      <w:r w:rsidRPr="00F45848">
        <w:rPr>
          <w:lang w:val="fr-FR"/>
        </w:rPr>
        <w:tab/>
        <w:t>Alexandre qui ?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Femme 2 :</w:t>
      </w:r>
      <w:r w:rsidRPr="00F45848">
        <w:rPr>
          <w:lang w:val="fr-FR"/>
        </w:rPr>
        <w:tab/>
        <w:t>Laisse tomber ! On arrive !</w:t>
      </w:r>
    </w:p>
    <w:p w:rsidR="00F45848" w:rsidRPr="00F45848" w:rsidRDefault="00F45848" w:rsidP="00F45848">
      <w:pPr>
        <w:rPr>
          <w:lang w:val="fr-FR"/>
        </w:rPr>
      </w:pPr>
    </w:p>
    <w:p w:rsidR="00F45848" w:rsidRPr="00F45848" w:rsidRDefault="00F45848" w:rsidP="00F45848">
      <w:pPr>
        <w:rPr>
          <w:rStyle w:val="ekvfett"/>
          <w:lang w:val="fr-FR"/>
        </w:rPr>
      </w:pPr>
      <w:r w:rsidRPr="00F45848">
        <w:rPr>
          <w:rStyle w:val="ekvfett"/>
          <w:lang w:val="fr-FR"/>
        </w:rPr>
        <w:t>Scène 4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Femme :</w:t>
      </w:r>
      <w:r w:rsidRPr="00F45848"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>Oh regarde, on peut voir toute la ville d’ici ! Le vieux port, le château d’If et la Canebière.</w:t>
      </w:r>
    </w:p>
    <w:p w:rsidR="00F45848" w:rsidRPr="003973FD" w:rsidRDefault="00F45848" w:rsidP="00F45848">
      <w:pPr>
        <w:rPr>
          <w:lang w:val="fr-FR"/>
        </w:rPr>
      </w:pPr>
      <w:r w:rsidRPr="003973FD">
        <w:rPr>
          <w:lang w:val="fr-FR"/>
        </w:rPr>
        <w:t>Homme :</w:t>
      </w:r>
      <w:r w:rsidRPr="003973FD">
        <w:rPr>
          <w:lang w:val="fr-FR"/>
        </w:rPr>
        <w:tab/>
      </w:r>
      <w:r>
        <w:rPr>
          <w:lang w:val="fr-FR"/>
        </w:rPr>
        <w:tab/>
      </w:r>
      <w:r w:rsidRPr="003973FD">
        <w:rPr>
          <w:lang w:val="fr-FR"/>
        </w:rPr>
        <w:t>Oui, c’est très beau, mais c’était long toutes ces marches pour arriver en haut !</w:t>
      </w:r>
    </w:p>
    <w:p w:rsidR="00F45848" w:rsidRPr="00F45848" w:rsidRDefault="00F45848" w:rsidP="00F45848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>J’ai faim maintenant.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Femme :</w:t>
      </w:r>
      <w:r w:rsidRPr="00F45848"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 xml:space="preserve">On va visiter Notre-Dame et après on mange. Il y a un petit restaurant ici ! </w:t>
      </w:r>
    </w:p>
    <w:p w:rsidR="00F45848" w:rsidRPr="00F45848" w:rsidRDefault="00F45848" w:rsidP="00F45848">
      <w:pPr>
        <w:rPr>
          <w:lang w:val="fr-FR"/>
        </w:rPr>
      </w:pPr>
    </w:p>
    <w:p w:rsidR="00F45848" w:rsidRPr="00F45848" w:rsidRDefault="00F45848" w:rsidP="00F45848">
      <w:pPr>
        <w:rPr>
          <w:rStyle w:val="ekvfett"/>
          <w:lang w:val="fr-FR"/>
        </w:rPr>
      </w:pPr>
      <w:r w:rsidRPr="00F45848">
        <w:rPr>
          <w:rStyle w:val="ekvfett"/>
          <w:lang w:val="fr-FR"/>
        </w:rPr>
        <w:t>Scène 5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Jeune 1 :</w:t>
      </w:r>
      <w:r w:rsidRPr="00F45848"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>On saute ?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Jeune 2 :</w:t>
      </w:r>
      <w:r w:rsidRPr="00F45848"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>Je ne saute pas d’en haut moi. J’ai un peu peur.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Jeune 1 :</w:t>
      </w:r>
      <w:r w:rsidRPr="00F45848"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>Comme tu veux. Moi, j’y vais.</w:t>
      </w:r>
    </w:p>
    <w:p w:rsidR="00F45848" w:rsidRPr="00F45848" w:rsidRDefault="00F45848" w:rsidP="00F45848">
      <w:pPr>
        <w:rPr>
          <w:lang w:val="fr-FR"/>
        </w:rPr>
      </w:pPr>
    </w:p>
    <w:p w:rsidR="00F45848" w:rsidRPr="00F45848" w:rsidRDefault="00F45848" w:rsidP="00F45848">
      <w:pPr>
        <w:rPr>
          <w:rStyle w:val="ekvfett"/>
          <w:lang w:val="fr-FR"/>
        </w:rPr>
      </w:pPr>
      <w:r w:rsidRPr="00F45848">
        <w:rPr>
          <w:rStyle w:val="ekvfett"/>
          <w:lang w:val="fr-FR"/>
        </w:rPr>
        <w:t>Scène 6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Ahmed :</w:t>
      </w:r>
      <w:r w:rsidRPr="00F45848"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>On fait quoi aujourd’hui Ahmed ? Plage, Calanques ?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Youssou :</w:t>
      </w:r>
      <w:r w:rsidRPr="00F45848"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>Je ne sais pas ? Plage, non ? Et Mathilde, elle est où ?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Ahmed :</w:t>
      </w:r>
      <w:r w:rsidRPr="00F45848"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>Elle arrrive. Elle doit s’occuper de son petit frère aujourd’hui.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Youssou :</w:t>
      </w:r>
      <w:r w:rsidRPr="00F45848"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 xml:space="preserve">Ah </w:t>
      </w:r>
      <w:r>
        <w:rPr>
          <w:lang w:val="fr-FR"/>
        </w:rPr>
        <w:t>ok</w:t>
      </w:r>
      <w:r w:rsidRPr="00F45848">
        <w:rPr>
          <w:lang w:val="fr-FR"/>
        </w:rPr>
        <w:t> ! C’est baby-sitting aujourd’hui alors ?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Ahmed :</w:t>
      </w:r>
      <w:r w:rsidRPr="00F45848"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>Il est super cool, son petit frère, arrête Youssou ! Tiens, les voilà !</w:t>
      </w:r>
    </w:p>
    <w:p w:rsidR="00F45848" w:rsidRPr="00F45848" w:rsidRDefault="00F45848" w:rsidP="00F45848">
      <w:pPr>
        <w:rPr>
          <w:lang w:val="fr-FR"/>
        </w:rPr>
      </w:pPr>
    </w:p>
    <w:p w:rsidR="00F45848" w:rsidRPr="00F45848" w:rsidRDefault="00F45848" w:rsidP="00F45848">
      <w:pPr>
        <w:rPr>
          <w:rStyle w:val="ekvfett"/>
          <w:lang w:val="fr-FR"/>
        </w:rPr>
      </w:pPr>
      <w:r w:rsidRPr="00F45848">
        <w:rPr>
          <w:rStyle w:val="ekvfett"/>
          <w:lang w:val="fr-FR"/>
        </w:rPr>
        <w:t>Scène 7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Homme :</w:t>
      </w:r>
      <w:r w:rsidRPr="00F45848"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>Aujourd’hui, on va à la plage ?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Femme :</w:t>
      </w:r>
      <w:r w:rsidRPr="00F45848"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>Encore ? J’aimerais bien visiter la ville, moi.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Homme :</w:t>
      </w:r>
      <w:r w:rsidRPr="00F45848"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>Alors on peut aller à l’Estaque, c’est pas très loin. C’est un joli quartier,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>beaucoup de peintres très connus y sont allés.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Femme :</w:t>
      </w:r>
      <w:r w:rsidRPr="00F45848"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>D’accord, on y va comment ?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Homme :</w:t>
      </w:r>
      <w:r w:rsidRPr="00F45848"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>A pied ou en bateau, comme tu veux.</w:t>
      </w:r>
    </w:p>
    <w:p w:rsidR="00F45848" w:rsidRPr="00F45848" w:rsidRDefault="00F45848" w:rsidP="00F45848">
      <w:pPr>
        <w:rPr>
          <w:lang w:val="fr-FR"/>
        </w:rPr>
      </w:pPr>
    </w:p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F45848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F45848" w:rsidRDefault="00F45848" w:rsidP="00FB1CD7">
            <w:pPr>
              <w:pageBreakBefore/>
              <w:rPr>
                <w:lang w:val="fr-FR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F45848" w:rsidRDefault="00F45848" w:rsidP="00F45848">
            <w:pPr>
              <w:pStyle w:val="ekvue2arial"/>
              <w:rPr>
                <w:lang w:val="fr-FR"/>
              </w:rPr>
            </w:pPr>
            <w:r w:rsidRPr="00F45848">
              <w:rPr>
                <w:lang w:val="fr-FR"/>
              </w:rP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F45848" w:rsidRPr="00F45848" w:rsidRDefault="00F45848" w:rsidP="000E1075">
            <w:pPr>
              <w:pStyle w:val="ekvue3arial"/>
              <w:rPr>
                <w:lang w:val="fr-FR"/>
              </w:rPr>
            </w:pPr>
            <w:r>
              <w:t>Transkript zu Entrée, page 42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F45848" w:rsidRDefault="00F45848" w:rsidP="000E1075">
            <w:pPr>
              <w:pStyle w:val="ekvkapitellinksbndig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</w:tr>
      <w:tr w:rsidR="00F45848" w:rsidRPr="00F45848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F45848" w:rsidRDefault="00F45848" w:rsidP="000E1075">
            <w:pPr>
              <w:rPr>
                <w:rFonts w:eastAsia="Times New Roman"/>
                <w:lang w:val="fr-FR"/>
              </w:rPr>
            </w:pPr>
          </w:p>
        </w:tc>
      </w:tr>
      <w:tr w:rsidR="00F45848" w:rsidRPr="00F45848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F45848" w:rsidRDefault="00F45848" w:rsidP="000E1075">
            <w:pPr>
              <w:rPr>
                <w:rFonts w:eastAsia="Times New Roman"/>
                <w:color w:val="FFFFFF"/>
                <w:lang w:val="fr-FR"/>
              </w:rPr>
            </w:pPr>
          </w:p>
        </w:tc>
      </w:tr>
    </w:tbl>
    <w:p w:rsidR="00F45848" w:rsidRPr="00F45848" w:rsidRDefault="00F45848" w:rsidP="00F45848">
      <w:pPr>
        <w:rPr>
          <w:rStyle w:val="ekvfett"/>
          <w:lang w:val="fr-FR"/>
        </w:rPr>
      </w:pPr>
      <w:r w:rsidRPr="00F45848">
        <w:rPr>
          <w:rStyle w:val="ekvfett"/>
          <w:lang w:val="fr-FR"/>
        </w:rPr>
        <w:t>Scène 8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Femme :</w:t>
      </w:r>
      <w:r w:rsidRPr="00F45848"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>Ça vous dit d’aller au Vieux-Port ce soir ?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Homme 1 :</w:t>
      </w:r>
      <w:r w:rsidRPr="00F45848">
        <w:rPr>
          <w:lang w:val="fr-FR"/>
        </w:rPr>
        <w:tab/>
        <w:t>Ouais cool, il y a quoi ?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Femme :</w:t>
      </w:r>
      <w:r w:rsidRPr="00F45848"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>Il y a la soirée Mistral au MuCEM.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Homme 2 :</w:t>
      </w:r>
      <w:r w:rsidRPr="00F45848">
        <w:rPr>
          <w:lang w:val="fr-FR"/>
        </w:rPr>
        <w:tab/>
        <w:t>Au musée !?! Bof ! Moi, les musées, ça me saoule !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Femme :</w:t>
      </w:r>
      <w:r w:rsidRPr="00F45848"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>Mais c’est génial ! Ils vont présenter la nouvelle saison. Il y aura de la danse,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>des concerts… avec plein d’artistes de Marseille.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Homme 1 :</w:t>
      </w:r>
      <w:r w:rsidRPr="00F45848">
        <w:rPr>
          <w:lang w:val="fr-FR"/>
        </w:rPr>
        <w:tab/>
        <w:t>Alors on y va, c’est d’accord.</w:t>
      </w:r>
    </w:p>
    <w:p w:rsidR="00F45848" w:rsidRPr="00F45848" w:rsidRDefault="00F45848" w:rsidP="00F45848">
      <w:pPr>
        <w:rPr>
          <w:lang w:val="fr-FR"/>
        </w:rPr>
      </w:pPr>
    </w:p>
    <w:p w:rsidR="00F45848" w:rsidRPr="00F45848" w:rsidRDefault="00F45848" w:rsidP="00F45848">
      <w:pPr>
        <w:rPr>
          <w:rStyle w:val="ekvfett"/>
          <w:lang w:val="fr-FR"/>
        </w:rPr>
      </w:pPr>
      <w:r w:rsidRPr="00F45848">
        <w:rPr>
          <w:rStyle w:val="ekvfett"/>
          <w:lang w:val="fr-FR"/>
        </w:rPr>
        <w:t>Scène 9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M. Harfa :</w:t>
      </w:r>
      <w:r w:rsidRPr="00F45848"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>Oh, les enfants, allez jouer ailleurs, là ! On travaille ici !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Enfant :</w:t>
      </w:r>
      <w:r w:rsidRPr="00F45848"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 xml:space="preserve">Pardon monsieur Harfa ! </w:t>
      </w:r>
    </w:p>
    <w:p w:rsidR="00F45848" w:rsidRPr="00F45848" w:rsidRDefault="00F45848" w:rsidP="00F45848">
      <w:pPr>
        <w:rPr>
          <w:lang w:val="fr-FR"/>
        </w:rPr>
      </w:pPr>
      <w:r w:rsidRPr="00F45848">
        <w:rPr>
          <w:lang w:val="fr-FR"/>
        </w:rPr>
        <w:t>M. Harfa :</w:t>
      </w:r>
      <w:r w:rsidRPr="00F45848">
        <w:rPr>
          <w:lang w:val="fr-FR"/>
        </w:rPr>
        <w:tab/>
      </w:r>
      <w:r>
        <w:rPr>
          <w:lang w:val="fr-FR"/>
        </w:rPr>
        <w:tab/>
      </w:r>
      <w:r w:rsidRPr="00F45848">
        <w:rPr>
          <w:lang w:val="fr-FR"/>
        </w:rPr>
        <w:t>Alors messieurs-dames, qu’est-ce que vous prendrez ?</w:t>
      </w:r>
    </w:p>
    <w:p w:rsidR="00F45848" w:rsidRDefault="00F45848" w:rsidP="00F45848">
      <w:pPr>
        <w:rPr>
          <w:lang w:val="fr-FR"/>
        </w:rPr>
      </w:pPr>
      <w:r w:rsidRPr="00F52C55">
        <w:rPr>
          <w:lang w:val="fr-FR"/>
        </w:rPr>
        <w:t>Une touriste allemand</w:t>
      </w:r>
      <w:r>
        <w:rPr>
          <w:lang w:val="fr-FR"/>
        </w:rPr>
        <w:t>e</w:t>
      </w:r>
      <w:r w:rsidRPr="00F52C55">
        <w:rPr>
          <w:lang w:val="fr-FR"/>
        </w:rPr>
        <w:t> :</w:t>
      </w:r>
      <w:r>
        <w:rPr>
          <w:lang w:val="fr-FR"/>
        </w:rPr>
        <w:tab/>
      </w:r>
      <w:r w:rsidRPr="00F52C55">
        <w:rPr>
          <w:lang w:val="fr-FR"/>
        </w:rPr>
        <w:t>Deux limonades s’il vous plaît… et euh, est-ce que vous pouvez nous aider ?</w:t>
      </w:r>
    </w:p>
    <w:p w:rsidR="00F45848" w:rsidRPr="00F52C55" w:rsidRDefault="00F45848" w:rsidP="00F45848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52C55">
        <w:rPr>
          <w:lang w:val="fr-FR"/>
        </w:rPr>
        <w:t>Nous sommes un peu perdus.</w:t>
      </w:r>
    </w:p>
    <w:p w:rsidR="00F45848" w:rsidRPr="00F52C55" w:rsidRDefault="00F45848" w:rsidP="00F45848">
      <w:pPr>
        <w:rPr>
          <w:lang w:val="fr-FR"/>
        </w:rPr>
      </w:pPr>
      <w:r w:rsidRPr="00F52C55">
        <w:rPr>
          <w:lang w:val="fr-FR"/>
        </w:rPr>
        <w:t>M. Harfa :</w:t>
      </w:r>
      <w:r w:rsidRPr="00F52C55">
        <w:rPr>
          <w:lang w:val="fr-FR"/>
        </w:rPr>
        <w:tab/>
      </w:r>
      <w:r>
        <w:rPr>
          <w:lang w:val="fr-FR"/>
        </w:rPr>
        <w:tab/>
      </w:r>
      <w:r w:rsidRPr="00F52C55">
        <w:rPr>
          <w:lang w:val="fr-FR"/>
        </w:rPr>
        <w:t>Ah ça, on se perd facilement au Panier, avec toutes ces petites rues.</w:t>
      </w:r>
    </w:p>
    <w:p w:rsidR="00886BBF" w:rsidRPr="00F45848" w:rsidRDefault="00F45848" w:rsidP="00F45848"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3973FD">
        <w:t>Montrez-moi votre plan</w:t>
      </w:r>
      <w:r>
        <w:t xml:space="preserve"> ! </w:t>
      </w:r>
    </w:p>
    <w:sectPr w:rsidR="00886BBF" w:rsidRPr="00F45848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279D0911" wp14:editId="4E719297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13961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1C0D"/>
    <w:rsid w:val="00902002"/>
    <w:rsid w:val="00902CEB"/>
    <w:rsid w:val="0090601A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848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4</cp:revision>
  <cp:lastPrinted>2016-12-23T16:36:00Z</cp:lastPrinted>
  <dcterms:created xsi:type="dcterms:W3CDTF">2017-08-14T12:45:00Z</dcterms:created>
  <dcterms:modified xsi:type="dcterms:W3CDTF">2017-08-14T14:54:00Z</dcterms:modified>
</cp:coreProperties>
</file>