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2F5091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2F5091" w:rsidRPr="002F5091">
              <w:rPr>
                <w:lang w:val="fr-FR"/>
              </w:rPr>
              <w:t>Atelier A, exercice 13</w:t>
            </w:r>
            <w:r w:rsidRPr="002F5091">
              <w:rPr>
                <w:lang w:val="fr-FR"/>
              </w:rPr>
              <w:t>, page 4</w:t>
            </w:r>
            <w:r w:rsidR="002F5091">
              <w:rPr>
                <w:lang w:val="fr-FR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5848" w:rsidP="000E1075">
            <w:pPr>
              <w:pStyle w:val="ekvkapitellinksbndig"/>
            </w:pPr>
            <w:r>
              <w:t>3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F5091" w:rsidRPr="002F5091" w:rsidRDefault="002F5091" w:rsidP="002F5091">
      <w:pPr>
        <w:pStyle w:val="ekvue2arial"/>
        <w:rPr>
          <w:lang w:val="fr-FR"/>
        </w:rPr>
      </w:pPr>
      <w:r w:rsidRPr="002F5091">
        <w:rPr>
          <w:lang w:val="fr-FR"/>
        </w:rPr>
        <w:t>Les Hayek se font du souci.</w:t>
      </w:r>
      <w:r>
        <w:rPr>
          <w:lang w:val="fr-FR"/>
        </w:rPr>
        <w:tab/>
      </w:r>
      <w:r w:rsidRPr="002F5091">
        <w:rPr>
          <w:lang w:val="fr-FR"/>
        </w:rPr>
        <w:tab/>
        <w:t>(Track 36)</w:t>
      </w:r>
    </w:p>
    <w:p w:rsidR="002F5091" w:rsidRPr="002F5091" w:rsidRDefault="002F5091" w:rsidP="002F5091">
      <w:pPr>
        <w:rPr>
          <w:lang w:val="fr-FR"/>
        </w:rPr>
      </w:pPr>
    </w:p>
    <w:p w:rsidR="002F5091" w:rsidRDefault="002F5091" w:rsidP="002F5091">
      <w:pPr>
        <w:rPr>
          <w:lang w:val="fr-FR"/>
        </w:rPr>
      </w:pPr>
      <w:r w:rsidRPr="00F42B32">
        <w:rPr>
          <w:lang w:val="fr-FR"/>
        </w:rPr>
        <w:t>M. Hayek :</w:t>
      </w:r>
      <w:r>
        <w:rPr>
          <w:lang w:val="fr-FR"/>
        </w:rPr>
        <w:tab/>
      </w:r>
      <w:r w:rsidRPr="00F42B32">
        <w:rPr>
          <w:lang w:val="fr-FR"/>
        </w:rPr>
        <w:t>Bon, alors le correspondant d’Ah</w:t>
      </w:r>
      <w:r>
        <w:rPr>
          <w:lang w:val="fr-FR"/>
        </w:rPr>
        <w:t>med arrive dans deux semaines !</w:t>
      </w:r>
    </w:p>
    <w:p w:rsidR="002F5091" w:rsidRPr="00F42B32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 xml:space="preserve">Finalement, le temps a passé vite. </w:t>
      </w:r>
    </w:p>
    <w:p w:rsidR="002F5091" w:rsidRPr="00F42B32" w:rsidRDefault="002F5091" w:rsidP="002F5091">
      <w:pPr>
        <w:rPr>
          <w:lang w:val="fr-FR"/>
        </w:rPr>
      </w:pPr>
      <w:r w:rsidRPr="002F5091">
        <w:rPr>
          <w:lang w:val="fr-FR"/>
        </w:rPr>
        <w:t>Mme Hayek :</w:t>
      </w:r>
      <w:r w:rsidRPr="002F5091">
        <w:rPr>
          <w:lang w:val="fr-FR"/>
        </w:rPr>
        <w:tab/>
        <w:t xml:space="preserve">Ahmed est vraiment très content. </w:t>
      </w:r>
      <w:r w:rsidRPr="00F42B32">
        <w:rPr>
          <w:lang w:val="fr-FR"/>
        </w:rPr>
        <w:t>J’espère que tout ira bien et que Niklas se sentira bien</w:t>
      </w:r>
    </w:p>
    <w:p w:rsidR="002F5091" w:rsidRPr="002F5091" w:rsidRDefault="002F5091" w:rsidP="002F5091">
      <w:pPr>
        <w:rPr>
          <w:lang w:val="fr-FR"/>
        </w:rPr>
      </w:pPr>
      <w:r w:rsidRPr="002F5091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2F5091">
        <w:rPr>
          <w:lang w:val="fr-FR"/>
        </w:rPr>
        <w:t>chez nous. Notre appartement n’est pas très grand, mais bon…</w:t>
      </w:r>
    </w:p>
    <w:p w:rsidR="002F5091" w:rsidRPr="00F42B32" w:rsidRDefault="002F5091" w:rsidP="002F5091">
      <w:pPr>
        <w:rPr>
          <w:lang w:val="fr-FR"/>
        </w:rPr>
      </w:pPr>
      <w:r w:rsidRPr="00F42B32">
        <w:rPr>
          <w:lang w:val="fr-FR"/>
        </w:rPr>
        <w:t>M. Hayek :</w:t>
      </w:r>
      <w:r w:rsidRPr="00F42B32">
        <w:rPr>
          <w:lang w:val="fr-FR"/>
        </w:rPr>
        <w:tab/>
        <w:t>Ne t’inquiète pas : ici il fait toujours beau, il sera tout le temps dehors</w:t>
      </w:r>
    </w:p>
    <w:p w:rsidR="002F5091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comme tous les jeunes du Panier. Et puis, moi je crois qu’</w:t>
      </w:r>
      <w:r>
        <w:rPr>
          <w:lang w:val="fr-FR"/>
        </w:rPr>
        <w:t>il va être bien chez nous :</w:t>
      </w:r>
    </w:p>
    <w:p w:rsidR="002F5091" w:rsidRPr="00F42B32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Ahmed et lui ont déjà beaucoup discuté par chat, et ils ont l’air de déjà bien s’entendre.</w:t>
      </w:r>
    </w:p>
    <w:p w:rsidR="002F5091" w:rsidRPr="00F42B32" w:rsidRDefault="002F5091" w:rsidP="002F5091">
      <w:pPr>
        <w:rPr>
          <w:lang w:val="fr-FR"/>
        </w:rPr>
      </w:pPr>
      <w:r w:rsidRPr="00F42B32">
        <w:rPr>
          <w:lang w:val="fr-FR"/>
        </w:rPr>
        <w:t>Mme Hayek :</w:t>
      </w:r>
      <w:r w:rsidRPr="00F42B32">
        <w:rPr>
          <w:lang w:val="fr-FR"/>
        </w:rPr>
        <w:tab/>
        <w:t>J’espère… Et s’il ne parle pas assez bien français pour tout comprendre ?</w:t>
      </w:r>
    </w:p>
    <w:p w:rsidR="002F5091" w:rsidRPr="00F42B32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Et puis, la vie ici va être très différente de sa vie en Allemagne…</w:t>
      </w:r>
    </w:p>
    <w:p w:rsidR="002F5091" w:rsidRPr="002F5091" w:rsidRDefault="002F5091" w:rsidP="002F5091">
      <w:pPr>
        <w:rPr>
          <w:lang w:val="fr-FR"/>
        </w:rPr>
      </w:pPr>
      <w:r w:rsidRPr="002F5091">
        <w:rPr>
          <w:lang w:val="fr-FR"/>
        </w:rPr>
        <w:t>M. Hayek :</w:t>
      </w:r>
      <w:r w:rsidRPr="002F5091">
        <w:rPr>
          <w:lang w:val="fr-FR"/>
        </w:rPr>
        <w:tab/>
        <w:t>Mais enfin, c’est justement pour ça qu’il vient ici ! Pour apprendre le français,</w:t>
      </w:r>
    </w:p>
    <w:p w:rsidR="002F5091" w:rsidRPr="00F42B32" w:rsidRDefault="002F5091" w:rsidP="002F5091">
      <w:pPr>
        <w:rPr>
          <w:lang w:val="fr-FR"/>
        </w:rPr>
      </w:pPr>
      <w:r w:rsidRPr="002F5091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et aussi pour voir autre chose. A mon avis, il n’a pas du tout envie d’avoir la même vie</w:t>
      </w:r>
    </w:p>
    <w:p w:rsidR="002F5091" w:rsidRPr="002F5091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2F5091">
        <w:rPr>
          <w:lang w:val="fr-FR"/>
        </w:rPr>
        <w:t>que chez lui.</w:t>
      </w:r>
      <w:bookmarkStart w:id="0" w:name="_GoBack"/>
      <w:bookmarkEnd w:id="0"/>
    </w:p>
    <w:p w:rsidR="002F5091" w:rsidRPr="00F42B32" w:rsidRDefault="002F5091" w:rsidP="002F5091">
      <w:pPr>
        <w:rPr>
          <w:lang w:val="fr-FR"/>
        </w:rPr>
      </w:pPr>
      <w:r w:rsidRPr="002F5091">
        <w:rPr>
          <w:lang w:val="fr-FR"/>
        </w:rPr>
        <w:t>Mme Hayek :</w:t>
      </w:r>
      <w:r w:rsidRPr="002F5091">
        <w:rPr>
          <w:lang w:val="fr-FR"/>
        </w:rPr>
        <w:tab/>
        <w:t xml:space="preserve">Oui, tu as sans doute raison. </w:t>
      </w:r>
      <w:r w:rsidRPr="00F42B32">
        <w:rPr>
          <w:lang w:val="fr-FR"/>
        </w:rPr>
        <w:t>Et puis quand je pense à nos grands-parents</w:t>
      </w:r>
    </w:p>
    <w:p w:rsidR="002F5091" w:rsidRPr="00F42B32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qui sont venus du Maroc pour travailler ici, sans rien savoir de l’Europe…</w:t>
      </w:r>
    </w:p>
    <w:p w:rsidR="002F5091" w:rsidRPr="00F42B32" w:rsidRDefault="002F5091" w:rsidP="002F5091">
      <w:pPr>
        <w:rPr>
          <w:lang w:val="fr-FR"/>
        </w:rPr>
      </w:pPr>
      <w:r w:rsidRPr="002F5091">
        <w:rPr>
          <w:lang w:val="fr-FR"/>
        </w:rPr>
        <w:t>M. Hayek :</w:t>
      </w:r>
      <w:r w:rsidRPr="002F5091">
        <w:rPr>
          <w:lang w:val="fr-FR"/>
        </w:rPr>
        <w:tab/>
        <w:t xml:space="preserve">Ah oui, ça c’est une autre histoire ! </w:t>
      </w:r>
      <w:r w:rsidRPr="00F42B32">
        <w:rPr>
          <w:lang w:val="fr-FR"/>
        </w:rPr>
        <w:t>Bon de toute façon, ma chérie, si tu lui prépares</w:t>
      </w:r>
    </w:p>
    <w:p w:rsidR="002F5091" w:rsidRPr="002F5091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 xml:space="preserve">ton super couscous, il oubliera vite le mal du pays ! </w:t>
      </w:r>
      <w:r w:rsidRPr="002F5091">
        <w:rPr>
          <w:lang w:val="fr-FR"/>
        </w:rPr>
        <w:t xml:space="preserve">C’est magique ! </w:t>
      </w:r>
    </w:p>
    <w:p w:rsidR="002F5091" w:rsidRPr="002F5091" w:rsidRDefault="002F5091" w:rsidP="002F5091">
      <w:pPr>
        <w:rPr>
          <w:lang w:val="fr-FR"/>
        </w:rPr>
      </w:pPr>
      <w:r w:rsidRPr="002F5091">
        <w:rPr>
          <w:lang w:val="fr-FR"/>
        </w:rPr>
        <w:t>Mme Hayek :</w:t>
      </w:r>
      <w:r w:rsidRPr="002F5091">
        <w:rPr>
          <w:lang w:val="fr-FR"/>
        </w:rPr>
        <w:tab/>
        <w:t>Oui, c’est vrai que ça a bien marché avec toi. Tu l’as mangé et tu es resté !</w:t>
      </w:r>
    </w:p>
    <w:p w:rsidR="002F5091" w:rsidRPr="002F5091" w:rsidRDefault="002F5091" w:rsidP="002F5091">
      <w:pPr>
        <w:rPr>
          <w:lang w:val="fr-FR"/>
        </w:rPr>
      </w:pPr>
      <w:r w:rsidRPr="002F5091">
        <w:rPr>
          <w:lang w:val="fr-FR"/>
        </w:rPr>
        <w:t>M. Hayek :</w:t>
      </w:r>
      <w:r w:rsidRPr="002F5091">
        <w:rPr>
          <w:lang w:val="fr-FR"/>
        </w:rPr>
        <w:tab/>
        <w:t xml:space="preserve">Mais Niklas devra repartir, lui. Tu verras, c’est le retour en Allemagne qui sera difficile ! </w:t>
      </w:r>
    </w:p>
    <w:p w:rsidR="002F5091" w:rsidRPr="00F42B32" w:rsidRDefault="002F5091" w:rsidP="002F5091">
      <w:pPr>
        <w:rPr>
          <w:lang w:val="fr-FR"/>
        </w:rPr>
      </w:pPr>
      <w:r w:rsidRPr="002F5091">
        <w:rPr>
          <w:lang w:val="fr-FR"/>
        </w:rPr>
        <w:t>Mme Hayek :</w:t>
      </w:r>
      <w:r w:rsidRPr="002F5091">
        <w:rPr>
          <w:lang w:val="fr-FR"/>
        </w:rPr>
        <w:tab/>
        <w:t xml:space="preserve">C’est possible ! </w:t>
      </w:r>
      <w:r w:rsidRPr="00F42B32">
        <w:rPr>
          <w:lang w:val="fr-FR"/>
        </w:rPr>
        <w:t>Trois mois, c’est long, on change beaucoup à cet âge-là en trois mois…</w:t>
      </w:r>
    </w:p>
    <w:p w:rsidR="002F5091" w:rsidRPr="00F42B32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2B32">
        <w:rPr>
          <w:lang w:val="fr-FR"/>
        </w:rPr>
        <w:t>Et après, c’est Ahmed qui partira. Je suis contente pour lui, je suis sûre que ce sera</w:t>
      </w:r>
    </w:p>
    <w:p w:rsidR="002F5091" w:rsidRPr="002F5091" w:rsidRDefault="002F5091" w:rsidP="002F509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2F5091">
        <w:rPr>
          <w:lang w:val="fr-FR"/>
        </w:rPr>
        <w:t>une expérience fantastique.</w:t>
      </w:r>
    </w:p>
    <w:p w:rsidR="002F5091" w:rsidRPr="002F5091" w:rsidRDefault="002F5091" w:rsidP="002F5091">
      <w:pPr>
        <w:rPr>
          <w:lang w:val="fr-FR"/>
        </w:rPr>
      </w:pPr>
      <w:r w:rsidRPr="002F5091">
        <w:rPr>
          <w:lang w:val="fr-FR"/>
        </w:rPr>
        <w:t>M. Hayek :</w:t>
      </w:r>
      <w:r w:rsidRPr="002F5091">
        <w:rPr>
          <w:lang w:val="fr-FR"/>
        </w:rPr>
        <w:tab/>
        <w:t>J’espère que tout ira bien pour lui à Goslar…</w:t>
      </w:r>
    </w:p>
    <w:p w:rsidR="00F45848" w:rsidRPr="00F45848" w:rsidRDefault="002F5091" w:rsidP="00F45848">
      <w:pPr>
        <w:rPr>
          <w:lang w:val="fr-FR"/>
        </w:rPr>
      </w:pPr>
      <w:r w:rsidRPr="002F5091">
        <w:rPr>
          <w:lang w:val="fr-FR"/>
        </w:rPr>
        <w:t>Mme Hayek :</w:t>
      </w:r>
      <w:r w:rsidRPr="002F5091">
        <w:rPr>
          <w:lang w:val="fr-FR"/>
        </w:rPr>
        <w:tab/>
        <w:t>Tiens tiens, le papa poule se réveille !</w:t>
      </w:r>
    </w:p>
    <w:sectPr w:rsidR="00F45848" w:rsidRPr="00F45848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376B7BD" wp14:editId="5C73B4AF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6E61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2017-08-14T12:53:00Z</dcterms:created>
  <dcterms:modified xsi:type="dcterms:W3CDTF">2017-08-14T14:55:00Z</dcterms:modified>
</cp:coreProperties>
</file>