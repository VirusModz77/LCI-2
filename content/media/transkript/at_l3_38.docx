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1E411E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2F5091" w:rsidRPr="002F5091">
              <w:rPr>
                <w:lang w:val="fr-FR"/>
              </w:rPr>
              <w:t xml:space="preserve">Atelier </w:t>
            </w:r>
            <w:r w:rsidR="001E411E">
              <w:rPr>
                <w:lang w:val="fr-FR"/>
              </w:rPr>
              <w:t>B</w:t>
            </w:r>
            <w:r w:rsidR="002F5091" w:rsidRPr="002F5091">
              <w:rPr>
                <w:lang w:val="fr-FR"/>
              </w:rPr>
              <w:t>, exercice 1</w:t>
            </w:r>
            <w:r w:rsidR="001E411E">
              <w:rPr>
                <w:lang w:val="fr-FR"/>
              </w:rPr>
              <w:t>1</w:t>
            </w:r>
            <w:r w:rsidRPr="002F5091">
              <w:rPr>
                <w:lang w:val="fr-FR"/>
              </w:rPr>
              <w:t xml:space="preserve">, page </w:t>
            </w:r>
            <w:r w:rsidR="001E411E">
              <w:rPr>
                <w:lang w:val="fr-FR"/>
              </w:rPr>
              <w:t>51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F45848" w:rsidP="000E1075">
            <w:pPr>
              <w:pStyle w:val="ekvkapitellinksbndig"/>
            </w:pPr>
            <w:r>
              <w:t>3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1E411E" w:rsidRPr="00F64795" w:rsidRDefault="001E411E" w:rsidP="001E411E">
      <w:pPr>
        <w:pStyle w:val="ekvue2arial"/>
        <w:rPr>
          <w:lang w:val="fr-FR"/>
        </w:rPr>
      </w:pPr>
      <w:r w:rsidRPr="00F64795">
        <w:rPr>
          <w:lang w:val="fr-FR"/>
        </w:rPr>
        <w:t>Dans le quartier du Panier</w:t>
      </w:r>
      <w:r w:rsidRPr="00F64795">
        <w:rPr>
          <w:lang w:val="fr-FR"/>
        </w:rPr>
        <w:tab/>
      </w:r>
      <w:r w:rsidRPr="00F64795">
        <w:rPr>
          <w:lang w:val="fr-FR"/>
        </w:rPr>
        <w:tab/>
        <w:t>(Tracks 38–40)</w:t>
      </w:r>
    </w:p>
    <w:p w:rsidR="001E411E" w:rsidRPr="001E411E" w:rsidRDefault="001E411E" w:rsidP="001E411E">
      <w:pPr>
        <w:rPr>
          <w:lang w:val="fr-FR"/>
        </w:rPr>
      </w:pPr>
    </w:p>
    <w:p w:rsidR="001E411E" w:rsidRPr="001E411E" w:rsidRDefault="001E411E" w:rsidP="001E411E">
      <w:pPr>
        <w:rPr>
          <w:rStyle w:val="ekvfett"/>
          <w:lang w:val="fr-FR"/>
        </w:rPr>
      </w:pPr>
      <w:r w:rsidRPr="001E411E">
        <w:rPr>
          <w:rStyle w:val="ekvfett"/>
          <w:lang w:val="fr-FR"/>
        </w:rPr>
        <w:t>Scène 1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  <w:t xml:space="preserve">Bonjour madame ! 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Soraya :</w:t>
      </w:r>
      <w:r w:rsidRPr="001E411E">
        <w:rPr>
          <w:lang w:val="fr-FR"/>
        </w:rPr>
        <w:tab/>
        <w:t>Bonjour Niklas. Comment ça va ? Tu te fais à l’accent du midi ?</w:t>
      </w:r>
    </w:p>
    <w:p w:rsidR="001E411E" w:rsidRPr="00F64795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  <w:t xml:space="preserve">Oui, je comprends mieux, merci ! </w:t>
      </w:r>
      <w:r w:rsidRPr="00F64795">
        <w:rPr>
          <w:lang w:val="fr-FR"/>
        </w:rPr>
        <w:t>Qu’est-ce qu’on fait en EPS avec vous cet après-midi ?</w:t>
      </w:r>
    </w:p>
    <w:p w:rsidR="001E411E" w:rsidRPr="001E411E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E411E">
        <w:rPr>
          <w:lang w:val="fr-FR"/>
        </w:rPr>
        <w:t>Du basket ?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Soraya :</w:t>
      </w:r>
      <w:r w:rsidRPr="001E411E">
        <w:rPr>
          <w:lang w:val="fr-FR"/>
        </w:rPr>
        <w:tab/>
        <w:t>Oui, c’est ça.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  <w:t>Madame Zidane, euh… je peux vous demander quelque chose ?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Soraya :</w:t>
      </w:r>
      <w:r w:rsidRPr="001E411E">
        <w:rPr>
          <w:lang w:val="fr-FR"/>
        </w:rPr>
        <w:tab/>
        <w:t>Bien sûr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  <w:t>Votre nom… euh…</w:t>
      </w:r>
    </w:p>
    <w:p w:rsidR="001E411E" w:rsidRPr="00F64795" w:rsidRDefault="001E411E" w:rsidP="001E411E">
      <w:pPr>
        <w:rPr>
          <w:lang w:val="fr-FR"/>
        </w:rPr>
      </w:pPr>
      <w:r w:rsidRPr="001E411E">
        <w:rPr>
          <w:lang w:val="fr-FR"/>
        </w:rPr>
        <w:t>Soraya :</w:t>
      </w:r>
      <w:r w:rsidRPr="001E411E">
        <w:rPr>
          <w:lang w:val="fr-FR"/>
        </w:rPr>
        <w:tab/>
        <w:t xml:space="preserve">Ah je vois… ! </w:t>
      </w:r>
      <w:r w:rsidRPr="00F64795">
        <w:rPr>
          <w:lang w:val="fr-FR"/>
        </w:rPr>
        <w:t>Non, je ne suis pas de la famille de Zinedine Zidane !</w:t>
      </w:r>
    </w:p>
    <w:p w:rsidR="001E411E" w:rsidRPr="00F64795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64795">
        <w:rPr>
          <w:lang w:val="fr-FR"/>
        </w:rPr>
        <w:t>On a seulement le même nom, lui et moi. Mais tu sais, des Zidane, il y en a beaucoup</w:t>
      </w:r>
    </w:p>
    <w:p w:rsidR="001E411E" w:rsidRPr="001E411E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E411E">
        <w:rPr>
          <w:lang w:val="fr-FR"/>
        </w:rPr>
        <w:t>en Algérie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  <w:t>Ah, vous venez d’Algérie ?</w:t>
      </w:r>
    </w:p>
    <w:p w:rsidR="001E411E" w:rsidRPr="00F64795" w:rsidRDefault="001E411E" w:rsidP="001E411E">
      <w:pPr>
        <w:rPr>
          <w:lang w:val="fr-FR"/>
        </w:rPr>
      </w:pPr>
      <w:r w:rsidRPr="001E411E">
        <w:rPr>
          <w:lang w:val="fr-FR"/>
        </w:rPr>
        <w:t>Soraya :</w:t>
      </w:r>
      <w:r w:rsidRPr="001E411E">
        <w:rPr>
          <w:lang w:val="fr-FR"/>
        </w:rPr>
        <w:tab/>
        <w:t xml:space="preserve">Oui, c’est ça. </w:t>
      </w:r>
      <w:r w:rsidRPr="00F64795">
        <w:rPr>
          <w:lang w:val="fr-FR"/>
        </w:rPr>
        <w:t>Je suis arrivée d’Algérie avec mes parents en 1965.</w:t>
      </w:r>
    </w:p>
    <w:p w:rsidR="001E411E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64795">
        <w:rPr>
          <w:lang w:val="fr-FR"/>
        </w:rPr>
        <w:t>Mais j’avais 2 ans à l’époque, alors tu sais, je me sens avant t</w:t>
      </w:r>
      <w:r>
        <w:rPr>
          <w:lang w:val="fr-FR"/>
        </w:rPr>
        <w:t>out marseillaise.</w:t>
      </w:r>
    </w:p>
    <w:p w:rsidR="001E411E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64795">
        <w:rPr>
          <w:lang w:val="fr-FR"/>
        </w:rPr>
        <w:t>D’ailleurs, je ne me vois pas quitter Marseille, j’y ai mes quatre frères : on est tous restés</w:t>
      </w:r>
    </w:p>
    <w:p w:rsidR="001E411E" w:rsidRPr="00F64795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64795">
        <w:rPr>
          <w:lang w:val="fr-FR"/>
        </w:rPr>
        <w:t>habiter dans le même quartier !</w:t>
      </w:r>
    </w:p>
    <w:p w:rsidR="001E411E" w:rsidRPr="00F64795" w:rsidRDefault="001E411E" w:rsidP="001E411E">
      <w:pPr>
        <w:rPr>
          <w:lang w:val="fr-FR"/>
        </w:rPr>
      </w:pPr>
    </w:p>
    <w:p w:rsidR="001E411E" w:rsidRPr="001E411E" w:rsidRDefault="001E411E" w:rsidP="001E411E">
      <w:pPr>
        <w:rPr>
          <w:rStyle w:val="ekvfett"/>
          <w:lang w:val="fr-FR"/>
        </w:rPr>
      </w:pPr>
      <w:r w:rsidRPr="001E411E">
        <w:rPr>
          <w:rStyle w:val="ekvfett"/>
          <w:lang w:val="fr-FR"/>
        </w:rPr>
        <w:t>Scène 2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M. Najarian :</w:t>
      </w:r>
      <w:r w:rsidRPr="001E411E">
        <w:rPr>
          <w:lang w:val="fr-FR"/>
        </w:rPr>
        <w:tab/>
      </w:r>
      <w:r>
        <w:rPr>
          <w:lang w:val="fr-FR"/>
        </w:rPr>
        <w:tab/>
      </w:r>
      <w:r w:rsidRPr="001E411E">
        <w:rPr>
          <w:lang w:val="fr-FR"/>
        </w:rPr>
        <w:t>Bon alors Maurice, tu joues ! Tiens, voilà Niklas ! Bonjour, mon petit.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E411E">
        <w:rPr>
          <w:lang w:val="fr-FR"/>
        </w:rPr>
        <w:t>Bonjour monsieur Najarian ! Bonjour monsieur Ben Soussan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M. Ben Soussan :</w:t>
      </w:r>
      <w:r w:rsidRPr="001E411E">
        <w:rPr>
          <w:lang w:val="fr-FR"/>
        </w:rPr>
        <w:tab/>
        <w:t>Chut ! Pourquoi tu cries comme ça, petit ! Tu es fada ou quoi ? Silence, je vais jouer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E411E">
        <w:rPr>
          <w:lang w:val="fr-FR"/>
        </w:rPr>
        <w:t>Pardon, monsieur Ben Soussan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M. Najarian :</w:t>
      </w:r>
      <w:r w:rsidRPr="001E411E">
        <w:rPr>
          <w:lang w:val="fr-FR"/>
        </w:rPr>
        <w:tab/>
      </w:r>
      <w:r>
        <w:rPr>
          <w:lang w:val="fr-FR"/>
        </w:rPr>
        <w:tab/>
      </w:r>
      <w:r w:rsidRPr="001E411E">
        <w:rPr>
          <w:lang w:val="fr-FR"/>
        </w:rPr>
        <w:t>Ne t’inquiète pas Niklas, Maurice s’énerve toujours quand il joue.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M. Ben Soussan :</w:t>
      </w:r>
      <w:r w:rsidRPr="001E411E">
        <w:rPr>
          <w:lang w:val="fr-FR"/>
        </w:rPr>
        <w:tab/>
        <w:t>Ne l’écoute pas, Niklas. Les Arméniens parlent beaucoup, tu sais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M. Najarian :</w:t>
      </w:r>
      <w:r w:rsidRPr="001E411E">
        <w:rPr>
          <w:lang w:val="fr-FR"/>
        </w:rPr>
        <w:tab/>
      </w:r>
      <w:r>
        <w:rPr>
          <w:lang w:val="fr-FR"/>
        </w:rPr>
        <w:tab/>
      </w:r>
      <w:r w:rsidRPr="001E411E">
        <w:rPr>
          <w:lang w:val="fr-FR"/>
        </w:rPr>
        <w:t xml:space="preserve">Ah ben ça alors ! </w:t>
      </w:r>
    </w:p>
    <w:p w:rsidR="001E411E" w:rsidRDefault="001E411E" w:rsidP="001E411E">
      <w:pPr>
        <w:rPr>
          <w:lang w:val="fr-FR"/>
        </w:rPr>
      </w:pPr>
      <w:r w:rsidRPr="001E411E">
        <w:rPr>
          <w:lang w:val="fr-FR"/>
        </w:rPr>
        <w:t>M. Ben Soussan :</w:t>
      </w:r>
      <w:r w:rsidRPr="001E411E">
        <w:rPr>
          <w:lang w:val="fr-FR"/>
        </w:rPr>
        <w:tab/>
        <w:t xml:space="preserve">Tu vois Niklas, c’est ça Marseille. </w:t>
      </w:r>
      <w:r w:rsidRPr="005704BD">
        <w:rPr>
          <w:lang w:val="fr-FR"/>
        </w:rPr>
        <w:t>Les restaura</w:t>
      </w:r>
      <w:r>
        <w:rPr>
          <w:lang w:val="fr-FR"/>
        </w:rPr>
        <w:t>teurs d’Arménie jouent avec les</w:t>
      </w:r>
    </w:p>
    <w:p w:rsidR="001E411E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5704BD">
        <w:rPr>
          <w:lang w:val="fr-FR"/>
        </w:rPr>
        <w:t>marchands</w:t>
      </w:r>
      <w:r>
        <w:rPr>
          <w:lang w:val="fr-FR"/>
        </w:rPr>
        <w:t xml:space="preserve"> </w:t>
      </w:r>
      <w:r w:rsidRPr="005704BD">
        <w:rPr>
          <w:lang w:val="fr-FR"/>
        </w:rPr>
        <w:t>de chaussures de Tunisie …. et on s’e</w:t>
      </w:r>
      <w:r>
        <w:rPr>
          <w:lang w:val="fr-FR"/>
        </w:rPr>
        <w:t>ntend bien même si ce n’est pas</w:t>
      </w:r>
    </w:p>
    <w:p w:rsidR="001E411E" w:rsidRPr="005704BD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5704BD">
        <w:rPr>
          <w:lang w:val="fr-FR"/>
        </w:rPr>
        <w:t>toujours rose.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E411E">
        <w:rPr>
          <w:lang w:val="fr-FR"/>
        </w:rPr>
        <w:t>Toujours quoi ? Je n’ai pas compris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M. Ben Soussan :</w:t>
      </w:r>
      <w:r w:rsidRPr="001E411E">
        <w:rPr>
          <w:lang w:val="fr-FR"/>
        </w:rPr>
        <w:tab/>
        <w:t>Toujours rose ! La couleur, comme la fleur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E411E">
        <w:rPr>
          <w:lang w:val="fr-FR"/>
        </w:rPr>
        <w:t>Ah ! Rose. Mais ça veut dire quoi ?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M. Ben Soussan :</w:t>
      </w:r>
      <w:r w:rsidRPr="001E411E">
        <w:rPr>
          <w:lang w:val="fr-FR"/>
        </w:rPr>
        <w:tab/>
        <w:t>Ça veut dire que ce n’est pas toujours facile entre lui et moi, mais qu’on s’aime bien.</w:t>
      </w:r>
    </w:p>
    <w:p w:rsidR="001E411E" w:rsidRDefault="001E411E" w:rsidP="001E411E">
      <w:pPr>
        <w:rPr>
          <w:lang w:val="fr-FR"/>
        </w:rPr>
      </w:pPr>
      <w:r w:rsidRPr="005704BD">
        <w:rPr>
          <w:lang w:val="fr-FR"/>
        </w:rPr>
        <w:t>M. Najarian :</w:t>
      </w:r>
      <w:r w:rsidRPr="005704BD">
        <w:rPr>
          <w:lang w:val="fr-FR"/>
        </w:rPr>
        <w:tab/>
      </w:r>
      <w:r>
        <w:rPr>
          <w:lang w:val="fr-FR"/>
        </w:rPr>
        <w:tab/>
      </w:r>
      <w:r w:rsidRPr="005704BD">
        <w:rPr>
          <w:lang w:val="fr-FR"/>
        </w:rPr>
        <w:t xml:space="preserve">Maurice et moi, on est arrivés ici la même année, en </w:t>
      </w:r>
      <w:r>
        <w:rPr>
          <w:lang w:val="fr-FR"/>
        </w:rPr>
        <w:t>1963, lui de Tunis</w:t>
      </w:r>
    </w:p>
    <w:p w:rsidR="001E411E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5704BD">
        <w:rPr>
          <w:lang w:val="fr-FR"/>
        </w:rPr>
        <w:t>et moi de Erevan.</w:t>
      </w:r>
      <w:r>
        <w:rPr>
          <w:lang w:val="fr-FR"/>
        </w:rPr>
        <w:t xml:space="preserve"> </w:t>
      </w:r>
      <w:r w:rsidRPr="005704BD">
        <w:rPr>
          <w:lang w:val="fr-FR"/>
        </w:rPr>
        <w:t>On est allés à l’école en</w:t>
      </w:r>
      <w:r>
        <w:rPr>
          <w:lang w:val="fr-FR"/>
        </w:rPr>
        <w:t>semble, ici au Panier ! Et on a</w:t>
      </w:r>
    </w:p>
    <w:p w:rsidR="001E411E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5704BD">
        <w:rPr>
          <w:lang w:val="fr-FR"/>
        </w:rPr>
        <w:t>tous les deux rencontré</w:t>
      </w:r>
      <w:r>
        <w:rPr>
          <w:lang w:val="fr-FR"/>
        </w:rPr>
        <w:t xml:space="preserve"> </w:t>
      </w:r>
      <w:r w:rsidRPr="001E411E">
        <w:rPr>
          <w:lang w:val="fr-FR"/>
        </w:rPr>
        <w:t>nos femmes à l’école. N</w:t>
      </w:r>
      <w:r>
        <w:rPr>
          <w:lang w:val="fr-FR"/>
        </w:rPr>
        <w:t>os enfants ont grandi ensemble.</w:t>
      </w:r>
    </w:p>
    <w:p w:rsidR="001E411E" w:rsidRPr="005704BD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5704BD">
        <w:rPr>
          <w:lang w:val="fr-FR"/>
        </w:rPr>
        <w:t>Il a deux filles et moi,</w:t>
      </w:r>
      <w:r>
        <w:rPr>
          <w:lang w:val="fr-FR"/>
        </w:rPr>
        <w:t xml:space="preserve"> </w:t>
      </w:r>
      <w:r w:rsidRPr="005704BD">
        <w:rPr>
          <w:lang w:val="fr-FR"/>
        </w:rPr>
        <w:t>deux garçons.</w:t>
      </w:r>
    </w:p>
    <w:p w:rsidR="001E411E" w:rsidRPr="005704BD" w:rsidRDefault="001E411E" w:rsidP="001E411E">
      <w:pPr>
        <w:rPr>
          <w:lang w:val="fr-FR"/>
        </w:rPr>
      </w:pPr>
      <w:r w:rsidRPr="005704BD">
        <w:rPr>
          <w:lang w:val="fr-FR"/>
        </w:rPr>
        <w:t>M. Ben Soussan :</w:t>
      </w:r>
      <w:r w:rsidRPr="005704BD">
        <w:rPr>
          <w:lang w:val="fr-FR"/>
        </w:rPr>
        <w:tab/>
        <w:t>Avec ma famille, on va tous les dimanches manger dans le restaurant de Bruno.</w:t>
      </w:r>
    </w:p>
    <w:p w:rsidR="001E411E" w:rsidRPr="001E411E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E411E">
        <w:rPr>
          <w:lang w:val="fr-FR"/>
        </w:rPr>
        <w:t>C’est le meilleur du quartier. Et toute sa famille achète ses chaussures</w:t>
      </w:r>
    </w:p>
    <w:p w:rsidR="001E411E" w:rsidRPr="005704BD" w:rsidRDefault="001E411E" w:rsidP="001E411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5704BD">
        <w:rPr>
          <w:lang w:val="fr-FR"/>
        </w:rPr>
        <w:t>dans mon magasin ! Pas vrai Bruno ?</w:t>
      </w:r>
    </w:p>
    <w:p w:rsidR="00F45848" w:rsidRDefault="001E411E" w:rsidP="00F15F79">
      <w:pPr>
        <w:rPr>
          <w:lang w:val="fr-FR"/>
        </w:rPr>
      </w:pPr>
      <w:r w:rsidRPr="005704BD">
        <w:rPr>
          <w:lang w:val="fr-FR"/>
        </w:rPr>
        <w:t>M. Najarian :</w:t>
      </w:r>
      <w:r>
        <w:rPr>
          <w:lang w:val="fr-FR"/>
        </w:rPr>
        <w:tab/>
      </w:r>
      <w:r>
        <w:rPr>
          <w:lang w:val="fr-FR"/>
        </w:rPr>
        <w:tab/>
      </w:r>
      <w:r w:rsidRPr="005704BD">
        <w:rPr>
          <w:lang w:val="fr-FR"/>
        </w:rPr>
        <w:t xml:space="preserve">Oui… bon … Stop maintenant. </w:t>
      </w:r>
      <w:r w:rsidRPr="001E411E">
        <w:rPr>
          <w:lang w:val="fr-FR"/>
        </w:rPr>
        <w:t>Maurice, tu joues là ou pas ?</w:t>
      </w:r>
    </w:p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1E411E" w:rsidRPr="001E411E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1E411E" w:rsidRPr="001E411E" w:rsidRDefault="001E411E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1E411E" w:rsidRPr="001E411E" w:rsidRDefault="001E411E" w:rsidP="001E411E">
            <w:pPr>
              <w:pStyle w:val="ekvue2arial"/>
              <w:rPr>
                <w:lang w:val="fr-FR"/>
              </w:rPr>
            </w:pPr>
            <w:r w:rsidRPr="001E411E">
              <w:rPr>
                <w:lang w:val="fr-FR"/>
              </w:rP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1E411E" w:rsidRPr="001E411E" w:rsidRDefault="001E411E" w:rsidP="000E1075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Atelier </w:t>
            </w:r>
            <w:r>
              <w:rPr>
                <w:lang w:val="fr-FR"/>
              </w:rPr>
              <w:t>B</w:t>
            </w:r>
            <w:r w:rsidRPr="002F5091">
              <w:rPr>
                <w:lang w:val="fr-FR"/>
              </w:rPr>
              <w:t>, exercice 1</w:t>
            </w:r>
            <w:r>
              <w:rPr>
                <w:lang w:val="fr-FR"/>
              </w:rPr>
              <w:t>1</w:t>
            </w:r>
            <w:r w:rsidRPr="002F5091">
              <w:rPr>
                <w:lang w:val="fr-FR"/>
              </w:rPr>
              <w:t xml:space="preserve">, page </w:t>
            </w:r>
            <w:r>
              <w:rPr>
                <w:lang w:val="fr-FR"/>
              </w:rPr>
              <w:t>51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1E411E" w:rsidRPr="001E411E" w:rsidRDefault="001E411E" w:rsidP="000E1075">
            <w:pPr>
              <w:pStyle w:val="ekvkapitellinksbndig"/>
              <w:rPr>
                <w:lang w:val="fr-FR"/>
              </w:rPr>
            </w:pPr>
            <w:r w:rsidRPr="001E411E">
              <w:rPr>
                <w:lang w:val="fr-FR"/>
              </w:rPr>
              <w:t>3</w:t>
            </w:r>
          </w:p>
        </w:tc>
      </w:tr>
      <w:tr w:rsidR="001E411E" w:rsidRPr="001E411E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1E411E" w:rsidRPr="001E411E" w:rsidRDefault="001E411E" w:rsidP="000E1075">
            <w:pPr>
              <w:rPr>
                <w:rFonts w:eastAsia="Times New Roman"/>
                <w:lang w:val="fr-FR"/>
              </w:rPr>
            </w:pPr>
          </w:p>
        </w:tc>
      </w:tr>
      <w:tr w:rsidR="001E411E" w:rsidRPr="001E411E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1E411E" w:rsidRPr="001E411E" w:rsidRDefault="001E411E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1E411E" w:rsidRPr="001E411E" w:rsidRDefault="001E411E" w:rsidP="001E411E">
      <w:pPr>
        <w:jc w:val="both"/>
        <w:rPr>
          <w:rStyle w:val="ekvfett"/>
          <w:lang w:val="fr-FR"/>
        </w:rPr>
      </w:pPr>
      <w:r w:rsidRPr="001E411E">
        <w:rPr>
          <w:rStyle w:val="ekvfett"/>
          <w:lang w:val="fr-FR"/>
        </w:rPr>
        <w:t>Scène 3</w:t>
      </w:r>
    </w:p>
    <w:p w:rsidR="001E411E" w:rsidRPr="001E411E" w:rsidRDefault="001E411E" w:rsidP="001E411E">
      <w:pPr>
        <w:rPr>
          <w:lang w:val="fr-FR"/>
        </w:rPr>
      </w:pPr>
      <w:r w:rsidRPr="005704BD">
        <w:rPr>
          <w:lang w:val="fr-FR"/>
        </w:rPr>
        <w:t>Ali :</w:t>
      </w:r>
      <w:r>
        <w:rPr>
          <w:lang w:val="fr-FR"/>
        </w:rPr>
        <w:tab/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5704BD">
        <w:rPr>
          <w:lang w:val="fr-FR"/>
        </w:rPr>
        <w:t xml:space="preserve">Boissons fraîches, chouchous, beignets… </w:t>
      </w:r>
      <w:r w:rsidRPr="001E411E">
        <w:rPr>
          <w:lang w:val="fr-FR"/>
        </w:rPr>
        <w:t>Qui veut des chouchous ?</w:t>
      </w:r>
    </w:p>
    <w:p w:rsidR="001E411E" w:rsidRPr="005704BD" w:rsidRDefault="001E411E" w:rsidP="001E411E">
      <w:pPr>
        <w:rPr>
          <w:lang w:val="fr-FR"/>
        </w:rPr>
      </w:pPr>
      <w:r w:rsidRPr="001E411E">
        <w:rPr>
          <w:lang w:val="fr-FR"/>
        </w:rPr>
        <w:t>Ahmed :</w:t>
      </w:r>
      <w:r w:rsidRPr="001E411E">
        <w:rPr>
          <w:lang w:val="fr-FR"/>
        </w:rPr>
        <w:tab/>
        <w:t xml:space="preserve">Hé, regarde Niklas, c’est Ali, un copain ! Ali… ! </w:t>
      </w:r>
      <w:r w:rsidRPr="005704BD">
        <w:rPr>
          <w:lang w:val="fr-FR"/>
        </w:rPr>
        <w:t>Il est au lycée, mais il travaille à la plage</w:t>
      </w:r>
    </w:p>
    <w:p w:rsidR="001E411E" w:rsidRPr="001E411E" w:rsidRDefault="001E411E" w:rsidP="001E411E">
      <w:pPr>
        <w:rPr>
          <w:lang w:val="en-US"/>
        </w:rPr>
      </w:pPr>
      <w:r>
        <w:rPr>
          <w:lang w:val="fr-FR"/>
        </w:rPr>
        <w:tab/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1E411E">
        <w:rPr>
          <w:lang w:val="en-US"/>
        </w:rPr>
        <w:t>pendant l’été.</w:t>
      </w:r>
    </w:p>
    <w:p w:rsidR="001E411E" w:rsidRPr="001E411E" w:rsidRDefault="001E411E" w:rsidP="001E411E">
      <w:pPr>
        <w:rPr>
          <w:lang w:val="en-US"/>
        </w:rPr>
      </w:pPr>
      <w:r w:rsidRPr="001E411E">
        <w:rPr>
          <w:lang w:val="en-US"/>
        </w:rPr>
        <w:t>Ali :</w:t>
      </w:r>
      <w:r w:rsidRPr="001E411E">
        <w:rPr>
          <w:lang w:val="en-US"/>
        </w:rPr>
        <w:tab/>
      </w:r>
      <w:r w:rsidR="00F15F79" w:rsidRPr="002420BF">
        <w:rPr>
          <w:lang w:val="en-US"/>
        </w:rPr>
        <w:tab/>
      </w:r>
      <w:r w:rsidR="00F15F79" w:rsidRPr="002420BF">
        <w:rPr>
          <w:lang w:val="en-US"/>
        </w:rPr>
        <w:tab/>
      </w:r>
      <w:r w:rsidRPr="001E411E">
        <w:rPr>
          <w:lang w:val="en-US"/>
        </w:rPr>
        <w:t>Eh salut Ahmed, check man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Ahmed :</w:t>
      </w:r>
      <w:r w:rsidRPr="001E411E">
        <w:rPr>
          <w:lang w:val="fr-FR"/>
        </w:rPr>
        <w:tab/>
        <w:t>C’est mon corres allemand, Niklas.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Ali :</w:t>
      </w:r>
      <w:r w:rsidRPr="001E411E">
        <w:rPr>
          <w:lang w:val="fr-FR"/>
        </w:rPr>
        <w:tab/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1E411E">
        <w:rPr>
          <w:lang w:val="fr-FR"/>
        </w:rPr>
        <w:t>Salut mec, bienvenue à Marseille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  <w:t>Merci.</w:t>
      </w:r>
    </w:p>
    <w:p w:rsidR="001E411E" w:rsidRPr="005704BD" w:rsidRDefault="001E411E" w:rsidP="001E411E">
      <w:pPr>
        <w:rPr>
          <w:lang w:val="fr-FR"/>
        </w:rPr>
      </w:pPr>
      <w:r w:rsidRPr="005704BD">
        <w:rPr>
          <w:lang w:val="fr-FR"/>
        </w:rPr>
        <w:t>Ali :</w:t>
      </w:r>
      <w:r>
        <w:rPr>
          <w:lang w:val="fr-FR"/>
        </w:rPr>
        <w:tab/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5704BD">
        <w:rPr>
          <w:lang w:val="fr-FR"/>
        </w:rPr>
        <w:t>Alors, tu kiffes ici ? On a le swag à Marseille, non ?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  <w:t xml:space="preserve">Le quoi ? 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Ali :</w:t>
      </w:r>
      <w:r w:rsidRPr="001E411E">
        <w:rPr>
          <w:lang w:val="fr-FR"/>
        </w:rPr>
        <w:tab/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1E411E">
        <w:rPr>
          <w:lang w:val="fr-FR"/>
        </w:rPr>
        <w:t>Le swag, mec, on est des fresh princes quoi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Ahmed :</w:t>
      </w:r>
      <w:r w:rsidRPr="001E411E">
        <w:rPr>
          <w:lang w:val="fr-FR"/>
        </w:rPr>
        <w:tab/>
        <w:t>Hé Ali, c’est pas le français qu’ils apprennent à l’école en Allemagne !</w:t>
      </w:r>
    </w:p>
    <w:p w:rsidR="001E411E" w:rsidRPr="005704BD" w:rsidRDefault="001E411E" w:rsidP="001E411E">
      <w:pPr>
        <w:rPr>
          <w:lang w:val="fr-FR"/>
        </w:rPr>
      </w:pPr>
      <w:r w:rsidRPr="001E411E">
        <w:rPr>
          <w:lang w:val="fr-FR"/>
        </w:rPr>
        <w:t>Ali :</w:t>
      </w:r>
      <w:r w:rsidR="00F15F79" w:rsidRPr="00F15F79">
        <w:rPr>
          <w:lang w:val="fr-FR"/>
        </w:rPr>
        <w:t xml:space="preserve"> </w:t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1E411E">
        <w:rPr>
          <w:lang w:val="fr-FR"/>
        </w:rPr>
        <w:t xml:space="preserve">Tu connais Soprano quand même ? </w:t>
      </w:r>
      <w:r w:rsidRPr="005704BD">
        <w:rPr>
          <w:lang w:val="fr-FR"/>
        </w:rPr>
        <w:t>C’est la star de Marseille !</w:t>
      </w:r>
    </w:p>
    <w:p w:rsidR="001E411E" w:rsidRPr="001E411E" w:rsidRDefault="001E411E" w:rsidP="001E411E">
      <w:pPr>
        <w:rPr>
          <w:lang w:val="fr-FR"/>
        </w:rPr>
      </w:pPr>
      <w:r>
        <w:rPr>
          <w:lang w:val="fr-FR"/>
        </w:rPr>
        <w:tab/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1E411E">
        <w:rPr>
          <w:lang w:val="fr-FR"/>
        </w:rPr>
        <w:t>Monsieur Saïd M’Roumbaba !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  <w:t>Un peu, oui…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Ahmed :</w:t>
      </w:r>
      <w:r w:rsidRPr="001E411E">
        <w:rPr>
          <w:lang w:val="fr-FR"/>
        </w:rPr>
        <w:tab/>
        <w:t xml:space="preserve">Soprano, c’est le cousin d’Ali. </w:t>
      </w:r>
    </w:p>
    <w:p w:rsidR="001E411E" w:rsidRPr="005704BD" w:rsidRDefault="001E411E" w:rsidP="001E411E">
      <w:pPr>
        <w:rPr>
          <w:lang w:val="fr-FR"/>
        </w:rPr>
      </w:pPr>
      <w:r w:rsidRPr="001E411E">
        <w:rPr>
          <w:lang w:val="fr-FR"/>
        </w:rPr>
        <w:t>Ali :</w:t>
      </w:r>
      <w:r w:rsidRPr="001E411E">
        <w:rPr>
          <w:lang w:val="fr-FR"/>
        </w:rPr>
        <w:tab/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1E411E">
        <w:rPr>
          <w:lang w:val="fr-FR"/>
        </w:rPr>
        <w:t xml:space="preserve">Il est super connu aux Comores aussi ! </w:t>
      </w:r>
      <w:r w:rsidRPr="005704BD">
        <w:rPr>
          <w:lang w:val="fr-FR"/>
        </w:rPr>
        <w:t>On est nés en France, mais nos familles</w:t>
      </w:r>
    </w:p>
    <w:p w:rsidR="001E411E" w:rsidRPr="005704BD" w:rsidRDefault="001E411E" w:rsidP="001E411E">
      <w:pPr>
        <w:rPr>
          <w:lang w:val="fr-FR"/>
        </w:rPr>
      </w:pPr>
      <w:r>
        <w:rPr>
          <w:lang w:val="fr-FR"/>
        </w:rPr>
        <w:tab/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5704BD">
        <w:rPr>
          <w:lang w:val="fr-FR"/>
        </w:rPr>
        <w:t>viennent des Comores ! Marseille, c’est la plus grande ville comorienne du monde.</w:t>
      </w:r>
    </w:p>
    <w:p w:rsidR="001E411E" w:rsidRPr="001E411E" w:rsidRDefault="001E411E" w:rsidP="001E411E">
      <w:pPr>
        <w:rPr>
          <w:lang w:val="fr-FR"/>
        </w:rPr>
      </w:pPr>
      <w:r>
        <w:rPr>
          <w:lang w:val="fr-FR"/>
        </w:rPr>
        <w:tab/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1E411E">
        <w:rPr>
          <w:lang w:val="fr-FR"/>
        </w:rPr>
        <w:t xml:space="preserve">Tu savais ça ? </w:t>
      </w:r>
    </w:p>
    <w:p w:rsidR="001E411E" w:rsidRPr="001E411E" w:rsidRDefault="001E411E" w:rsidP="001E411E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  <w:t xml:space="preserve">Euh non… </w:t>
      </w:r>
    </w:p>
    <w:p w:rsidR="001E411E" w:rsidRPr="005704BD" w:rsidRDefault="001E411E" w:rsidP="001E411E">
      <w:pPr>
        <w:rPr>
          <w:lang w:val="fr-FR"/>
        </w:rPr>
      </w:pPr>
      <w:r w:rsidRPr="005704BD">
        <w:rPr>
          <w:lang w:val="fr-FR"/>
        </w:rPr>
        <w:t>Ali :</w:t>
      </w:r>
      <w:r w:rsidR="00F15F79" w:rsidRPr="00F15F79">
        <w:rPr>
          <w:lang w:val="fr-FR"/>
        </w:rPr>
        <w:t xml:space="preserve"> </w:t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5704BD">
        <w:rPr>
          <w:lang w:val="fr-FR"/>
        </w:rPr>
        <w:t>Mon père il travaille sur les bateaux comme le père de Soprano.</w:t>
      </w:r>
    </w:p>
    <w:p w:rsidR="001E411E" w:rsidRDefault="001E411E" w:rsidP="001E411E">
      <w:pPr>
        <w:rPr>
          <w:lang w:val="fr-FR"/>
        </w:rPr>
      </w:pPr>
      <w:r>
        <w:rPr>
          <w:lang w:val="fr-FR"/>
        </w:rPr>
        <w:tab/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5704BD">
        <w:rPr>
          <w:lang w:val="fr-FR"/>
        </w:rPr>
        <w:t>Soprano, il est né dans la cité, mais il a fait une carrière incroyable !</w:t>
      </w:r>
    </w:p>
    <w:p w:rsidR="001E411E" w:rsidRPr="005704BD" w:rsidRDefault="001E411E" w:rsidP="001E411E">
      <w:pPr>
        <w:rPr>
          <w:lang w:val="fr-FR"/>
        </w:rPr>
      </w:pPr>
      <w:r>
        <w:rPr>
          <w:lang w:val="fr-FR"/>
        </w:rPr>
        <w:tab/>
      </w:r>
      <w:r w:rsidR="00F15F79">
        <w:rPr>
          <w:lang w:val="fr-FR"/>
        </w:rPr>
        <w:tab/>
      </w:r>
      <w:r w:rsidR="00F15F79">
        <w:rPr>
          <w:lang w:val="fr-FR"/>
        </w:rPr>
        <w:tab/>
      </w:r>
      <w:r w:rsidRPr="005704BD">
        <w:rPr>
          <w:lang w:val="fr-FR"/>
        </w:rPr>
        <w:t>C’est ça, c’est Marseille, tu vois !</w:t>
      </w:r>
    </w:p>
    <w:p w:rsidR="001E411E" w:rsidRPr="00F45848" w:rsidRDefault="001E411E" w:rsidP="00F15F79">
      <w:pPr>
        <w:rPr>
          <w:lang w:val="fr-FR"/>
        </w:rPr>
      </w:pPr>
      <w:r w:rsidRPr="001E411E">
        <w:rPr>
          <w:lang w:val="fr-FR"/>
        </w:rPr>
        <w:t>Niklas :</w:t>
      </w:r>
      <w:r w:rsidRPr="001E411E">
        <w:rPr>
          <w:lang w:val="fr-FR"/>
        </w:rPr>
        <w:tab/>
        <w:t>C’est une belle histoire !</w:t>
      </w:r>
    </w:p>
    <w:sectPr w:rsidR="001E411E" w:rsidRPr="00F45848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A161311" wp14:editId="7BE6406C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11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20BF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0E44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28BD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5F7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6</cp:revision>
  <cp:lastPrinted>2016-12-23T16:36:00Z</cp:lastPrinted>
  <dcterms:created xsi:type="dcterms:W3CDTF">2017-08-14T12:54:00Z</dcterms:created>
  <dcterms:modified xsi:type="dcterms:W3CDTF">2017-08-14T14:55:00Z</dcterms:modified>
</cp:coreProperties>
</file>