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45848" w:rsidRPr="002F5091" w:rsidRDefault="00F45848" w:rsidP="00677571">
            <w:pPr>
              <w:pStyle w:val="ekvue3arial"/>
              <w:rPr>
                <w:lang w:val="fr-FR"/>
              </w:rPr>
            </w:pPr>
            <w:r w:rsidRPr="002F5091">
              <w:rPr>
                <w:lang w:val="fr-FR"/>
              </w:rPr>
              <w:t xml:space="preserve">Transkript zu </w:t>
            </w:r>
            <w:r w:rsidR="00677571">
              <w:rPr>
                <w:lang w:val="fr-FR"/>
              </w:rPr>
              <w:t>Coin écoute</w:t>
            </w:r>
            <w:r w:rsidR="00C30A74">
              <w:rPr>
                <w:lang w:val="fr-FR"/>
              </w:rPr>
              <w:t xml:space="preserve">, exercice </w:t>
            </w:r>
            <w:r w:rsidR="00677571">
              <w:rPr>
                <w:lang w:val="fr-FR"/>
              </w:rPr>
              <w:t>2</w:t>
            </w:r>
            <w:r w:rsidRPr="002F5091">
              <w:rPr>
                <w:lang w:val="fr-FR"/>
              </w:rPr>
              <w:t xml:space="preserve">, page </w:t>
            </w:r>
            <w:r w:rsidR="00C30A74">
              <w:rPr>
                <w:lang w:val="fr-FR"/>
              </w:rPr>
              <w:t>6</w:t>
            </w:r>
            <w:r w:rsidR="00677571">
              <w:rPr>
                <w:lang w:val="fr-FR"/>
              </w:rPr>
              <w:t>9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BD7CF5" w:rsidRDefault="00C30A74" w:rsidP="000E1075">
            <w:pPr>
              <w:pStyle w:val="ekvkapitellinksbndig"/>
            </w:pPr>
            <w:r>
              <w:t>4</w:t>
            </w: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BD7CF5" w:rsidRDefault="00F45848" w:rsidP="000E1075">
            <w:pPr>
              <w:rPr>
                <w:rFonts w:eastAsia="Times New Roman"/>
              </w:rPr>
            </w:pP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BD7CF5" w:rsidRDefault="00F45848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B83E25" w:rsidRPr="00677571" w:rsidRDefault="00B83E25" w:rsidP="00677571">
      <w:pPr>
        <w:pStyle w:val="ekvue2arial"/>
        <w:rPr>
          <w:lang w:val="fr-FR"/>
        </w:rPr>
      </w:pPr>
      <w:r w:rsidRPr="00677571">
        <w:rPr>
          <w:lang w:val="fr-FR"/>
        </w:rPr>
        <w:t>Les étapes du tour de monsieur Iou</w:t>
      </w:r>
      <w:r w:rsidR="00677571">
        <w:rPr>
          <w:lang w:val="fr-FR"/>
        </w:rPr>
        <w:tab/>
        <w:t>(Tracks 50–53)</w:t>
      </w:r>
    </w:p>
    <w:p w:rsidR="00677571" w:rsidRPr="00677571" w:rsidRDefault="00677571" w:rsidP="00677571">
      <w:pPr>
        <w:rPr>
          <w:lang w:val="fr-FR"/>
        </w:rPr>
      </w:pPr>
    </w:p>
    <w:p w:rsidR="00B83E25" w:rsidRPr="00DD1D70" w:rsidRDefault="00B83E25" w:rsidP="00677571">
      <w:pPr>
        <w:rPr>
          <w:rStyle w:val="ekvfett"/>
          <w:lang w:val="fr-FR"/>
        </w:rPr>
      </w:pPr>
      <w:r w:rsidRPr="00DD1D70">
        <w:rPr>
          <w:rStyle w:val="ekvfett"/>
          <w:lang w:val="fr-FR"/>
        </w:rPr>
        <w:t>Scène 1</w:t>
      </w:r>
    </w:p>
    <w:p w:rsidR="00B83E25" w:rsidRPr="00DD1D70" w:rsidRDefault="00B83E25" w:rsidP="00677571">
      <w:pPr>
        <w:rPr>
          <w:lang w:val="fr-FR"/>
        </w:rPr>
      </w:pPr>
      <w:r w:rsidRPr="00DD1D70">
        <w:rPr>
          <w:lang w:val="fr-FR"/>
        </w:rPr>
        <w:t>Homme 1 :</w:t>
      </w:r>
      <w:r w:rsidR="00677571" w:rsidRPr="00DD1D70">
        <w:rPr>
          <w:lang w:val="fr-FR"/>
        </w:rPr>
        <w:tab/>
      </w:r>
      <w:r w:rsidRPr="00DD1D70">
        <w:rPr>
          <w:lang w:val="fr-FR"/>
        </w:rPr>
        <w:t>Bon, alors, tu as parlé aux Allemands hier ?</w:t>
      </w:r>
    </w:p>
    <w:p w:rsidR="00B83E25" w:rsidRPr="00DD1D70" w:rsidRDefault="00B83E25" w:rsidP="00677571">
      <w:pPr>
        <w:rPr>
          <w:lang w:val="fr-FR"/>
        </w:rPr>
      </w:pPr>
      <w:r w:rsidRPr="00DD1D70">
        <w:rPr>
          <w:lang w:val="fr-FR"/>
        </w:rPr>
        <w:t>Homme 2 :</w:t>
      </w:r>
      <w:r w:rsidR="00677571" w:rsidRPr="00DD1D70">
        <w:rPr>
          <w:lang w:val="fr-FR"/>
        </w:rPr>
        <w:tab/>
      </w:r>
      <w:r w:rsidRPr="00DD1D70">
        <w:rPr>
          <w:lang w:val="fr-FR"/>
        </w:rPr>
        <w:t>Non, ils n’étaient pas à la réunion. Je les vois demain.</w:t>
      </w:r>
    </w:p>
    <w:p w:rsidR="00B83E25" w:rsidRPr="00DD1D70" w:rsidRDefault="00B83E25" w:rsidP="00677571">
      <w:pPr>
        <w:rPr>
          <w:lang w:val="fr-FR"/>
        </w:rPr>
      </w:pPr>
      <w:r w:rsidRPr="00DD1D70">
        <w:rPr>
          <w:lang w:val="fr-FR"/>
        </w:rPr>
        <w:t>Homme 1 :</w:t>
      </w:r>
      <w:r w:rsidR="00677571" w:rsidRPr="00DD1D70">
        <w:rPr>
          <w:lang w:val="fr-FR"/>
        </w:rPr>
        <w:tab/>
      </w:r>
      <w:r w:rsidRPr="00DD1D70">
        <w:rPr>
          <w:lang w:val="fr-FR"/>
        </w:rPr>
        <w:t>Tu es sûr ? Parce qu’on doit organiser le voyage du Président à Berlin.</w:t>
      </w:r>
    </w:p>
    <w:p w:rsidR="00B83E25" w:rsidRPr="00DD1D70" w:rsidRDefault="00B83E25" w:rsidP="00677571">
      <w:pPr>
        <w:rPr>
          <w:lang w:val="fr-FR"/>
        </w:rPr>
      </w:pPr>
      <w:r w:rsidRPr="00DD1D70">
        <w:rPr>
          <w:lang w:val="fr-FR"/>
        </w:rPr>
        <w:t>Homme 2 :</w:t>
      </w:r>
      <w:r w:rsidR="00677571" w:rsidRPr="00DD1D70">
        <w:rPr>
          <w:lang w:val="fr-FR"/>
        </w:rPr>
        <w:tab/>
      </w:r>
      <w:r w:rsidRPr="00DD1D70">
        <w:rPr>
          <w:lang w:val="fr-FR"/>
        </w:rPr>
        <w:t>Je sais. J’appelle Jens tout à l’heure.</w:t>
      </w:r>
    </w:p>
    <w:p w:rsidR="00B83E25" w:rsidRPr="00DD1D70" w:rsidRDefault="00B83E25" w:rsidP="00677571">
      <w:pPr>
        <w:rPr>
          <w:lang w:val="en-US"/>
        </w:rPr>
      </w:pPr>
      <w:r w:rsidRPr="00DD1D70">
        <w:rPr>
          <w:lang w:val="en-US"/>
        </w:rPr>
        <w:t>Femme :</w:t>
      </w:r>
      <w:r w:rsidR="00677571" w:rsidRPr="00DD1D70">
        <w:rPr>
          <w:lang w:val="en-US"/>
        </w:rPr>
        <w:tab/>
      </w:r>
      <w:r w:rsidR="00677571" w:rsidRPr="00DD1D70">
        <w:rPr>
          <w:lang w:val="en-US"/>
        </w:rPr>
        <w:tab/>
      </w:r>
      <w:r w:rsidRPr="00DD1D70">
        <w:rPr>
          <w:lang w:val="en-US"/>
        </w:rPr>
        <w:t>Good morning gentlemen ! See you later at the meeting.</w:t>
      </w:r>
    </w:p>
    <w:p w:rsidR="00B83E25" w:rsidRPr="00677571" w:rsidRDefault="00B83E25" w:rsidP="00677571">
      <w:pPr>
        <w:rPr>
          <w:lang w:val="en-US"/>
        </w:rPr>
      </w:pPr>
      <w:r w:rsidRPr="00677571">
        <w:rPr>
          <w:lang w:val="en-US"/>
        </w:rPr>
        <w:t>Hommes 1 et 2 :</w:t>
      </w:r>
      <w:r w:rsidR="00677571" w:rsidRPr="00677571">
        <w:rPr>
          <w:lang w:val="en-US"/>
        </w:rPr>
        <w:tab/>
        <w:t xml:space="preserve"> </w:t>
      </w:r>
      <w:r w:rsidRPr="00677571">
        <w:rPr>
          <w:lang w:val="en-US"/>
        </w:rPr>
        <w:t>Yes, see you later !</w:t>
      </w:r>
    </w:p>
    <w:p w:rsidR="00677571" w:rsidRPr="00677571" w:rsidRDefault="00677571" w:rsidP="00677571">
      <w:pPr>
        <w:rPr>
          <w:lang w:val="en-US"/>
        </w:rPr>
      </w:pPr>
    </w:p>
    <w:p w:rsidR="00677571" w:rsidRPr="00DD1D70" w:rsidRDefault="00677571" w:rsidP="00677571">
      <w:pPr>
        <w:rPr>
          <w:rStyle w:val="ekvfett"/>
          <w:lang w:val="fr-FR"/>
        </w:rPr>
      </w:pPr>
      <w:r w:rsidRPr="00DD1D70">
        <w:rPr>
          <w:rStyle w:val="ekvfett"/>
          <w:lang w:val="fr-FR"/>
        </w:rPr>
        <w:t>Scène 2</w:t>
      </w:r>
    </w:p>
    <w:p w:rsidR="00677571" w:rsidRPr="00DD1D70" w:rsidRDefault="00677571" w:rsidP="00677571">
      <w:pPr>
        <w:rPr>
          <w:lang w:val="fr-FR"/>
        </w:rPr>
      </w:pPr>
      <w:r w:rsidRPr="00DD1D70">
        <w:rPr>
          <w:lang w:val="fr-FR"/>
        </w:rPr>
        <w:t>Homme à la plage :</w:t>
      </w:r>
      <w:r w:rsidRPr="00DD1D70">
        <w:rPr>
          <w:lang w:val="fr-FR"/>
        </w:rPr>
        <w:tab/>
        <w:t>Chérie ! Où sont mes lunettes de soleil ?</w:t>
      </w:r>
    </w:p>
    <w:p w:rsidR="00677571" w:rsidRPr="00DD1D70" w:rsidRDefault="00677571" w:rsidP="00677571">
      <w:pPr>
        <w:rPr>
          <w:lang w:val="fr-FR"/>
        </w:rPr>
      </w:pPr>
      <w:r w:rsidRPr="00DD1D70">
        <w:rPr>
          <w:lang w:val="fr-FR"/>
        </w:rPr>
        <w:t>Femme à la plage :</w:t>
      </w:r>
      <w:r w:rsidRPr="00DD1D70">
        <w:rPr>
          <w:lang w:val="fr-FR"/>
        </w:rPr>
        <w:tab/>
        <w:t>Je ne sais pas moi ! Regarde dans le sac.</w:t>
      </w:r>
    </w:p>
    <w:p w:rsidR="00677571" w:rsidRPr="00DD1D70" w:rsidRDefault="00677571" w:rsidP="00677571">
      <w:pPr>
        <w:rPr>
          <w:lang w:val="fr-FR"/>
        </w:rPr>
      </w:pPr>
      <w:r w:rsidRPr="00DD1D70">
        <w:rPr>
          <w:lang w:val="fr-FR"/>
        </w:rPr>
        <w:t>Homme à la plage :</w:t>
      </w:r>
      <w:r w:rsidRPr="00DD1D70">
        <w:rPr>
          <w:lang w:val="fr-FR"/>
        </w:rPr>
        <w:tab/>
        <w:t>J’ai déjà regardé ! Elles n’y sont pas !</w:t>
      </w:r>
    </w:p>
    <w:p w:rsidR="00677571" w:rsidRPr="00DD1D70" w:rsidRDefault="00677571" w:rsidP="00677571">
      <w:pPr>
        <w:rPr>
          <w:lang w:val="fr-FR"/>
        </w:rPr>
      </w:pPr>
      <w:r w:rsidRPr="00DD1D70">
        <w:rPr>
          <w:lang w:val="fr-FR"/>
        </w:rPr>
        <w:t>Femme à la plage :</w:t>
      </w:r>
      <w:r w:rsidRPr="00DD1D70">
        <w:rPr>
          <w:lang w:val="fr-FR"/>
        </w:rPr>
        <w:tab/>
        <w:t>Cherche encore ! Tu vas trouver sans moi !</w:t>
      </w:r>
    </w:p>
    <w:p w:rsidR="00677571" w:rsidRPr="00DD1D70" w:rsidRDefault="00677571" w:rsidP="00677571">
      <w:pPr>
        <w:rPr>
          <w:lang w:val="fr-FR"/>
        </w:rPr>
      </w:pPr>
    </w:p>
    <w:p w:rsidR="00677571" w:rsidRPr="00DD1D70" w:rsidRDefault="00677571" w:rsidP="00677571">
      <w:pPr>
        <w:rPr>
          <w:rStyle w:val="ekvfett"/>
          <w:lang w:val="fr-FR"/>
        </w:rPr>
      </w:pPr>
      <w:r w:rsidRPr="00DD1D70">
        <w:rPr>
          <w:rStyle w:val="ekvfett"/>
          <w:lang w:val="fr-FR"/>
        </w:rPr>
        <w:t>Scène 3</w:t>
      </w:r>
    </w:p>
    <w:p w:rsidR="00677571" w:rsidRPr="00DD1D70" w:rsidRDefault="00677571" w:rsidP="00677571">
      <w:pPr>
        <w:rPr>
          <w:lang w:val="fr-FR"/>
        </w:rPr>
      </w:pPr>
      <w:r w:rsidRPr="00677571">
        <w:rPr>
          <w:lang w:val="fr-FR"/>
        </w:rPr>
        <w:t>Un client :</w:t>
      </w:r>
      <w:r>
        <w:rPr>
          <w:lang w:val="fr-FR"/>
        </w:rPr>
        <w:tab/>
      </w:r>
      <w:r>
        <w:rPr>
          <w:lang w:val="fr-FR"/>
        </w:rPr>
        <w:tab/>
      </w:r>
      <w:r w:rsidRPr="00677571">
        <w:rPr>
          <w:lang w:val="fr-FR"/>
        </w:rPr>
        <w:t xml:space="preserve">Et ça, là ? </w:t>
      </w:r>
      <w:r w:rsidRPr="00DD1D70">
        <w:rPr>
          <w:lang w:val="fr-FR"/>
        </w:rPr>
        <w:t>C’est du blanc ?</w:t>
      </w:r>
    </w:p>
    <w:p w:rsidR="00677571" w:rsidRPr="00DD1D70" w:rsidRDefault="00677571" w:rsidP="00677571">
      <w:pPr>
        <w:rPr>
          <w:lang w:val="fr-FR"/>
        </w:rPr>
      </w:pPr>
      <w:r w:rsidRPr="00677571">
        <w:rPr>
          <w:lang w:val="fr-FR"/>
        </w:rPr>
        <w:t>La vendeuse :</w:t>
      </w:r>
      <w:r w:rsidRPr="00677571">
        <w:rPr>
          <w:lang w:val="fr-FR"/>
        </w:rPr>
        <w:tab/>
        <w:t xml:space="preserve">Non, c’est du noir. </w:t>
      </w:r>
      <w:r w:rsidRPr="00DD1D70">
        <w:rPr>
          <w:lang w:val="fr-FR"/>
        </w:rPr>
        <w:t>Avec des morceaux d’orange.</w:t>
      </w:r>
    </w:p>
    <w:p w:rsidR="00677571" w:rsidRPr="00677571" w:rsidRDefault="00677571" w:rsidP="00677571">
      <w:pPr>
        <w:rPr>
          <w:lang w:val="fr-FR"/>
        </w:rPr>
      </w:pPr>
      <w:r>
        <w:rPr>
          <w:lang w:val="fr-FR"/>
        </w:rPr>
        <w:t>Le c</w:t>
      </w:r>
      <w:r w:rsidRPr="00677571">
        <w:rPr>
          <w:lang w:val="fr-FR"/>
        </w:rPr>
        <w:t>lient :</w:t>
      </w:r>
      <w:r w:rsidRPr="00677571">
        <w:rPr>
          <w:lang w:val="fr-FR"/>
        </w:rPr>
        <w:tab/>
      </w:r>
      <w:r w:rsidRPr="00677571">
        <w:rPr>
          <w:lang w:val="fr-FR"/>
        </w:rPr>
        <w:tab/>
        <w:t>Ah, dommage, je n’aime pas l’orange.</w:t>
      </w:r>
    </w:p>
    <w:p w:rsidR="00677571" w:rsidRPr="00DD1D70" w:rsidRDefault="00677571" w:rsidP="00677571">
      <w:pPr>
        <w:rPr>
          <w:lang w:val="fr-FR"/>
        </w:rPr>
      </w:pPr>
      <w:r w:rsidRPr="00677571">
        <w:rPr>
          <w:lang w:val="fr-FR"/>
        </w:rPr>
        <w:t>La vendeuse :</w:t>
      </w:r>
      <w:r w:rsidRPr="00677571">
        <w:rPr>
          <w:lang w:val="fr-FR"/>
        </w:rPr>
        <w:tab/>
        <w:t xml:space="preserve">Si vous préférez, j’en ai aussi au lait. </w:t>
      </w:r>
      <w:r w:rsidRPr="00DD1D70">
        <w:rPr>
          <w:lang w:val="fr-FR"/>
        </w:rPr>
        <w:t>Il vient de Bruges, il est délicieux. Tenez, goûtez !</w:t>
      </w:r>
    </w:p>
    <w:p w:rsidR="00677571" w:rsidRPr="00DD1D70" w:rsidRDefault="00677571" w:rsidP="00677571">
      <w:pPr>
        <w:rPr>
          <w:lang w:val="fr-FR"/>
        </w:rPr>
      </w:pPr>
      <w:r>
        <w:rPr>
          <w:lang w:val="fr-FR"/>
        </w:rPr>
        <w:t>Le c</w:t>
      </w:r>
      <w:r w:rsidRPr="00677571">
        <w:rPr>
          <w:lang w:val="fr-FR"/>
        </w:rPr>
        <w:t>lient :</w:t>
      </w:r>
      <w:r w:rsidRPr="00677571">
        <w:rPr>
          <w:lang w:val="fr-FR"/>
        </w:rPr>
        <w:tab/>
      </w:r>
      <w:r w:rsidRPr="00677571">
        <w:rPr>
          <w:lang w:val="fr-FR"/>
        </w:rPr>
        <w:tab/>
      </w:r>
      <w:r w:rsidRPr="00DD1D70">
        <w:rPr>
          <w:lang w:val="fr-FR"/>
        </w:rPr>
        <w:t>Mmmm ! Vous avez raison, il est délicieux ! Je vais en prendre deux tablettes, s’il vous plaît !</w:t>
      </w:r>
    </w:p>
    <w:p w:rsidR="00677571" w:rsidRPr="00DD1D70" w:rsidRDefault="00677571" w:rsidP="00677571">
      <w:pPr>
        <w:rPr>
          <w:lang w:val="fr-FR"/>
        </w:rPr>
      </w:pPr>
    </w:p>
    <w:p w:rsidR="00677571" w:rsidRPr="00DD1D70" w:rsidRDefault="00677571" w:rsidP="00677571">
      <w:pPr>
        <w:rPr>
          <w:rStyle w:val="ekvfett"/>
          <w:lang w:val="fr-FR"/>
        </w:rPr>
      </w:pPr>
      <w:r w:rsidRPr="00DD1D70">
        <w:rPr>
          <w:rStyle w:val="ekvfett"/>
          <w:lang w:val="fr-FR"/>
        </w:rPr>
        <w:t>Scène 4</w:t>
      </w:r>
    </w:p>
    <w:p w:rsidR="00677571" w:rsidRPr="00DD1D70" w:rsidRDefault="00677571" w:rsidP="00677571">
      <w:pPr>
        <w:rPr>
          <w:lang w:val="fr-FR"/>
        </w:rPr>
      </w:pPr>
      <w:r w:rsidRPr="00DD1D70">
        <w:rPr>
          <w:lang w:val="fr-FR"/>
        </w:rPr>
        <w:t>Un enfant :</w:t>
      </w:r>
      <w:r w:rsidRPr="00DD1D70">
        <w:rPr>
          <w:lang w:val="fr-FR"/>
        </w:rPr>
        <w:tab/>
        <w:t>Maman ! Maman ! Je veux faire pipi !</w:t>
      </w:r>
    </w:p>
    <w:p w:rsidR="00677571" w:rsidRPr="00DD1D70" w:rsidRDefault="00677571" w:rsidP="00677571">
      <w:pPr>
        <w:rPr>
          <w:lang w:val="fr-FR"/>
        </w:rPr>
      </w:pPr>
      <w:r w:rsidRPr="00677571">
        <w:rPr>
          <w:lang w:val="fr-FR"/>
        </w:rPr>
        <w:t>La mère :</w:t>
      </w:r>
      <w:r w:rsidRPr="00677571">
        <w:rPr>
          <w:lang w:val="fr-FR"/>
        </w:rPr>
        <w:tab/>
      </w:r>
      <w:r w:rsidRPr="00677571">
        <w:rPr>
          <w:lang w:val="fr-FR"/>
        </w:rPr>
        <w:tab/>
        <w:t xml:space="preserve">Attends encore un peu Max. </w:t>
      </w:r>
      <w:r w:rsidRPr="00DD1D70">
        <w:rPr>
          <w:lang w:val="fr-FR"/>
        </w:rPr>
        <w:t>On doit retrouver ton père, alors on doit se dépêcher.</w:t>
      </w:r>
    </w:p>
    <w:p w:rsidR="00677571" w:rsidRPr="00DD1D70" w:rsidRDefault="00677571" w:rsidP="00677571">
      <w:pPr>
        <w:rPr>
          <w:lang w:val="fr-FR"/>
        </w:rPr>
      </w:pPr>
      <w:r w:rsidRPr="00DD1D70">
        <w:rPr>
          <w:lang w:val="fr-FR"/>
        </w:rPr>
        <w:t>L‘enfant :</w:t>
      </w:r>
      <w:r w:rsidRPr="00DD1D70">
        <w:rPr>
          <w:lang w:val="fr-FR"/>
        </w:rPr>
        <w:tab/>
      </w:r>
      <w:r w:rsidRPr="00DD1D70">
        <w:rPr>
          <w:lang w:val="fr-FR"/>
        </w:rPr>
        <w:tab/>
        <w:t>Mais maman ! J’ai vraiment envie de faire pipi !</w:t>
      </w:r>
    </w:p>
    <w:p w:rsidR="00677571" w:rsidRPr="00DD1D70" w:rsidRDefault="00677571" w:rsidP="00677571">
      <w:pPr>
        <w:rPr>
          <w:lang w:val="fr-FR"/>
        </w:rPr>
      </w:pPr>
      <w:r w:rsidRPr="00677571">
        <w:rPr>
          <w:lang w:val="fr-FR"/>
        </w:rPr>
        <w:t>La mère :</w:t>
      </w:r>
      <w:r w:rsidRPr="00677571">
        <w:rPr>
          <w:lang w:val="fr-FR"/>
        </w:rPr>
        <w:tab/>
      </w:r>
      <w:r w:rsidRPr="00677571">
        <w:rPr>
          <w:lang w:val="fr-FR"/>
        </w:rPr>
        <w:tab/>
        <w:t xml:space="preserve">Max, je t’ai dit t’attendre encore un peu ! </w:t>
      </w:r>
      <w:r w:rsidRPr="00DD1D70">
        <w:rPr>
          <w:lang w:val="fr-FR"/>
        </w:rPr>
        <w:t>On est presque arrivés, on va aller dans un café.</w:t>
      </w:r>
    </w:p>
    <w:p w:rsidR="00677571" w:rsidRPr="00DD1D70" w:rsidRDefault="00677571" w:rsidP="00677571">
      <w:pPr>
        <w:rPr>
          <w:lang w:val="fr-FR"/>
        </w:rPr>
      </w:pPr>
      <w:r w:rsidRPr="00DD1D70">
        <w:rPr>
          <w:lang w:val="fr-FR"/>
        </w:rPr>
        <w:t>L‘enfant  :</w:t>
      </w:r>
      <w:r w:rsidRPr="00DD1D70">
        <w:rPr>
          <w:lang w:val="fr-FR"/>
        </w:rPr>
        <w:tab/>
      </w:r>
      <w:r w:rsidRPr="00DD1D70">
        <w:rPr>
          <w:lang w:val="fr-FR"/>
        </w:rPr>
        <w:tab/>
        <w:t>Maaaaman ! Piiiipiiii !</w:t>
      </w:r>
    </w:p>
    <w:p w:rsidR="00677571" w:rsidRPr="00DD1D70" w:rsidRDefault="00677571" w:rsidP="00677571">
      <w:pPr>
        <w:rPr>
          <w:lang w:val="fr-FR"/>
        </w:rPr>
      </w:pPr>
      <w:r w:rsidRPr="00677571">
        <w:rPr>
          <w:lang w:val="fr-FR"/>
        </w:rPr>
        <w:t>La mère :</w:t>
      </w:r>
      <w:r w:rsidRPr="00677571">
        <w:rPr>
          <w:lang w:val="fr-FR"/>
        </w:rPr>
        <w:tab/>
      </w:r>
      <w:r w:rsidRPr="00677571">
        <w:rPr>
          <w:lang w:val="fr-FR"/>
        </w:rPr>
        <w:tab/>
        <w:t xml:space="preserve">Max je t’ai dit de... </w:t>
      </w:r>
      <w:r w:rsidRPr="00DD1D70">
        <w:rPr>
          <w:lang w:val="fr-FR"/>
        </w:rPr>
        <w:t>MAX ! Qu’est-ce que tu fais ?!</w:t>
      </w:r>
    </w:p>
    <w:p w:rsidR="00677571" w:rsidRPr="00677571" w:rsidRDefault="00677571" w:rsidP="00677571">
      <w:pPr>
        <w:rPr>
          <w:lang w:val="fr-FR"/>
        </w:rPr>
      </w:pPr>
      <w:r w:rsidRPr="00677571">
        <w:rPr>
          <w:lang w:val="fr-FR"/>
        </w:rPr>
        <w:t>L‘enfant  :</w:t>
      </w:r>
      <w:r w:rsidRPr="00677571">
        <w:rPr>
          <w:lang w:val="fr-FR"/>
        </w:rPr>
        <w:tab/>
      </w:r>
      <w:r w:rsidRPr="00677571">
        <w:rPr>
          <w:lang w:val="fr-FR"/>
        </w:rPr>
        <w:tab/>
        <w:t>Je fais comme le petit bonhomme là-bas, maman !</w:t>
      </w:r>
    </w:p>
    <w:p w:rsidR="00F45848" w:rsidRPr="00677571" w:rsidRDefault="00677571" w:rsidP="00677571">
      <w:pPr>
        <w:rPr>
          <w:lang w:val="fr-FR"/>
        </w:rPr>
      </w:pPr>
      <w:r w:rsidRPr="00677571">
        <w:rPr>
          <w:lang w:val="fr-FR"/>
        </w:rPr>
        <w:t>La mère :</w:t>
      </w:r>
      <w:r w:rsidRPr="00677571">
        <w:rPr>
          <w:lang w:val="fr-FR"/>
        </w:rPr>
        <w:tab/>
      </w:r>
      <w:r w:rsidRPr="00677571">
        <w:rPr>
          <w:lang w:val="fr-FR"/>
        </w:rPr>
        <w:tab/>
        <w:t>Mais Max... Lui c’est une statue !</w:t>
      </w:r>
    </w:p>
    <w:sectPr w:rsidR="00F45848" w:rsidRPr="00677571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4F5A567C" wp14:editId="57B4C323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77571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1C0D"/>
    <w:rsid w:val="00902002"/>
    <w:rsid w:val="00902CEB"/>
    <w:rsid w:val="0090601A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3E25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0A74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D1D70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4</cp:revision>
  <cp:lastPrinted>2016-12-23T16:36:00Z</cp:lastPrinted>
  <dcterms:created xsi:type="dcterms:W3CDTF">2017-08-14T13:23:00Z</dcterms:created>
  <dcterms:modified xsi:type="dcterms:W3CDTF">2017-08-14T15:00:00Z</dcterms:modified>
</cp:coreProperties>
</file>