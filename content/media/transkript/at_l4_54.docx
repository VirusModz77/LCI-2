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45848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45848" w:rsidRPr="00BD7CF5" w:rsidRDefault="00F45848" w:rsidP="00FB1CD7">
            <w:pPr>
              <w:pageBreakBefore/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5848" w:rsidRPr="00BD7CF5" w:rsidRDefault="00F45848" w:rsidP="00F45848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F45848" w:rsidRPr="002F5091" w:rsidRDefault="00F45848" w:rsidP="008D342A">
            <w:pPr>
              <w:pStyle w:val="ekvue3arial"/>
              <w:rPr>
                <w:lang w:val="fr-FR"/>
              </w:rPr>
            </w:pPr>
            <w:r w:rsidRPr="002F5091">
              <w:rPr>
                <w:lang w:val="fr-FR"/>
              </w:rPr>
              <w:t xml:space="preserve">Transkript zu </w:t>
            </w:r>
            <w:r w:rsidR="00677571">
              <w:rPr>
                <w:lang w:val="fr-FR"/>
              </w:rPr>
              <w:t>Coin écoute</w:t>
            </w:r>
            <w:r w:rsidR="00C30A74">
              <w:rPr>
                <w:lang w:val="fr-FR"/>
              </w:rPr>
              <w:t xml:space="preserve">, exercice </w:t>
            </w:r>
            <w:r w:rsidR="008D342A">
              <w:rPr>
                <w:lang w:val="fr-FR"/>
              </w:rPr>
              <w:t>3</w:t>
            </w:r>
            <w:r w:rsidRPr="002F5091">
              <w:rPr>
                <w:lang w:val="fr-FR"/>
              </w:rPr>
              <w:t xml:space="preserve">, page </w:t>
            </w:r>
            <w:r w:rsidR="00C30A74">
              <w:rPr>
                <w:lang w:val="fr-FR"/>
              </w:rPr>
              <w:t>6</w:t>
            </w:r>
            <w:r w:rsidR="00677571">
              <w:rPr>
                <w:lang w:val="fr-FR"/>
              </w:rPr>
              <w:t>9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45848" w:rsidRPr="00BD7CF5" w:rsidRDefault="00C30A74" w:rsidP="000E1075">
            <w:pPr>
              <w:pStyle w:val="ekvkapitellinksbndig"/>
            </w:pPr>
            <w:r>
              <w:t>4</w:t>
            </w: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45848" w:rsidRPr="00BD7CF5" w:rsidRDefault="00F45848" w:rsidP="000E1075">
            <w:pPr>
              <w:rPr>
                <w:rFonts w:eastAsia="Times New Roman"/>
              </w:rPr>
            </w:pP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45848" w:rsidRPr="00BD7CF5" w:rsidRDefault="00F45848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8D342A" w:rsidRPr="008D342A" w:rsidRDefault="008D342A" w:rsidP="008D342A">
      <w:pPr>
        <w:pStyle w:val="ekvue2arial"/>
        <w:rPr>
          <w:lang w:val="fr-FR"/>
        </w:rPr>
      </w:pPr>
      <w:r w:rsidRPr="008D342A">
        <w:rPr>
          <w:lang w:val="fr-FR"/>
        </w:rPr>
        <w:t>A la gare de Gand</w:t>
      </w:r>
      <w:r w:rsidRPr="008D342A">
        <w:rPr>
          <w:lang w:val="fr-FR"/>
        </w:rPr>
        <w:tab/>
        <w:t>(Track 54)</w:t>
      </w:r>
    </w:p>
    <w:p w:rsidR="008D342A" w:rsidRDefault="008D342A" w:rsidP="008D342A">
      <w:pPr>
        <w:rPr>
          <w:lang w:val="fr-FR"/>
        </w:rPr>
      </w:pPr>
    </w:p>
    <w:p w:rsidR="008D342A" w:rsidRPr="00A2291A" w:rsidRDefault="008D342A" w:rsidP="008D342A">
      <w:pPr>
        <w:rPr>
          <w:rStyle w:val="ekvfett"/>
          <w:lang w:val="fr-FR"/>
        </w:rPr>
      </w:pPr>
      <w:r w:rsidRPr="00A2291A">
        <w:rPr>
          <w:rStyle w:val="ekvfett"/>
          <w:lang w:val="fr-FR"/>
        </w:rPr>
        <w:t>Annonce 1</w:t>
      </w:r>
    </w:p>
    <w:p w:rsidR="008D342A" w:rsidRPr="00A2291A" w:rsidRDefault="008D342A" w:rsidP="008D342A">
      <w:pPr>
        <w:rPr>
          <w:lang w:val="fr-FR"/>
        </w:rPr>
      </w:pPr>
      <w:r w:rsidRPr="00A2291A">
        <w:rPr>
          <w:lang w:val="fr-FR"/>
        </w:rPr>
        <w:t>Le train numéro 6249 en provenance de Bruges et à destination de Bruxelles partira voie A. Attention : ce train ne prend pas de vélos.</w:t>
      </w:r>
    </w:p>
    <w:p w:rsidR="008D342A" w:rsidRPr="00A2291A" w:rsidRDefault="008D342A" w:rsidP="008D342A">
      <w:pPr>
        <w:rPr>
          <w:lang w:val="fr-FR"/>
        </w:rPr>
      </w:pPr>
    </w:p>
    <w:p w:rsidR="008D342A" w:rsidRPr="00A2291A" w:rsidRDefault="008D342A" w:rsidP="008D342A">
      <w:pPr>
        <w:rPr>
          <w:rStyle w:val="ekvfett"/>
          <w:lang w:val="fr-FR"/>
        </w:rPr>
      </w:pPr>
      <w:r w:rsidRPr="00A2291A">
        <w:rPr>
          <w:rStyle w:val="ekvfett"/>
          <w:lang w:val="fr-FR"/>
        </w:rPr>
        <w:t>Annonce 2</w:t>
      </w:r>
    </w:p>
    <w:p w:rsidR="008D342A" w:rsidRPr="00A2291A" w:rsidRDefault="008D342A" w:rsidP="008D342A">
      <w:pPr>
        <w:rPr>
          <w:lang w:val="fr-FR"/>
        </w:rPr>
      </w:pPr>
      <w:r w:rsidRPr="00A2291A">
        <w:rPr>
          <w:lang w:val="fr-FR"/>
        </w:rPr>
        <w:t>Les voyageurs qui vont à Ostende sont priés de bien vouloir aller voie 4, et non voie 5 comme écrit sur le tableau d’affichage. Nous répétons : train pour Ostende, voie 4.</w:t>
      </w:r>
    </w:p>
    <w:p w:rsidR="008D342A" w:rsidRPr="00A2291A" w:rsidRDefault="008D342A" w:rsidP="008D342A">
      <w:pPr>
        <w:rPr>
          <w:lang w:val="fr-FR"/>
        </w:rPr>
      </w:pPr>
    </w:p>
    <w:p w:rsidR="008D342A" w:rsidRPr="00A2291A" w:rsidRDefault="008D342A" w:rsidP="008D342A">
      <w:pPr>
        <w:rPr>
          <w:rStyle w:val="ekvfett"/>
          <w:lang w:val="fr-FR"/>
        </w:rPr>
      </w:pPr>
      <w:r w:rsidRPr="00A2291A">
        <w:rPr>
          <w:rStyle w:val="ekvfett"/>
          <w:lang w:val="fr-FR"/>
        </w:rPr>
        <w:t>Annonce 3</w:t>
      </w:r>
    </w:p>
    <w:p w:rsidR="008D342A" w:rsidRPr="00A2291A" w:rsidRDefault="008D342A" w:rsidP="008D342A">
      <w:pPr>
        <w:rPr>
          <w:lang w:val="fr-FR"/>
        </w:rPr>
      </w:pPr>
      <w:r w:rsidRPr="00A2291A">
        <w:rPr>
          <w:lang w:val="fr-FR"/>
        </w:rPr>
        <w:t>Voie 3, attention au passage d’un train. Ce train de prend pas de voyageurs. Attention au passage d’un train voie 3.</w:t>
      </w:r>
    </w:p>
    <w:p w:rsidR="008D342A" w:rsidRPr="00A2291A" w:rsidRDefault="008D342A" w:rsidP="008D342A">
      <w:pPr>
        <w:rPr>
          <w:lang w:val="fr-FR"/>
        </w:rPr>
      </w:pPr>
    </w:p>
    <w:p w:rsidR="008D342A" w:rsidRPr="00A2291A" w:rsidRDefault="008D342A" w:rsidP="008D342A">
      <w:pPr>
        <w:rPr>
          <w:rStyle w:val="ekvfett"/>
          <w:lang w:val="fr-FR"/>
        </w:rPr>
      </w:pPr>
      <w:r w:rsidRPr="00A2291A">
        <w:rPr>
          <w:rStyle w:val="ekvfett"/>
          <w:lang w:val="fr-FR"/>
        </w:rPr>
        <w:t>Annonce 4</w:t>
      </w:r>
    </w:p>
    <w:p w:rsidR="008D342A" w:rsidRPr="00A2291A" w:rsidRDefault="008D342A" w:rsidP="008D342A">
      <w:pPr>
        <w:rPr>
          <w:lang w:val="fr-FR"/>
        </w:rPr>
      </w:pPr>
      <w:r w:rsidRPr="00A2291A">
        <w:rPr>
          <w:lang w:val="fr-FR"/>
        </w:rPr>
        <w:t>Voie 11 : Le train 5164 en provenance d’Ostende et à destination de Bruxelles va entrer en gare. Ce train est sans arrêt jusqu’à Bruxelles. Ce train prend gratuitement les vélos.</w:t>
      </w:r>
    </w:p>
    <w:p w:rsidR="008D342A" w:rsidRPr="00A2291A" w:rsidRDefault="008D342A" w:rsidP="008D342A">
      <w:pPr>
        <w:rPr>
          <w:lang w:val="fr-FR"/>
        </w:rPr>
      </w:pPr>
    </w:p>
    <w:p w:rsidR="008D342A" w:rsidRPr="00A2291A" w:rsidRDefault="008D342A" w:rsidP="008D342A">
      <w:pPr>
        <w:rPr>
          <w:rStyle w:val="ekvfett"/>
          <w:lang w:val="fr-FR"/>
        </w:rPr>
      </w:pPr>
      <w:r w:rsidRPr="00A2291A">
        <w:rPr>
          <w:rStyle w:val="ekvfett"/>
          <w:lang w:val="fr-FR"/>
        </w:rPr>
        <w:t>Annonce 5</w:t>
      </w:r>
    </w:p>
    <w:p w:rsidR="00F45848" w:rsidRPr="008D342A" w:rsidRDefault="008D342A" w:rsidP="008D342A">
      <w:r w:rsidRPr="00A2291A">
        <w:rPr>
          <w:lang w:val="fr-FR"/>
        </w:rPr>
        <w:t xml:space="preserve">Voie 6 : Le train 418 en provenance de Bruxelles et à destination de Bruges va entrer en gare voie 6. </w:t>
      </w:r>
      <w:r w:rsidRPr="008D342A">
        <w:t>Le compartiment pour les vélos se trouve en voiture 44.</w:t>
      </w:r>
    </w:p>
    <w:sectPr w:rsidR="00F45848" w:rsidRPr="008D342A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0D" w:rsidRDefault="00901C0D" w:rsidP="003C599D">
      <w:pPr>
        <w:spacing w:line="240" w:lineRule="auto"/>
      </w:pPr>
      <w:r>
        <w:separator/>
      </w:r>
    </w:p>
  </w:endnote>
  <w:endnote w:type="continuationSeparator" w:id="0">
    <w:p w:rsidR="00901C0D" w:rsidRDefault="00901C0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019BB677" wp14:editId="4DB3B6F7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901C0D" w:rsidP="00901C0D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0D" w:rsidRDefault="00901C0D" w:rsidP="003C599D">
      <w:pPr>
        <w:spacing w:line="240" w:lineRule="auto"/>
      </w:pPr>
      <w:r>
        <w:separator/>
      </w:r>
    </w:p>
  </w:footnote>
  <w:footnote w:type="continuationSeparator" w:id="0">
    <w:p w:rsidR="00901C0D" w:rsidRDefault="00901C0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0D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7720D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5091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108A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17ED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5F61C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77571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42A"/>
    <w:rsid w:val="008D3CE0"/>
    <w:rsid w:val="008D7FDC"/>
    <w:rsid w:val="008E4B7A"/>
    <w:rsid w:val="008E6248"/>
    <w:rsid w:val="008F6EDE"/>
    <w:rsid w:val="00901C0D"/>
    <w:rsid w:val="00902002"/>
    <w:rsid w:val="00902CEB"/>
    <w:rsid w:val="0090601A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291A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24D8A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3E25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0A74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77FC1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848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4</cp:revision>
  <cp:lastPrinted>2016-12-23T16:36:00Z</cp:lastPrinted>
  <dcterms:created xsi:type="dcterms:W3CDTF">2017-08-14T13:28:00Z</dcterms:created>
  <dcterms:modified xsi:type="dcterms:W3CDTF">2017-08-14T15:00:00Z</dcterms:modified>
</cp:coreProperties>
</file>