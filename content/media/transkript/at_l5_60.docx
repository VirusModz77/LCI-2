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F45848" w:rsidRPr="002F5091" w:rsidRDefault="00F45848" w:rsidP="009E5ACB">
            <w:pPr>
              <w:pStyle w:val="ekvue3arial"/>
              <w:rPr>
                <w:lang w:val="fr-FR"/>
              </w:rPr>
            </w:pPr>
            <w:r w:rsidRPr="002F5091">
              <w:rPr>
                <w:lang w:val="fr-FR"/>
              </w:rPr>
              <w:t xml:space="preserve">Transkript zu </w:t>
            </w:r>
            <w:r w:rsidR="009E5ACB">
              <w:rPr>
                <w:lang w:val="fr-FR"/>
              </w:rPr>
              <w:t>Entrée</w:t>
            </w:r>
            <w:r w:rsidR="00C30A74">
              <w:rPr>
                <w:lang w:val="fr-FR"/>
              </w:rPr>
              <w:t xml:space="preserve">, </w:t>
            </w:r>
            <w:r w:rsidRPr="002F5091">
              <w:rPr>
                <w:lang w:val="fr-FR"/>
              </w:rPr>
              <w:t xml:space="preserve">page </w:t>
            </w:r>
            <w:r w:rsidR="009E5ACB">
              <w:rPr>
                <w:lang w:val="fr-FR"/>
              </w:rPr>
              <w:t>73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BD7CF5" w:rsidRDefault="009E5ACB" w:rsidP="000E1075">
            <w:pPr>
              <w:pStyle w:val="ekvkapitellinksbndig"/>
            </w:pPr>
            <w:r>
              <w:t>5</w:t>
            </w: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BD7CF5" w:rsidRDefault="00F45848" w:rsidP="000E1075">
            <w:pPr>
              <w:rPr>
                <w:rFonts w:eastAsia="Times New Roman"/>
              </w:rPr>
            </w:pP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BD7CF5" w:rsidRDefault="00F45848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9E5ACB" w:rsidRPr="009E5ACB" w:rsidRDefault="009E5ACB" w:rsidP="009E5ACB">
      <w:pPr>
        <w:pStyle w:val="ekvue2arial"/>
      </w:pPr>
      <w:r w:rsidRPr="009E5ACB">
        <w:t>Exercice 4</w:t>
      </w:r>
      <w:r w:rsidRPr="009E5ACB">
        <w:tab/>
        <w:t>(Track 60)</w:t>
      </w:r>
    </w:p>
    <w:p w:rsidR="009E5ACB" w:rsidRDefault="009E5ACB" w:rsidP="009E5ACB"/>
    <w:p w:rsidR="009E5ACB" w:rsidRPr="009E5ACB" w:rsidRDefault="009E5ACB" w:rsidP="009E5ACB">
      <w:pPr>
        <w:rPr>
          <w:lang w:val="fr-FR"/>
        </w:rPr>
      </w:pPr>
      <w:r w:rsidRPr="009E5ACB">
        <w:rPr>
          <w:lang w:val="fr-FR"/>
        </w:rPr>
        <w:t>Nathalie Perret :</w:t>
      </w:r>
      <w:r>
        <w:rPr>
          <w:lang w:val="fr-FR"/>
        </w:rPr>
        <w:tab/>
      </w:r>
      <w:r>
        <w:rPr>
          <w:lang w:val="fr-FR"/>
        </w:rPr>
        <w:tab/>
      </w:r>
      <w:r w:rsidRPr="009E5ACB">
        <w:rPr>
          <w:lang w:val="fr-FR"/>
        </w:rPr>
        <w:t>Alors Carine, ce poste au Québec ? Qu’est-ce que tu vas faire ?</w:t>
      </w:r>
    </w:p>
    <w:p w:rsidR="009E5ACB" w:rsidRPr="009E5ACB" w:rsidRDefault="009E5ACB" w:rsidP="009E5ACB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9E5ACB">
        <w:rPr>
          <w:lang w:val="fr-FR"/>
        </w:rPr>
        <w:t>Tu as déjà pris une décision ?</w:t>
      </w:r>
    </w:p>
    <w:p w:rsidR="009E5ACB" w:rsidRDefault="009E5ACB" w:rsidP="009E5ACB">
      <w:pPr>
        <w:rPr>
          <w:lang w:val="fr-FR"/>
        </w:rPr>
      </w:pPr>
      <w:r w:rsidRPr="009E5ACB">
        <w:rPr>
          <w:lang w:val="fr-FR"/>
        </w:rPr>
        <w:t>Carine Vanier :</w:t>
      </w:r>
      <w:r w:rsidRPr="009E5ACB">
        <w:rPr>
          <w:lang w:val="fr-FR"/>
        </w:rPr>
        <w:tab/>
      </w:r>
      <w:r w:rsidRPr="009E5ACB">
        <w:rPr>
          <w:lang w:val="fr-FR"/>
        </w:rPr>
        <w:tab/>
        <w:t xml:space="preserve">Non pas encore, je ne le sais que depuis hier. </w:t>
      </w:r>
      <w:r>
        <w:rPr>
          <w:lang w:val="fr-FR"/>
        </w:rPr>
        <w:t>Je me pose plein de questions :</w:t>
      </w:r>
    </w:p>
    <w:p w:rsidR="009E5ACB" w:rsidRDefault="009E5ACB" w:rsidP="009E5ACB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9E5ACB">
        <w:rPr>
          <w:lang w:val="fr-FR"/>
        </w:rPr>
        <w:t>le poste est super, mais avec les enfants… Quitter Paris ne sera pas facile pour eux,</w:t>
      </w:r>
    </w:p>
    <w:p w:rsidR="009E5ACB" w:rsidRPr="009E5ACB" w:rsidRDefault="009E5ACB" w:rsidP="009E5ACB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9E5ACB">
        <w:rPr>
          <w:lang w:val="fr-FR"/>
        </w:rPr>
        <w:t>leurs copains risquent de leur manquer. Dis-moi, c’était comment pour toi ?</w:t>
      </w:r>
    </w:p>
    <w:p w:rsidR="009E5ACB" w:rsidRPr="003155C0" w:rsidRDefault="009E5ACB" w:rsidP="009E5ACB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9E5ACB">
        <w:rPr>
          <w:lang w:val="fr-FR"/>
        </w:rPr>
        <w:t xml:space="preserve">Tu peux me parler un peu de tes deux années là-bas ? </w:t>
      </w:r>
      <w:r w:rsidRPr="003155C0">
        <w:rPr>
          <w:lang w:val="fr-FR"/>
        </w:rPr>
        <w:t>Je t’avoue que moi,</w:t>
      </w:r>
    </w:p>
    <w:p w:rsidR="009E5ACB" w:rsidRPr="009E5ACB" w:rsidRDefault="009E5ACB" w:rsidP="009E5ACB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9E5ACB">
        <w:rPr>
          <w:lang w:val="fr-FR"/>
        </w:rPr>
        <w:t xml:space="preserve">je ne connais pas grand-chose du pays… </w:t>
      </w:r>
    </w:p>
    <w:p w:rsidR="009E5ACB" w:rsidRDefault="009E5ACB" w:rsidP="009E5ACB">
      <w:pPr>
        <w:rPr>
          <w:lang w:val="fr-FR"/>
        </w:rPr>
      </w:pPr>
      <w:r w:rsidRPr="009E5ACB">
        <w:rPr>
          <w:lang w:val="fr-FR"/>
        </w:rPr>
        <w:t>Nathalie Perret :</w:t>
      </w:r>
      <w:r w:rsidRPr="009E5ACB">
        <w:rPr>
          <w:lang w:val="fr-FR"/>
        </w:rPr>
        <w:tab/>
      </w:r>
      <w:r w:rsidRPr="009E5ACB">
        <w:rPr>
          <w:lang w:val="fr-FR"/>
        </w:rPr>
        <w:tab/>
        <w:t>Moi non plus, je ne savais pas beaucoup de choses</w:t>
      </w:r>
      <w:r>
        <w:rPr>
          <w:lang w:val="fr-FR"/>
        </w:rPr>
        <w:t xml:space="preserve"> sur le Québec avant de partir.</w:t>
      </w:r>
    </w:p>
    <w:p w:rsidR="009E5ACB" w:rsidRPr="009E5ACB" w:rsidRDefault="009E5ACB" w:rsidP="009E5ACB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9E5ACB">
        <w:rPr>
          <w:lang w:val="fr-FR"/>
        </w:rPr>
        <w:t>Mais je peux te dire que j’ai adoré la vie là-bas !</w:t>
      </w:r>
    </w:p>
    <w:p w:rsidR="009E5ACB" w:rsidRPr="009E5ACB" w:rsidRDefault="009E5ACB" w:rsidP="009E5ACB">
      <w:pPr>
        <w:rPr>
          <w:lang w:val="fr-FR"/>
        </w:rPr>
      </w:pPr>
      <w:r w:rsidRPr="009E5ACB">
        <w:rPr>
          <w:lang w:val="fr-FR"/>
        </w:rPr>
        <w:t>Carine Vanier :</w:t>
      </w:r>
      <w:r>
        <w:rPr>
          <w:lang w:val="fr-FR"/>
        </w:rPr>
        <w:tab/>
      </w:r>
      <w:r>
        <w:rPr>
          <w:lang w:val="fr-FR"/>
        </w:rPr>
        <w:tab/>
      </w:r>
      <w:r w:rsidRPr="009E5ACB">
        <w:rPr>
          <w:lang w:val="fr-FR"/>
        </w:rPr>
        <w:t>Tu étais aussi à Montréal ?</w:t>
      </w:r>
    </w:p>
    <w:p w:rsidR="009E5ACB" w:rsidRPr="003155C0" w:rsidRDefault="009E5ACB" w:rsidP="009E5ACB">
      <w:pPr>
        <w:rPr>
          <w:lang w:val="fr-FR"/>
        </w:rPr>
      </w:pPr>
      <w:r w:rsidRPr="009E5ACB">
        <w:rPr>
          <w:lang w:val="fr-FR"/>
        </w:rPr>
        <w:t>Nathalie Perret :</w:t>
      </w:r>
      <w:r>
        <w:rPr>
          <w:lang w:val="fr-FR"/>
        </w:rPr>
        <w:tab/>
      </w:r>
      <w:r>
        <w:rPr>
          <w:lang w:val="fr-FR"/>
        </w:rPr>
        <w:tab/>
      </w:r>
      <w:r w:rsidRPr="009E5ACB">
        <w:rPr>
          <w:lang w:val="fr-FR"/>
        </w:rPr>
        <w:t xml:space="preserve">Oui, c’est ça. </w:t>
      </w:r>
      <w:r w:rsidRPr="003155C0">
        <w:rPr>
          <w:lang w:val="fr-FR"/>
        </w:rPr>
        <w:t>Montréal, c’est une ville à la fois très européenne et très cosmopolite.</w:t>
      </w:r>
    </w:p>
    <w:p w:rsidR="009E5ACB" w:rsidRPr="009E5ACB" w:rsidRDefault="009E5ACB" w:rsidP="009E5ACB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9E5ACB">
        <w:rPr>
          <w:lang w:val="fr-FR"/>
        </w:rPr>
        <w:t xml:space="preserve">Il y a beaucoup de quartiers très sympas à Montréal. </w:t>
      </w:r>
    </w:p>
    <w:p w:rsidR="009E5ACB" w:rsidRPr="009E5ACB" w:rsidRDefault="009E5ACB" w:rsidP="009E5ACB">
      <w:pPr>
        <w:rPr>
          <w:lang w:val="fr-FR"/>
        </w:rPr>
      </w:pPr>
      <w:r w:rsidRPr="009E5ACB">
        <w:rPr>
          <w:lang w:val="fr-FR"/>
        </w:rPr>
        <w:t>Carine Vanier :</w:t>
      </w:r>
      <w:r w:rsidRPr="009E5ACB">
        <w:rPr>
          <w:lang w:val="fr-FR"/>
        </w:rPr>
        <w:tab/>
      </w:r>
      <w:r w:rsidRPr="009E5ACB">
        <w:rPr>
          <w:lang w:val="fr-FR"/>
        </w:rPr>
        <w:tab/>
        <w:t>Tu as aussi un peu visité le Québec ?</w:t>
      </w:r>
    </w:p>
    <w:p w:rsidR="009E5ACB" w:rsidRPr="009E5ACB" w:rsidRDefault="009E5ACB" w:rsidP="009E5ACB">
      <w:pPr>
        <w:rPr>
          <w:lang w:val="fr-FR"/>
        </w:rPr>
      </w:pPr>
      <w:r w:rsidRPr="009E5ACB">
        <w:rPr>
          <w:lang w:val="fr-FR"/>
        </w:rPr>
        <w:t>Nathalie Perret :</w:t>
      </w:r>
      <w:r w:rsidRPr="009E5ACB">
        <w:rPr>
          <w:lang w:val="fr-FR"/>
        </w:rPr>
        <w:tab/>
      </w:r>
      <w:r w:rsidRPr="009E5ACB">
        <w:rPr>
          <w:lang w:val="fr-FR"/>
        </w:rPr>
        <w:tab/>
        <w:t>Bien sûr, j’ai vraiment joué les touristes ! J’ai passé les plus belles vacances de ma</w:t>
      </w:r>
    </w:p>
    <w:p w:rsidR="009E5ACB" w:rsidRPr="003155C0" w:rsidRDefault="009E5ACB" w:rsidP="009E5ACB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3155C0">
        <w:rPr>
          <w:lang w:val="fr-FR"/>
        </w:rPr>
        <w:t>vie en Gaspésie. Les randonnées en forêt sont magnifiques. Et puis en Gaspésie,</w:t>
      </w:r>
    </w:p>
    <w:p w:rsidR="009E5ACB" w:rsidRPr="009E5ACB" w:rsidRDefault="009E5ACB" w:rsidP="009E5ACB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9E5ACB">
        <w:rPr>
          <w:lang w:val="fr-FR"/>
        </w:rPr>
        <w:t>tu as la mer et la montagne, il y en a pour tous les goûts !</w:t>
      </w:r>
    </w:p>
    <w:p w:rsidR="009E5ACB" w:rsidRPr="003155C0" w:rsidRDefault="009E5ACB" w:rsidP="009E5ACB">
      <w:pPr>
        <w:rPr>
          <w:lang w:val="fr-FR"/>
        </w:rPr>
      </w:pPr>
      <w:r w:rsidRPr="009E5ACB">
        <w:rPr>
          <w:lang w:val="fr-FR"/>
        </w:rPr>
        <w:t>Carine Vanier :</w:t>
      </w:r>
      <w:r w:rsidRPr="009E5ACB">
        <w:rPr>
          <w:lang w:val="fr-FR"/>
        </w:rPr>
        <w:tab/>
      </w:r>
      <w:r w:rsidRPr="009E5ACB">
        <w:rPr>
          <w:lang w:val="fr-FR"/>
        </w:rPr>
        <w:tab/>
        <w:t xml:space="preserve">J’aimerais bien y aller. </w:t>
      </w:r>
      <w:r w:rsidRPr="003155C0">
        <w:rPr>
          <w:lang w:val="fr-FR"/>
        </w:rPr>
        <w:t>Ça a l’air magnifique. Je suis sûre que cela plairait aussi</w:t>
      </w:r>
    </w:p>
    <w:p w:rsidR="009E5ACB" w:rsidRPr="009E5ACB" w:rsidRDefault="009E5ACB" w:rsidP="009E5ACB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9E5ACB">
        <w:rPr>
          <w:lang w:val="fr-FR"/>
        </w:rPr>
        <w:t>beaucoup à mon mari.</w:t>
      </w:r>
    </w:p>
    <w:p w:rsidR="009E5ACB" w:rsidRPr="009E5ACB" w:rsidRDefault="009E5ACB" w:rsidP="009E5ACB">
      <w:pPr>
        <w:rPr>
          <w:lang w:val="fr-FR"/>
        </w:rPr>
      </w:pPr>
      <w:r w:rsidRPr="009E5ACB">
        <w:rPr>
          <w:lang w:val="fr-FR"/>
        </w:rPr>
        <w:t>Nathalie Perret :</w:t>
      </w:r>
      <w:r w:rsidRPr="009E5ACB">
        <w:rPr>
          <w:lang w:val="fr-FR"/>
        </w:rPr>
        <w:tab/>
      </w:r>
      <w:r w:rsidRPr="009E5ACB">
        <w:rPr>
          <w:lang w:val="fr-FR"/>
        </w:rPr>
        <w:tab/>
        <w:t>Si vous aimez la nature et le sport, le Québec est fait pour vous. Vous allez adorer !!!</w:t>
      </w:r>
    </w:p>
    <w:p w:rsidR="009E5ACB" w:rsidRDefault="009E5ACB" w:rsidP="009E5ACB">
      <w:pPr>
        <w:rPr>
          <w:lang w:val="fr-FR"/>
        </w:rPr>
      </w:pPr>
      <w:r w:rsidRPr="009E5ACB">
        <w:rPr>
          <w:lang w:val="fr-FR"/>
        </w:rPr>
        <w:t>Carine Vanier :</w:t>
      </w:r>
      <w:r>
        <w:rPr>
          <w:lang w:val="fr-FR"/>
        </w:rPr>
        <w:tab/>
      </w:r>
      <w:r>
        <w:rPr>
          <w:lang w:val="fr-FR"/>
        </w:rPr>
        <w:tab/>
      </w:r>
      <w:r w:rsidRPr="009E5ACB">
        <w:rPr>
          <w:lang w:val="fr-FR"/>
        </w:rPr>
        <w:t>Tu es aussi allée à Tadoussac voir les baleines ? J’ai vu ça dans un guide,</w:t>
      </w:r>
    </w:p>
    <w:p w:rsidR="009E5ACB" w:rsidRPr="009E5ACB" w:rsidRDefault="009E5ACB" w:rsidP="009E5ACB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9E5ACB">
        <w:rPr>
          <w:lang w:val="fr-FR"/>
        </w:rPr>
        <w:t>ça a l’air impressionnant, je pense que ce serait quelque chose pour les enfants.</w:t>
      </w:r>
    </w:p>
    <w:p w:rsidR="009E5ACB" w:rsidRPr="003155C0" w:rsidRDefault="009E5ACB" w:rsidP="009E5ACB">
      <w:pPr>
        <w:rPr>
          <w:lang w:val="fr-FR"/>
        </w:rPr>
      </w:pPr>
      <w:r w:rsidRPr="009E5ACB">
        <w:rPr>
          <w:lang w:val="fr-FR"/>
        </w:rPr>
        <w:t>Nathalie Perret :</w:t>
      </w:r>
      <w:r w:rsidRPr="009E5ACB">
        <w:rPr>
          <w:lang w:val="fr-FR"/>
        </w:rPr>
        <w:tab/>
      </w:r>
      <w:r w:rsidRPr="009E5ACB">
        <w:rPr>
          <w:lang w:val="fr-FR"/>
        </w:rPr>
        <w:tab/>
        <w:t xml:space="preserve">Non, ça, je ne l’ai pas fait. </w:t>
      </w:r>
      <w:r w:rsidRPr="003155C0">
        <w:rPr>
          <w:lang w:val="fr-FR"/>
        </w:rPr>
        <w:t>Mais par contre, je suis allée pêcher sous la glace</w:t>
      </w:r>
    </w:p>
    <w:p w:rsidR="009E5ACB" w:rsidRPr="009E5ACB" w:rsidRDefault="009E5ACB" w:rsidP="009E5ACB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9E5ACB">
        <w:rPr>
          <w:lang w:val="fr-FR"/>
        </w:rPr>
        <w:t>dans le Grand Nord québécois. C’est une expérience marrante : on ne fait pas ça</w:t>
      </w:r>
    </w:p>
    <w:p w:rsidR="009E5ACB" w:rsidRPr="003155C0" w:rsidRDefault="009E5ACB" w:rsidP="009E5ACB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3155C0">
        <w:rPr>
          <w:lang w:val="fr-FR"/>
        </w:rPr>
        <w:t>tous les jours !</w:t>
      </w:r>
    </w:p>
    <w:p w:rsidR="009E5ACB" w:rsidRPr="003155C0" w:rsidRDefault="009E5ACB" w:rsidP="009E5ACB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3155C0">
        <w:rPr>
          <w:lang w:val="fr-FR"/>
        </w:rPr>
        <w:t>Pour les enfants, je te recommande une sortie en canot sur le lac Mistassini,</w:t>
      </w:r>
    </w:p>
    <w:p w:rsidR="009E5ACB" w:rsidRPr="009E5ACB" w:rsidRDefault="009E5ACB" w:rsidP="009E5ACB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9E5ACB">
        <w:rPr>
          <w:lang w:val="fr-FR"/>
        </w:rPr>
        <w:t>il y avait plein de familles quand j’y suis allée.</w:t>
      </w:r>
    </w:p>
    <w:p w:rsidR="009E5ACB" w:rsidRPr="003155C0" w:rsidRDefault="009E5ACB" w:rsidP="009E5ACB">
      <w:pPr>
        <w:rPr>
          <w:lang w:val="fr-FR"/>
        </w:rPr>
      </w:pPr>
      <w:r w:rsidRPr="009E5ACB">
        <w:rPr>
          <w:lang w:val="fr-FR"/>
        </w:rPr>
        <w:t>Carine Vanier :</w:t>
      </w:r>
      <w:r w:rsidRPr="009E5ACB">
        <w:rPr>
          <w:lang w:val="fr-FR"/>
        </w:rPr>
        <w:tab/>
      </w:r>
      <w:r w:rsidRPr="009E5ACB">
        <w:rPr>
          <w:lang w:val="fr-FR"/>
        </w:rPr>
        <w:tab/>
        <w:t xml:space="preserve">Moi, ça ne me dit pas trop. </w:t>
      </w:r>
      <w:r w:rsidRPr="003155C0">
        <w:rPr>
          <w:lang w:val="fr-FR"/>
        </w:rPr>
        <w:t>Mais bon, les enfants aimeront sans doute.</w:t>
      </w:r>
    </w:p>
    <w:p w:rsidR="009E5ACB" w:rsidRPr="003155C0" w:rsidRDefault="009E5ACB" w:rsidP="009E5ACB">
      <w:pPr>
        <w:rPr>
          <w:lang w:val="fr-FR"/>
        </w:rPr>
      </w:pPr>
      <w:r w:rsidRPr="009E5ACB">
        <w:rPr>
          <w:lang w:val="fr-FR"/>
        </w:rPr>
        <w:t>Nathalie Perret :</w:t>
      </w:r>
      <w:r w:rsidRPr="009E5ACB">
        <w:rPr>
          <w:lang w:val="fr-FR"/>
        </w:rPr>
        <w:tab/>
      </w:r>
      <w:r w:rsidRPr="009E5ACB">
        <w:rPr>
          <w:lang w:val="fr-FR"/>
        </w:rPr>
        <w:tab/>
        <w:t xml:space="preserve">Inscris-les au hockey sur glace ! </w:t>
      </w:r>
      <w:r w:rsidRPr="003155C0">
        <w:rPr>
          <w:lang w:val="fr-FR"/>
        </w:rPr>
        <w:t>Moi, j’ai même essayé d’en faire une fois, mais bon,</w:t>
      </w:r>
    </w:p>
    <w:p w:rsidR="009E5ACB" w:rsidRDefault="009E5ACB" w:rsidP="009E5ACB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9E5ACB">
        <w:rPr>
          <w:lang w:val="fr-FR"/>
        </w:rPr>
        <w:t>j’étais vraiment super nulle, alors je n’</w:t>
      </w:r>
      <w:r>
        <w:rPr>
          <w:lang w:val="fr-FR"/>
        </w:rPr>
        <w:t>ai pas recommencé.</w:t>
      </w:r>
    </w:p>
    <w:p w:rsidR="009E5ACB" w:rsidRPr="009E5ACB" w:rsidRDefault="009E5ACB" w:rsidP="009E5ACB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9E5ACB">
        <w:rPr>
          <w:lang w:val="fr-FR"/>
        </w:rPr>
        <w:t>Et allez faire un tour à Québec, c’est une très belle ville !</w:t>
      </w:r>
    </w:p>
    <w:p w:rsidR="009E5ACB" w:rsidRPr="009E5ACB" w:rsidRDefault="009E5ACB" w:rsidP="009E5ACB">
      <w:pPr>
        <w:rPr>
          <w:lang w:val="fr-FR"/>
        </w:rPr>
      </w:pPr>
      <w:r w:rsidRPr="009E5ACB">
        <w:rPr>
          <w:lang w:val="fr-FR"/>
        </w:rPr>
        <w:t>Carine Vanier :</w:t>
      </w:r>
      <w:r w:rsidRPr="009E5ACB">
        <w:rPr>
          <w:lang w:val="fr-FR"/>
        </w:rPr>
        <w:tab/>
      </w:r>
      <w:r w:rsidRPr="009E5ACB">
        <w:rPr>
          <w:lang w:val="fr-FR"/>
        </w:rPr>
        <w:tab/>
        <w:t>Dans mon guide, on dit que Québec, c’est aussi super pour le shopping !</w:t>
      </w:r>
    </w:p>
    <w:p w:rsidR="009E5ACB" w:rsidRPr="003155C0" w:rsidRDefault="009E5ACB" w:rsidP="009E5ACB">
      <w:pPr>
        <w:rPr>
          <w:lang w:val="fr-FR"/>
        </w:rPr>
      </w:pPr>
      <w:r w:rsidRPr="009E5ACB">
        <w:rPr>
          <w:lang w:val="fr-FR"/>
        </w:rPr>
        <w:t>Nathalie Perret :</w:t>
      </w:r>
      <w:r w:rsidRPr="009E5ACB">
        <w:rPr>
          <w:lang w:val="fr-FR"/>
        </w:rPr>
        <w:tab/>
      </w:r>
      <w:r w:rsidRPr="009E5ACB">
        <w:rPr>
          <w:lang w:val="fr-FR"/>
        </w:rPr>
        <w:tab/>
        <w:t xml:space="preserve">Pour « magasiner », tu veux dire ! </w:t>
      </w:r>
      <w:r w:rsidRPr="003155C0">
        <w:rPr>
          <w:lang w:val="fr-FR"/>
        </w:rPr>
        <w:t>Attention, il va falloir que tu te mettes</w:t>
      </w:r>
    </w:p>
    <w:p w:rsidR="00F45848" w:rsidRPr="009E5ACB" w:rsidRDefault="009E5ACB" w:rsidP="009E5ACB"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t>au québécois… !</w:t>
      </w:r>
    </w:p>
    <w:sectPr w:rsidR="00F45848" w:rsidRPr="009E5ACB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65E6F4F" wp14:editId="6FE0E69D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772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3596"/>
    <w:rsid w:val="00313FD8"/>
    <w:rsid w:val="00314970"/>
    <w:rsid w:val="003155C0"/>
    <w:rsid w:val="00315EA9"/>
    <w:rsid w:val="00320087"/>
    <w:rsid w:val="003200F9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108A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17ED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5F61C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77571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42A"/>
    <w:rsid w:val="008D3CE0"/>
    <w:rsid w:val="008D7FDC"/>
    <w:rsid w:val="008E4B7A"/>
    <w:rsid w:val="008E6248"/>
    <w:rsid w:val="008F6EDE"/>
    <w:rsid w:val="00901C0D"/>
    <w:rsid w:val="00902002"/>
    <w:rsid w:val="00902CEB"/>
    <w:rsid w:val="0090601A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E5ACB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24D8A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3E25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0A74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4</cp:revision>
  <cp:lastPrinted>2016-12-23T16:36:00Z</cp:lastPrinted>
  <dcterms:created xsi:type="dcterms:W3CDTF">2017-08-14T13:33:00Z</dcterms:created>
  <dcterms:modified xsi:type="dcterms:W3CDTF">2017-08-14T15:01:00Z</dcterms:modified>
</cp:coreProperties>
</file>