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9575D5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9575D5">
              <w:rPr>
                <w:lang w:val="fr-FR"/>
              </w:rPr>
              <w:t>Atelier A, exercice 13</w:t>
            </w:r>
            <w:r w:rsidR="00C30A74">
              <w:rPr>
                <w:lang w:val="fr-FR"/>
              </w:rPr>
              <w:t xml:space="preserve">, </w:t>
            </w:r>
            <w:r w:rsidRPr="002F5091">
              <w:rPr>
                <w:lang w:val="fr-FR"/>
              </w:rPr>
              <w:t xml:space="preserve">page </w:t>
            </w:r>
            <w:r w:rsidR="009E5ACB">
              <w:rPr>
                <w:lang w:val="fr-FR"/>
              </w:rPr>
              <w:t>7</w:t>
            </w:r>
            <w:r w:rsidR="009575D5">
              <w:rPr>
                <w:lang w:val="fr-FR"/>
              </w:rPr>
              <w:t>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9E5ACB" w:rsidP="000E1075">
            <w:pPr>
              <w:pStyle w:val="ekvkapitellinksbndig"/>
            </w:pPr>
            <w:r>
              <w:t>5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575D5" w:rsidRPr="00F07D06" w:rsidRDefault="009575D5" w:rsidP="00F07D06">
      <w:pPr>
        <w:pStyle w:val="ekvue2arial"/>
      </w:pPr>
      <w:r w:rsidRPr="00F07D06">
        <w:t>L’hiver à Montréal</w:t>
      </w:r>
      <w:r w:rsidR="00F07D06">
        <w:tab/>
        <w:t>(Tracks 62–63)</w:t>
      </w:r>
    </w:p>
    <w:p w:rsidR="00F07D06" w:rsidRDefault="00F07D06" w:rsidP="00F07D06"/>
    <w:p w:rsidR="009575D5" w:rsidRPr="00F07D06" w:rsidRDefault="009575D5" w:rsidP="00F07D06">
      <w:pPr>
        <w:rPr>
          <w:rStyle w:val="ekvfett"/>
          <w:lang w:val="fr-FR"/>
        </w:rPr>
      </w:pPr>
      <w:r w:rsidRPr="00F07D06">
        <w:rPr>
          <w:rStyle w:val="ekvfett"/>
          <w:lang w:val="fr-FR"/>
        </w:rPr>
        <w:t>1.</w:t>
      </w:r>
    </w:p>
    <w:p w:rsidR="00F07D06" w:rsidRPr="00F07D06" w:rsidRDefault="00F07D06" w:rsidP="00F07D06">
      <w:pPr>
        <w:rPr>
          <w:lang w:val="fr-FR"/>
        </w:rPr>
      </w:pPr>
      <w:r w:rsidRPr="00F07D06">
        <w:rPr>
          <w:lang w:val="fr-FR"/>
        </w:rPr>
        <w:t>L‘a</w:t>
      </w:r>
      <w:r w:rsidR="009575D5" w:rsidRPr="00F07D06">
        <w:rPr>
          <w:lang w:val="fr-FR"/>
        </w:rPr>
        <w:t>nimateur radio :</w:t>
      </w:r>
      <w:r>
        <w:rPr>
          <w:lang w:val="fr-FR"/>
        </w:rPr>
        <w:tab/>
      </w:r>
      <w:r w:rsidR="009575D5" w:rsidRPr="00F07D06">
        <w:rPr>
          <w:lang w:val="fr-FR"/>
        </w:rPr>
        <w:t>Dans quelques minutes, il sera sept heures. Av</w:t>
      </w:r>
      <w:r w:rsidRPr="00F07D06">
        <w:rPr>
          <w:lang w:val="fr-FR"/>
        </w:rPr>
        <w:t>ant de retrouver les nouvelles,</w:t>
      </w:r>
    </w:p>
    <w:p w:rsid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nous allons faire un tour du côté de la mé</w:t>
      </w:r>
      <w:r>
        <w:rPr>
          <w:lang w:val="fr-FR"/>
        </w:rPr>
        <w:t>téo avec vous, Philippe Bonnet.</w:t>
      </w:r>
    </w:p>
    <w:p w:rsidR="00F07D06" w:rsidRPr="002B4148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 xml:space="preserve">A quel temps doit-on s’attendre pour les trois jours qui viennent ? </w:t>
      </w:r>
      <w:r w:rsidRPr="002B4148">
        <w:rPr>
          <w:lang w:val="fr-FR"/>
        </w:rPr>
        <w:t>Le week-end</w:t>
      </w:r>
    </w:p>
    <w:p w:rsidR="009575D5" w:rsidRPr="002B4148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B4148">
        <w:rPr>
          <w:lang w:val="fr-FR"/>
        </w:rPr>
        <w:t xml:space="preserve">commence ce soir. </w:t>
      </w:r>
    </w:p>
    <w:p w:rsidR="009575D5" w:rsidRPr="002B4148" w:rsidRDefault="009575D5" w:rsidP="00F07D06">
      <w:pPr>
        <w:rPr>
          <w:lang w:val="fr-FR"/>
        </w:rPr>
      </w:pPr>
      <w:r w:rsidRPr="002B4148">
        <w:rPr>
          <w:lang w:val="fr-FR"/>
        </w:rPr>
        <w:t>Philippe Bonnet :</w:t>
      </w:r>
      <w:r w:rsidR="00F07D06" w:rsidRPr="002B4148">
        <w:rPr>
          <w:lang w:val="fr-FR"/>
        </w:rPr>
        <w:tab/>
      </w:r>
      <w:r w:rsidRPr="002B4148">
        <w:rPr>
          <w:lang w:val="fr-FR"/>
        </w:rPr>
        <w:t>L’hiver arrive, Jean-Marc ! Il va faire froid.</w:t>
      </w:r>
    </w:p>
    <w:p w:rsidR="009575D5" w:rsidRPr="002B4148" w:rsidRDefault="00F07D06" w:rsidP="00F07D06">
      <w:pPr>
        <w:rPr>
          <w:lang w:val="fr-FR"/>
        </w:rPr>
      </w:pPr>
      <w:r w:rsidRPr="00F07D06">
        <w:rPr>
          <w:lang w:val="fr-FR"/>
        </w:rPr>
        <w:t>L‘animateur radio :</w:t>
      </w:r>
      <w:r>
        <w:rPr>
          <w:lang w:val="fr-FR"/>
        </w:rPr>
        <w:tab/>
      </w:r>
      <w:r w:rsidR="009575D5" w:rsidRPr="00F07D06">
        <w:rPr>
          <w:lang w:val="fr-FR"/>
        </w:rPr>
        <w:t xml:space="preserve">On s’y attendait un petit peu … </w:t>
      </w:r>
      <w:r w:rsidR="009575D5" w:rsidRPr="002B4148">
        <w:rPr>
          <w:lang w:val="fr-FR"/>
        </w:rPr>
        <w:t>C’est pas très étonnant pour la saison !</w:t>
      </w:r>
    </w:p>
    <w:p w:rsidR="00F07D06" w:rsidRPr="002B4148" w:rsidRDefault="009575D5" w:rsidP="00F07D06">
      <w:pPr>
        <w:rPr>
          <w:lang w:val="fr-FR"/>
        </w:rPr>
      </w:pPr>
      <w:r w:rsidRPr="002B4148">
        <w:rPr>
          <w:lang w:val="fr-FR"/>
        </w:rPr>
        <w:t>Philippe Bonnet :</w:t>
      </w:r>
      <w:r w:rsidR="00F07D06" w:rsidRPr="002B4148">
        <w:rPr>
          <w:lang w:val="fr-FR"/>
        </w:rPr>
        <w:tab/>
      </w:r>
      <w:r w:rsidRPr="002B4148">
        <w:rPr>
          <w:lang w:val="fr-FR"/>
        </w:rPr>
        <w:t>Non, pas du tout. Aujourd’hui, vendredi, ça va encore aller. On gard</w:t>
      </w:r>
      <w:r w:rsidR="00F07D06" w:rsidRPr="002B4148">
        <w:rPr>
          <w:lang w:val="fr-FR"/>
        </w:rPr>
        <w:t>e un temps</w:t>
      </w:r>
    </w:p>
    <w:p w:rsidR="00F07D06" w:rsidRPr="00F07D06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>relativement doux et sans grosses perturbations. Al</w:t>
      </w:r>
      <w:r w:rsidRPr="00F07D06">
        <w:rPr>
          <w:lang w:val="fr-FR"/>
        </w:rPr>
        <w:t>ternance de soleil et de nuages</w:t>
      </w:r>
    </w:p>
    <w:p w:rsidR="00F07D06" w:rsidRPr="002B4148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2B4148">
        <w:rPr>
          <w:lang w:val="fr-FR"/>
        </w:rPr>
        <w:t>avec des températures de -3 à 0 degrés. En revanche, dès la nuit prochaine,</w:t>
      </w:r>
    </w:p>
    <w:p w:rsidR="00F07D06" w:rsidRPr="00F07D06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>de grosses rafales de vent vont balayer le Québec et entraîner une grosse baisse</w:t>
      </w:r>
    </w:p>
    <w:p w:rsidR="009575D5" w:rsidRPr="002B4148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 xml:space="preserve">des températures. </w:t>
      </w:r>
      <w:r w:rsidR="009575D5" w:rsidRPr="002B4148">
        <w:rPr>
          <w:lang w:val="fr-FR"/>
        </w:rPr>
        <w:t xml:space="preserve">Samedi, il fera très froid avec des températures négatives autour </w:t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2B4148">
        <w:rPr>
          <w:lang w:val="fr-FR"/>
        </w:rPr>
        <w:t>de moins 6 degrés.</w:t>
      </w:r>
    </w:p>
    <w:p w:rsidR="009575D5" w:rsidRPr="00F07D06" w:rsidRDefault="00F07D06" w:rsidP="00F07D06">
      <w:pPr>
        <w:rPr>
          <w:lang w:val="fr-FR"/>
        </w:rPr>
      </w:pPr>
      <w:r w:rsidRPr="00F07D06">
        <w:rPr>
          <w:lang w:val="fr-FR"/>
        </w:rPr>
        <w:t>L‘animateur radio :</w:t>
      </w:r>
      <w:r w:rsidRPr="00F07D06">
        <w:rPr>
          <w:lang w:val="fr-FR"/>
        </w:rPr>
        <w:tab/>
      </w:r>
      <w:r w:rsidR="009575D5" w:rsidRPr="00F07D06">
        <w:rPr>
          <w:lang w:val="fr-FR"/>
        </w:rPr>
        <w:t>Il y aura de la neige ?</w:t>
      </w:r>
    </w:p>
    <w:p w:rsidR="00F07D06" w:rsidRPr="00F07D06" w:rsidRDefault="009575D5" w:rsidP="00F07D06">
      <w:pPr>
        <w:rPr>
          <w:lang w:val="fr-FR"/>
        </w:rPr>
      </w:pPr>
      <w:r w:rsidRPr="002B4148">
        <w:rPr>
          <w:lang w:val="fr-FR"/>
        </w:rPr>
        <w:t>Philippe Bonnet :</w:t>
      </w:r>
      <w:r w:rsidR="00F07D06" w:rsidRPr="002B4148">
        <w:rPr>
          <w:lang w:val="fr-FR"/>
        </w:rPr>
        <w:tab/>
      </w:r>
      <w:r w:rsidRPr="002B4148">
        <w:rPr>
          <w:lang w:val="fr-FR"/>
        </w:rPr>
        <w:t xml:space="preserve">Oui, et je vous conseille de vous y préparer. </w:t>
      </w:r>
      <w:r w:rsidRPr="00F07D06">
        <w:rPr>
          <w:lang w:val="fr-FR"/>
        </w:rPr>
        <w:t>Il faut s’at</w:t>
      </w:r>
      <w:r w:rsidR="00F07D06" w:rsidRPr="00F07D06">
        <w:rPr>
          <w:lang w:val="fr-FR"/>
        </w:rPr>
        <w:t>tendre à de très grosses chutes</w:t>
      </w:r>
    </w:p>
    <w:p w:rsidR="00F07D06" w:rsidRPr="002B4148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2B4148">
        <w:rPr>
          <w:lang w:val="fr-FR"/>
        </w:rPr>
        <w:t>de neige dès samedi après-midi. Si vous aviez prévu de vous promener, faites-le</w:t>
      </w:r>
    </w:p>
    <w:p w:rsidR="009575D5" w:rsidRPr="00F07D06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>le matin car ensuite, il vaudra mieux éviter de sortir.</w:t>
      </w:r>
    </w:p>
    <w:p w:rsidR="009575D5" w:rsidRPr="00F07D06" w:rsidRDefault="00F07D06" w:rsidP="00F07D06">
      <w:pPr>
        <w:rPr>
          <w:lang w:val="fr-FR"/>
        </w:rPr>
      </w:pPr>
      <w:r w:rsidRPr="00F07D06">
        <w:rPr>
          <w:lang w:val="fr-FR"/>
        </w:rPr>
        <w:t>L‘animateur radio :</w:t>
      </w:r>
      <w:r w:rsidRPr="00F07D06">
        <w:rPr>
          <w:lang w:val="fr-FR"/>
        </w:rPr>
        <w:tab/>
      </w:r>
      <w:r w:rsidR="009575D5" w:rsidRPr="00F07D06">
        <w:rPr>
          <w:lang w:val="fr-FR"/>
        </w:rPr>
        <w:t>Et ça continuera comme ça dimanche ?</w:t>
      </w:r>
    </w:p>
    <w:p w:rsidR="00F07D06" w:rsidRPr="002B4148" w:rsidRDefault="009575D5" w:rsidP="00F07D06">
      <w:pPr>
        <w:rPr>
          <w:lang w:val="fr-FR"/>
        </w:rPr>
      </w:pPr>
      <w:r w:rsidRPr="002B4148">
        <w:rPr>
          <w:lang w:val="fr-FR"/>
        </w:rPr>
        <w:t>Philippe Bonnet :</w:t>
      </w:r>
      <w:r w:rsidR="00F07D06" w:rsidRPr="002B4148">
        <w:rPr>
          <w:lang w:val="fr-FR"/>
        </w:rPr>
        <w:tab/>
      </w:r>
      <w:r w:rsidRPr="002B4148">
        <w:rPr>
          <w:lang w:val="fr-FR"/>
        </w:rPr>
        <w:t>Je vous l’ai dit : c’est l’hiver ! Donc il va continuer à f</w:t>
      </w:r>
      <w:r w:rsidR="00F07D06" w:rsidRPr="002B4148">
        <w:rPr>
          <w:lang w:val="fr-FR"/>
        </w:rPr>
        <w:t>aire très froid. Je dirais même</w:t>
      </w:r>
    </w:p>
    <w:p w:rsidR="00F07D06" w:rsidRPr="00F07D06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 xml:space="preserve">exceptionnellement froid : jusqu’à moins 15 </w:t>
      </w:r>
      <w:r w:rsidRPr="00F07D06">
        <w:rPr>
          <w:lang w:val="fr-FR"/>
        </w:rPr>
        <w:t>degrés dans la nuit de samedi à</w:t>
      </w:r>
    </w:p>
    <w:p w:rsidR="00F07D06" w:rsidRPr="002B4148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 xml:space="preserve">dimanche. </w:t>
      </w:r>
      <w:r w:rsidR="009575D5" w:rsidRPr="002B4148">
        <w:rPr>
          <w:lang w:val="fr-FR"/>
        </w:rPr>
        <w:t>La bonne nouvelle, c’est que dimanche, il ne devrait plus neiger.</w:t>
      </w:r>
    </w:p>
    <w:p w:rsidR="00F07D06" w:rsidRPr="00F07D06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>On va avoir un temps calme, sec et assez ensoleillé avec des températures</w:t>
      </w:r>
    </w:p>
    <w:p w:rsidR="009575D5" w:rsidRPr="00F07D06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>autour de moins 8 degrés.</w:t>
      </w:r>
    </w:p>
    <w:p w:rsidR="00F07D06" w:rsidRPr="002B4148" w:rsidRDefault="00F07D06" w:rsidP="00F07D06">
      <w:pPr>
        <w:rPr>
          <w:lang w:val="fr-FR"/>
        </w:rPr>
      </w:pPr>
    </w:p>
    <w:p w:rsidR="009575D5" w:rsidRPr="002B4148" w:rsidRDefault="009575D5" w:rsidP="00F07D06">
      <w:pPr>
        <w:rPr>
          <w:rStyle w:val="ekvfett"/>
          <w:lang w:val="fr-FR"/>
        </w:rPr>
      </w:pPr>
      <w:r w:rsidRPr="002B4148">
        <w:rPr>
          <w:rStyle w:val="ekvfett"/>
          <w:lang w:val="fr-FR"/>
        </w:rPr>
        <w:t>2.</w:t>
      </w:r>
    </w:p>
    <w:p w:rsidR="00F07D06" w:rsidRPr="002B4148" w:rsidRDefault="00F07D06" w:rsidP="00F07D06">
      <w:pPr>
        <w:rPr>
          <w:lang w:val="fr-FR"/>
        </w:rPr>
      </w:pPr>
      <w:r w:rsidRPr="00F07D06">
        <w:rPr>
          <w:lang w:val="fr-FR"/>
        </w:rPr>
        <w:t>L‘animateur radio :</w:t>
      </w:r>
      <w:r w:rsidRPr="00F07D06">
        <w:rPr>
          <w:lang w:val="fr-FR"/>
        </w:rPr>
        <w:tab/>
      </w:r>
      <w:r w:rsidR="009575D5" w:rsidRPr="00F07D06">
        <w:rPr>
          <w:lang w:val="fr-FR"/>
        </w:rPr>
        <w:t xml:space="preserve">Va falloir sortir les manteaux et les bonnets ! </w:t>
      </w:r>
      <w:r w:rsidR="009575D5" w:rsidRPr="002B4148">
        <w:rPr>
          <w:lang w:val="fr-FR"/>
        </w:rPr>
        <w:t>Merci Philippe. En quelques mots,</w:t>
      </w:r>
    </w:p>
    <w:p w:rsidR="00F07D06" w:rsidRDefault="00F07D06" w:rsidP="00F07D06">
      <w:pPr>
        <w:rPr>
          <w:lang w:val="fr-FR"/>
        </w:rPr>
      </w:pP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Pr="00F07D06">
        <w:rPr>
          <w:lang w:val="fr-FR"/>
        </w:rPr>
        <w:tab/>
      </w:r>
      <w:r w:rsidR="009575D5" w:rsidRPr="00F07D06">
        <w:rPr>
          <w:lang w:val="fr-FR"/>
        </w:rPr>
        <w:t>avec l’hiver qui arrive, qu’est-ce qu’on va pouvoir faire cette fin de semaine,</w:t>
      </w:r>
    </w:p>
    <w:p w:rsidR="009575D5" w:rsidRP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Laurence ?</w:t>
      </w:r>
    </w:p>
    <w:p w:rsidR="00F07D06" w:rsidRPr="00F07D06" w:rsidRDefault="009575D5" w:rsidP="00F07D06">
      <w:pPr>
        <w:rPr>
          <w:lang w:val="fr-FR"/>
        </w:rPr>
      </w:pPr>
      <w:r w:rsidRPr="00F07D06">
        <w:rPr>
          <w:lang w:val="fr-FR"/>
        </w:rPr>
        <w:t>Laurence :</w:t>
      </w:r>
      <w:r w:rsidR="00F07D06" w:rsidRPr="00F07D06">
        <w:rPr>
          <w:lang w:val="fr-FR"/>
        </w:rPr>
        <w:tab/>
      </w:r>
      <w:r w:rsidR="0071696E">
        <w:rPr>
          <w:lang w:val="fr-FR"/>
        </w:rPr>
        <w:tab/>
      </w:r>
      <w:r w:rsidRPr="00F07D06">
        <w:rPr>
          <w:lang w:val="fr-FR"/>
        </w:rPr>
        <w:t>Cet après-midi, vous pouvez encore profiter des températures relativeme</w:t>
      </w:r>
      <w:r w:rsidR="00F07D06" w:rsidRPr="00F07D06">
        <w:rPr>
          <w:lang w:val="fr-FR"/>
        </w:rPr>
        <w:t>nt douces :</w:t>
      </w:r>
    </w:p>
    <w:p w:rsid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je vous propose une promenade dans</w:t>
      </w:r>
      <w:r>
        <w:rPr>
          <w:lang w:val="fr-FR"/>
        </w:rPr>
        <w:t xml:space="preserve"> le vieux quartier de Montréal.</w:t>
      </w:r>
    </w:p>
    <w:p w:rsidR="009575D5" w:rsidRP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Vous y trouverez quelques bons restaurants et bars pour bien finir la journée.</w:t>
      </w:r>
    </w:p>
    <w:p w:rsidR="00F07D06" w:rsidRP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Samedi, comme il va faire très froid, il vaut mie</w:t>
      </w:r>
      <w:r w:rsidRPr="00F07D06">
        <w:rPr>
          <w:lang w:val="fr-FR"/>
        </w:rPr>
        <w:t>ux aller dans le RÉSO, la ville</w:t>
      </w:r>
    </w:p>
    <w:p w:rsidR="00F07D06" w:rsidRP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souterraine de Montréal. Là, vous pourrez passe</w:t>
      </w:r>
      <w:r w:rsidRPr="00F07D06">
        <w:rPr>
          <w:lang w:val="fr-FR"/>
        </w:rPr>
        <w:t>r toute une journée en famille.</w:t>
      </w:r>
    </w:p>
    <w:p w:rsid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Il y a des magasins, des cinémas, des musées… et ce samedi, il y aura aussi</w:t>
      </w:r>
    </w:p>
    <w:p w:rsid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une star du hockey sur glace des Canadi</w:t>
      </w:r>
      <w:r>
        <w:rPr>
          <w:lang w:val="fr-FR"/>
        </w:rPr>
        <w:t>ens de Montréal pour donner des</w:t>
      </w:r>
    </w:p>
    <w:p w:rsidR="009575D5" w:rsidRP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autographes.</w:t>
      </w:r>
    </w:p>
    <w:p w:rsidR="00F07D06" w:rsidRPr="002B4148" w:rsidRDefault="00F07D06" w:rsidP="00F07D06">
      <w:pPr>
        <w:rPr>
          <w:lang w:val="fr-FR"/>
        </w:rPr>
      </w:pPr>
      <w:r w:rsidRPr="00F07D06">
        <w:rPr>
          <w:lang w:val="fr-FR"/>
        </w:rPr>
        <w:t>L‘animateur radio :</w:t>
      </w:r>
      <w:r>
        <w:rPr>
          <w:lang w:val="fr-FR"/>
        </w:rPr>
        <w:tab/>
      </w:r>
      <w:r w:rsidR="009575D5" w:rsidRPr="00F07D06">
        <w:rPr>
          <w:lang w:val="fr-FR"/>
        </w:rPr>
        <w:t xml:space="preserve">… ah, oui, et nous ne disons pas son nom. </w:t>
      </w:r>
      <w:r w:rsidRPr="002B4148">
        <w:rPr>
          <w:lang w:val="fr-FR"/>
        </w:rPr>
        <w:t>Il faut y aller …</w:t>
      </w:r>
    </w:p>
    <w:p w:rsidR="009575D5" w:rsidRP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>Donc, pas de promenades en plein air et dans la nature ce samedi…</w:t>
      </w:r>
    </w:p>
    <w:p w:rsidR="00F07D06" w:rsidRDefault="009575D5" w:rsidP="00F07D06">
      <w:pPr>
        <w:rPr>
          <w:lang w:val="fr-FR"/>
        </w:rPr>
      </w:pPr>
      <w:r w:rsidRPr="00F07D06">
        <w:rPr>
          <w:lang w:val="fr-FR"/>
        </w:rPr>
        <w:t>Laurence :</w:t>
      </w:r>
      <w:r w:rsidR="00F07D06" w:rsidRPr="00F07D06">
        <w:rPr>
          <w:lang w:val="fr-FR"/>
        </w:rPr>
        <w:tab/>
      </w:r>
      <w:r w:rsidR="00F07D06" w:rsidRPr="00F07D06">
        <w:rPr>
          <w:lang w:val="fr-FR"/>
        </w:rPr>
        <w:tab/>
      </w:r>
      <w:r w:rsidRPr="00F07D06">
        <w:rPr>
          <w:lang w:val="fr-FR"/>
        </w:rPr>
        <w:t>Par contre, dimanche, il faut ab</w:t>
      </w:r>
      <w:r w:rsidR="00F07D06">
        <w:rPr>
          <w:lang w:val="fr-FR"/>
        </w:rPr>
        <w:t>solument profiter de la nature.</w:t>
      </w:r>
    </w:p>
    <w:p w:rsidR="009575D5" w:rsidRPr="00F07D06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 xml:space="preserve">A partir de dix, onze heures on aura du soleil et un ciel très bleu. </w:t>
      </w:r>
    </w:p>
    <w:p w:rsidR="009575D5" w:rsidRPr="00F07D06" w:rsidRDefault="00F07D06" w:rsidP="00F07D06">
      <w:pPr>
        <w:rPr>
          <w:lang w:val="fr-FR"/>
        </w:rPr>
      </w:pPr>
      <w:r w:rsidRPr="00F07D06">
        <w:rPr>
          <w:lang w:val="fr-FR"/>
        </w:rPr>
        <w:t>L‘animateur radio :</w:t>
      </w:r>
      <w:r>
        <w:rPr>
          <w:lang w:val="fr-FR"/>
        </w:rPr>
        <w:tab/>
      </w:r>
      <w:r w:rsidR="009575D5" w:rsidRPr="00F07D06">
        <w:rPr>
          <w:lang w:val="fr-FR"/>
        </w:rPr>
        <w:t>Dimanche, donc, du haut du Mont-Royal, on pourra voir la ville enneigée…</w:t>
      </w:r>
    </w:p>
    <w:p w:rsidR="00F07D06" w:rsidRDefault="009575D5" w:rsidP="00F07D06">
      <w:pPr>
        <w:rPr>
          <w:lang w:val="fr-FR"/>
        </w:rPr>
      </w:pPr>
      <w:r w:rsidRPr="00F07D06">
        <w:rPr>
          <w:lang w:val="fr-FR"/>
        </w:rPr>
        <w:t>Laurence :</w:t>
      </w:r>
      <w:r w:rsidR="00F07D06" w:rsidRPr="00F07D06">
        <w:rPr>
          <w:lang w:val="fr-FR"/>
        </w:rPr>
        <w:tab/>
      </w:r>
      <w:r w:rsidR="00F07D06" w:rsidRPr="00F07D06">
        <w:rPr>
          <w:lang w:val="fr-FR"/>
        </w:rPr>
        <w:tab/>
      </w:r>
      <w:r w:rsidRPr="00F07D06">
        <w:rPr>
          <w:lang w:val="fr-FR"/>
        </w:rPr>
        <w:t xml:space="preserve">Oui, et c’est chaque année un spectacle pour tout le </w:t>
      </w:r>
      <w:r w:rsidR="00F07D06">
        <w:rPr>
          <w:lang w:val="fr-FR"/>
        </w:rPr>
        <w:t>monde de voir la ville en blanc</w:t>
      </w:r>
    </w:p>
    <w:p w:rsidR="0025766B" w:rsidRPr="0025766B" w:rsidRDefault="00F07D06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F07D06">
        <w:rPr>
          <w:lang w:val="fr-FR"/>
        </w:rPr>
        <w:t xml:space="preserve">et de se promener dans le parc du Mont-Royal. </w:t>
      </w:r>
      <w:r w:rsidR="009575D5" w:rsidRPr="0025766B">
        <w:rPr>
          <w:lang w:val="fr-FR"/>
        </w:rPr>
        <w:t>Mais pour le ski de fond,</w:t>
      </w:r>
      <w:r w:rsidR="0025766B" w:rsidRPr="0025766B">
        <w:rPr>
          <w:lang w:val="fr-FR"/>
        </w:rPr>
        <w:t xml:space="preserve"> c’est encore</w:t>
      </w:r>
    </w:p>
    <w:p w:rsidR="009575D5" w:rsidRPr="002B4148" w:rsidRDefault="0025766B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B4148">
        <w:rPr>
          <w:lang w:val="fr-FR"/>
        </w:rPr>
        <w:t xml:space="preserve">trop tôt ! </w:t>
      </w:r>
    </w:p>
    <w:p w:rsidR="0025766B" w:rsidRPr="002B4148" w:rsidRDefault="0025766B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B4148">
        <w:rPr>
          <w:lang w:val="fr-FR"/>
        </w:rPr>
        <w:t>Sinon, je vous conseille aussi une sortie au parc national des Iles-de-Boucherville,</w:t>
      </w:r>
    </w:p>
    <w:p w:rsidR="0025766B" w:rsidRDefault="0025766B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5766B">
        <w:rPr>
          <w:lang w:val="fr-FR"/>
        </w:rPr>
        <w:t>à quelques kilomètres de Montréal au milieu du fleuve Saint-Laurent…</w:t>
      </w:r>
    </w:p>
    <w:p w:rsidR="0025766B" w:rsidRDefault="0025766B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5766B">
        <w:rPr>
          <w:lang w:val="fr-FR"/>
        </w:rPr>
        <w:t>Pourquoi ne pas louer des raquettes et</w:t>
      </w:r>
      <w:r>
        <w:rPr>
          <w:lang w:val="fr-FR"/>
        </w:rPr>
        <w:t xml:space="preserve"> faire des promenades sur l’île</w:t>
      </w:r>
    </w:p>
    <w:p w:rsidR="009575D5" w:rsidRPr="0025766B" w:rsidRDefault="0025766B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5766B">
        <w:rPr>
          <w:lang w:val="fr-FR"/>
        </w:rPr>
        <w:t>Sainte-Marguerite ?</w:t>
      </w:r>
    </w:p>
    <w:p w:rsidR="0025766B" w:rsidRPr="002B4148" w:rsidRDefault="00F07D06" w:rsidP="00F07D06">
      <w:pPr>
        <w:rPr>
          <w:lang w:val="fr-FR"/>
        </w:rPr>
      </w:pPr>
      <w:r w:rsidRPr="00F07D06">
        <w:rPr>
          <w:lang w:val="fr-FR"/>
        </w:rPr>
        <w:t>L‘animateur radio :</w:t>
      </w:r>
      <w:r>
        <w:rPr>
          <w:lang w:val="fr-FR"/>
        </w:rPr>
        <w:tab/>
      </w:r>
      <w:r w:rsidR="009575D5" w:rsidRPr="00F07D06">
        <w:rPr>
          <w:lang w:val="fr-FR"/>
        </w:rPr>
        <w:t xml:space="preserve">Merci Laurence, merci Philippe ! </w:t>
      </w:r>
      <w:r w:rsidR="0025766B" w:rsidRPr="002B4148">
        <w:rPr>
          <w:lang w:val="fr-FR"/>
        </w:rPr>
        <w:t>C’est l’heure des actualités.</w:t>
      </w:r>
    </w:p>
    <w:p w:rsidR="0025766B" w:rsidRDefault="0025766B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5766B">
        <w:rPr>
          <w:lang w:val="fr-FR"/>
        </w:rPr>
        <w:t>Il est sept heures sur Montréal FM. Les nouvel</w:t>
      </w:r>
      <w:r>
        <w:rPr>
          <w:lang w:val="fr-FR"/>
        </w:rPr>
        <w:t>les avec vous Sylvie Bellanger.</w:t>
      </w:r>
    </w:p>
    <w:p w:rsidR="00F45848" w:rsidRPr="0025766B" w:rsidRDefault="0025766B" w:rsidP="00F07D0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575D5" w:rsidRPr="0025766B">
        <w:rPr>
          <w:lang w:val="fr-FR"/>
        </w:rPr>
        <w:t>Bonjour Sylvie !</w:t>
      </w:r>
    </w:p>
    <w:sectPr w:rsidR="00F45848" w:rsidRPr="0025766B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AAC6A5E" wp14:editId="63795A4F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5766B"/>
    <w:rsid w:val="00260B8C"/>
    <w:rsid w:val="002610EC"/>
    <w:rsid w:val="002613E6"/>
    <w:rsid w:val="00261D9E"/>
    <w:rsid w:val="0026581E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4148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51CD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1696E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5D5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3E25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7D0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6</cp:revision>
  <cp:lastPrinted>2016-12-23T16:36:00Z</cp:lastPrinted>
  <dcterms:created xsi:type="dcterms:W3CDTF">2017-08-14T13:38:00Z</dcterms:created>
  <dcterms:modified xsi:type="dcterms:W3CDTF">2017-08-14T15:01:00Z</dcterms:modified>
</cp:coreProperties>
</file>