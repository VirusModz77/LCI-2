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45848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45848" w:rsidRPr="00BD7CF5" w:rsidRDefault="00F45848" w:rsidP="00FB1CD7">
            <w:pPr>
              <w:pageBreakBefore/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45848" w:rsidRPr="00BD7CF5" w:rsidRDefault="00F45848" w:rsidP="00F45848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F45848" w:rsidRPr="002F5091" w:rsidRDefault="00F45848" w:rsidP="00D47105">
            <w:pPr>
              <w:pStyle w:val="ekvue3arial"/>
              <w:rPr>
                <w:lang w:val="fr-FR"/>
              </w:rPr>
            </w:pPr>
            <w:r w:rsidRPr="002F5091">
              <w:rPr>
                <w:lang w:val="fr-FR"/>
              </w:rPr>
              <w:t xml:space="preserve">Transkript zu </w:t>
            </w:r>
            <w:r w:rsidR="00D47105">
              <w:rPr>
                <w:lang w:val="fr-FR"/>
              </w:rPr>
              <w:t>Entrée</w:t>
            </w:r>
            <w:r w:rsidR="00C30A74">
              <w:rPr>
                <w:lang w:val="fr-FR"/>
              </w:rPr>
              <w:t xml:space="preserve">, </w:t>
            </w:r>
            <w:r w:rsidRPr="002F5091">
              <w:rPr>
                <w:lang w:val="fr-FR"/>
              </w:rPr>
              <w:t xml:space="preserve">page </w:t>
            </w:r>
            <w:r w:rsidR="00D127B5">
              <w:rPr>
                <w:lang w:val="fr-FR"/>
              </w:rPr>
              <w:t>8</w:t>
            </w:r>
            <w:r w:rsidR="00D47105">
              <w:rPr>
                <w:lang w:val="fr-FR"/>
              </w:rPr>
              <w:t>7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45848" w:rsidRPr="00BD7CF5" w:rsidRDefault="00D47105" w:rsidP="000E1075">
            <w:pPr>
              <w:pStyle w:val="ekvkapitellinksbndig"/>
            </w:pPr>
            <w:r>
              <w:t>6</w:t>
            </w: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45848" w:rsidRPr="00BD7CF5" w:rsidRDefault="00F45848" w:rsidP="000E1075">
            <w:pPr>
              <w:rPr>
                <w:rFonts w:eastAsia="Times New Roman"/>
              </w:rPr>
            </w:pP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45848" w:rsidRPr="00BD7CF5" w:rsidRDefault="00F45848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D47105" w:rsidRPr="00D47105" w:rsidRDefault="00D47105" w:rsidP="00D47105">
      <w:pPr>
        <w:pStyle w:val="ekvue2arial"/>
      </w:pPr>
      <w:r w:rsidRPr="00D47105">
        <w:t>Exercice 3</w:t>
      </w:r>
      <w:r w:rsidRPr="00D47105">
        <w:tab/>
        <w:t>(Track 77)</w:t>
      </w:r>
    </w:p>
    <w:p w:rsidR="00D47105" w:rsidRDefault="00D47105" w:rsidP="00D47105"/>
    <w:p w:rsidR="00D47105" w:rsidRPr="00D47105" w:rsidRDefault="00D47105" w:rsidP="00D47105">
      <w:pPr>
        <w:rPr>
          <w:lang w:val="fr-FR"/>
        </w:rPr>
      </w:pPr>
      <w:r w:rsidRPr="00D47105">
        <w:rPr>
          <w:lang w:val="fr-FR"/>
        </w:rPr>
        <w:t>M. Courtois :</w:t>
      </w:r>
      <w:r>
        <w:rPr>
          <w:lang w:val="fr-FR"/>
        </w:rPr>
        <w:tab/>
      </w:r>
      <w:r w:rsidRPr="00D47105">
        <w:rPr>
          <w:lang w:val="fr-FR"/>
        </w:rPr>
        <w:t>Lisa, tu sais très bien qu’on a dit : pas de téléphone portable à table !</w:t>
      </w:r>
    </w:p>
    <w:p w:rsidR="00D47105" w:rsidRPr="00D47105" w:rsidRDefault="00D47105" w:rsidP="00D47105">
      <w:pPr>
        <w:rPr>
          <w:lang w:val="fr-FR"/>
        </w:rPr>
      </w:pPr>
      <w:r w:rsidRPr="00D47105">
        <w:rPr>
          <w:lang w:val="fr-FR"/>
        </w:rPr>
        <w:t>Lisa :</w:t>
      </w:r>
      <w:r w:rsidRPr="00D47105">
        <w:rPr>
          <w:lang w:val="fr-FR"/>
        </w:rPr>
        <w:tab/>
      </w:r>
      <w:r w:rsidRPr="00D47105">
        <w:rPr>
          <w:lang w:val="fr-FR"/>
        </w:rPr>
        <w:tab/>
      </w:r>
      <w:r>
        <w:rPr>
          <w:lang w:val="fr-FR"/>
        </w:rPr>
        <w:tab/>
      </w:r>
      <w:r w:rsidRPr="00D47105">
        <w:rPr>
          <w:lang w:val="fr-FR"/>
        </w:rPr>
        <w:t xml:space="preserve">Oui, je sais papa, mais je ne l’utilise pas, là ! </w:t>
      </w:r>
    </w:p>
    <w:p w:rsidR="00D47105" w:rsidRPr="00D47105" w:rsidRDefault="00D47105" w:rsidP="00D47105">
      <w:r w:rsidRPr="00D47105">
        <w:t>M. Courtois :</w:t>
      </w:r>
      <w:r>
        <w:tab/>
      </w:r>
      <w:r w:rsidRPr="00D47105">
        <w:t>Très bien, alors va ranger ton téléphone dans ta chambre !</w:t>
      </w:r>
    </w:p>
    <w:p w:rsidR="00D47105" w:rsidRPr="00D47105" w:rsidRDefault="00D47105" w:rsidP="00D47105">
      <w:pPr>
        <w:rPr>
          <w:lang w:val="fr-FR"/>
        </w:rPr>
      </w:pPr>
      <w:r w:rsidRPr="00D47105">
        <w:rPr>
          <w:lang w:val="fr-FR"/>
        </w:rPr>
        <w:t>Lisa :</w:t>
      </w:r>
      <w:r w:rsidRPr="00D47105">
        <w:rPr>
          <w:lang w:val="fr-FR"/>
        </w:rPr>
        <w:tab/>
      </w:r>
      <w:r w:rsidRPr="00D47105">
        <w:rPr>
          <w:lang w:val="fr-FR"/>
        </w:rPr>
        <w:tab/>
      </w:r>
      <w:r>
        <w:rPr>
          <w:lang w:val="fr-FR"/>
        </w:rPr>
        <w:tab/>
      </w:r>
      <w:r w:rsidRPr="00D47105">
        <w:rPr>
          <w:lang w:val="fr-FR"/>
        </w:rPr>
        <w:t>Je peux le mettre en mode avion, si tu veux.</w:t>
      </w:r>
    </w:p>
    <w:p w:rsidR="0070190B" w:rsidRPr="0070190B" w:rsidRDefault="00D47105" w:rsidP="00D47105">
      <w:pPr>
        <w:rPr>
          <w:lang w:val="fr-FR"/>
        </w:rPr>
      </w:pPr>
      <w:r w:rsidRPr="00D47105">
        <w:t>Mme Courtois :</w:t>
      </w:r>
      <w:r>
        <w:tab/>
      </w:r>
      <w:r w:rsidRPr="00D47105">
        <w:t xml:space="preserve">Non, tu le ranges. </w:t>
      </w:r>
      <w:r w:rsidRPr="0070190B">
        <w:rPr>
          <w:lang w:val="fr-FR"/>
        </w:rPr>
        <w:t>La cuisine est une zone s</w:t>
      </w:r>
      <w:r w:rsidR="0070190B" w:rsidRPr="0070190B">
        <w:rPr>
          <w:lang w:val="fr-FR"/>
        </w:rPr>
        <w:t>ans téléphone et sans Internet.</w:t>
      </w:r>
    </w:p>
    <w:p w:rsidR="00D47105" w:rsidRPr="0070190B" w:rsidRDefault="0070190B" w:rsidP="00D47105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D47105" w:rsidRPr="0070190B">
        <w:rPr>
          <w:lang w:val="fr-FR"/>
        </w:rPr>
        <w:t>On en a assez des accros au web.</w:t>
      </w:r>
    </w:p>
    <w:p w:rsidR="0070190B" w:rsidRPr="0070190B" w:rsidRDefault="00D47105" w:rsidP="00D47105">
      <w:pPr>
        <w:rPr>
          <w:lang w:val="fr-FR"/>
        </w:rPr>
      </w:pPr>
      <w:r w:rsidRPr="00D47105">
        <w:rPr>
          <w:lang w:val="fr-FR"/>
        </w:rPr>
        <w:t>Lisa :</w:t>
      </w:r>
      <w:r w:rsidRPr="00D47105">
        <w:rPr>
          <w:lang w:val="fr-FR"/>
        </w:rPr>
        <w:tab/>
      </w:r>
      <w:r w:rsidRPr="00D47105">
        <w:rPr>
          <w:lang w:val="fr-FR"/>
        </w:rPr>
        <w:tab/>
      </w:r>
      <w:r>
        <w:rPr>
          <w:lang w:val="fr-FR"/>
        </w:rPr>
        <w:tab/>
      </w:r>
      <w:r w:rsidRPr="00D47105">
        <w:rPr>
          <w:lang w:val="fr-FR"/>
        </w:rPr>
        <w:t xml:space="preserve">C’est à moi que tu dis ça ? </w:t>
      </w:r>
      <w:r w:rsidRPr="0070190B">
        <w:rPr>
          <w:lang w:val="fr-FR"/>
        </w:rPr>
        <w:t>Mais tu ne dis rien à Loris, et lui, il passe des journées entières</w:t>
      </w:r>
    </w:p>
    <w:p w:rsidR="00D47105" w:rsidRPr="00D47105" w:rsidRDefault="0070190B" w:rsidP="00D47105"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D47105" w:rsidRPr="00D47105">
        <w:t>à jouer sur Internet.</w:t>
      </w:r>
    </w:p>
    <w:p w:rsidR="00D47105" w:rsidRPr="00D47105" w:rsidRDefault="00D47105" w:rsidP="00D47105">
      <w:pPr>
        <w:rPr>
          <w:lang w:val="fr-FR"/>
        </w:rPr>
      </w:pPr>
      <w:r w:rsidRPr="00D47105">
        <w:rPr>
          <w:lang w:val="fr-FR"/>
        </w:rPr>
        <w:t>Loris :</w:t>
      </w:r>
      <w:r w:rsidRPr="00D47105">
        <w:rPr>
          <w:lang w:val="fr-FR"/>
        </w:rPr>
        <w:tab/>
      </w:r>
      <w:r w:rsidRPr="00D47105">
        <w:rPr>
          <w:lang w:val="fr-FR"/>
        </w:rPr>
        <w:tab/>
      </w:r>
      <w:r>
        <w:rPr>
          <w:lang w:val="fr-FR"/>
        </w:rPr>
        <w:tab/>
      </w:r>
      <w:r w:rsidRPr="00D47105">
        <w:rPr>
          <w:lang w:val="fr-FR"/>
        </w:rPr>
        <w:t>Parce que toi, tu n’es jamais sur Internet peut-être ?</w:t>
      </w:r>
    </w:p>
    <w:p w:rsidR="00D47105" w:rsidRPr="00D47105" w:rsidRDefault="00D47105" w:rsidP="00D47105">
      <w:r w:rsidRPr="00D47105">
        <w:rPr>
          <w:lang w:val="fr-FR"/>
        </w:rPr>
        <w:t>Lisa :</w:t>
      </w:r>
      <w:r w:rsidRPr="00D47105">
        <w:rPr>
          <w:lang w:val="fr-FR"/>
        </w:rPr>
        <w:tab/>
      </w:r>
      <w:r w:rsidRPr="00D47105">
        <w:rPr>
          <w:lang w:val="fr-FR"/>
        </w:rPr>
        <w:tab/>
      </w:r>
      <w:r>
        <w:rPr>
          <w:lang w:val="fr-FR"/>
        </w:rPr>
        <w:tab/>
      </w:r>
      <w:r w:rsidRPr="00D47105">
        <w:t>Moi ? Non.</w:t>
      </w:r>
    </w:p>
    <w:p w:rsidR="00D47105" w:rsidRPr="00D47105" w:rsidRDefault="00D47105" w:rsidP="00D47105">
      <w:pPr>
        <w:rPr>
          <w:lang w:val="fr-FR"/>
        </w:rPr>
      </w:pPr>
      <w:r w:rsidRPr="00D47105">
        <w:rPr>
          <w:lang w:val="fr-FR"/>
        </w:rPr>
        <w:t>Loris :</w:t>
      </w:r>
      <w:r w:rsidRPr="00D47105">
        <w:rPr>
          <w:lang w:val="fr-FR"/>
        </w:rPr>
        <w:tab/>
      </w:r>
      <w:r w:rsidRPr="00D47105">
        <w:rPr>
          <w:lang w:val="fr-FR"/>
        </w:rPr>
        <w:tab/>
      </w:r>
      <w:r>
        <w:rPr>
          <w:lang w:val="fr-FR"/>
        </w:rPr>
        <w:tab/>
      </w:r>
      <w:r w:rsidRPr="00D47105">
        <w:rPr>
          <w:lang w:val="fr-FR"/>
        </w:rPr>
        <w:t>Arrête, tu passes ta vie sur les réseaux sociaux.</w:t>
      </w:r>
    </w:p>
    <w:p w:rsidR="0070190B" w:rsidRPr="0070190B" w:rsidRDefault="00D47105" w:rsidP="00D47105">
      <w:pPr>
        <w:rPr>
          <w:lang w:val="fr-FR"/>
        </w:rPr>
      </w:pPr>
      <w:r w:rsidRPr="00D47105">
        <w:rPr>
          <w:lang w:val="fr-FR"/>
        </w:rPr>
        <w:t>Lisa :</w:t>
      </w:r>
      <w:r w:rsidRPr="00D47105">
        <w:rPr>
          <w:lang w:val="fr-FR"/>
        </w:rPr>
        <w:tab/>
      </w:r>
      <w:r w:rsidRPr="00D47105">
        <w:rPr>
          <w:lang w:val="fr-FR"/>
        </w:rPr>
        <w:tab/>
      </w:r>
      <w:r>
        <w:rPr>
          <w:lang w:val="fr-FR"/>
        </w:rPr>
        <w:tab/>
      </w:r>
      <w:r w:rsidRPr="00D47105">
        <w:t xml:space="preserve">Tu rigoles ! Je n’y suis jamais. </w:t>
      </w:r>
      <w:r w:rsidRPr="0070190B">
        <w:rPr>
          <w:lang w:val="fr-FR"/>
        </w:rPr>
        <w:t>Et d’ailleurs, je ne pa</w:t>
      </w:r>
      <w:r w:rsidR="0070190B" w:rsidRPr="0070190B">
        <w:rPr>
          <w:lang w:val="fr-FR"/>
        </w:rPr>
        <w:t>sse pas mon temps sur Internet.</w:t>
      </w:r>
    </w:p>
    <w:p w:rsidR="00D47105" w:rsidRPr="00D47105" w:rsidRDefault="0070190B" w:rsidP="00D47105"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D47105" w:rsidRPr="00D47105">
        <w:t>Je communique, moi d’abord ! La communication, c’est important avec ses amis.</w:t>
      </w:r>
    </w:p>
    <w:p w:rsidR="00D47105" w:rsidRPr="00D47105" w:rsidRDefault="00D47105" w:rsidP="00D47105">
      <w:pPr>
        <w:rPr>
          <w:lang w:val="fr-FR"/>
        </w:rPr>
      </w:pPr>
      <w:r w:rsidRPr="00D47105">
        <w:rPr>
          <w:lang w:val="fr-FR"/>
        </w:rPr>
        <w:t>Loris :</w:t>
      </w:r>
      <w:r w:rsidRPr="00D47105">
        <w:rPr>
          <w:lang w:val="fr-FR"/>
        </w:rPr>
        <w:tab/>
      </w:r>
      <w:r w:rsidRPr="00D47105">
        <w:rPr>
          <w:lang w:val="fr-FR"/>
        </w:rPr>
        <w:tab/>
      </w:r>
      <w:r>
        <w:rPr>
          <w:lang w:val="fr-FR"/>
        </w:rPr>
        <w:tab/>
      </w:r>
      <w:r w:rsidRPr="00D47105">
        <w:rPr>
          <w:lang w:val="fr-FR"/>
        </w:rPr>
        <w:t>Tes 1247 amis sur Facebook, c’est ça ?</w:t>
      </w:r>
    </w:p>
    <w:p w:rsidR="0070190B" w:rsidRPr="0070190B" w:rsidRDefault="00D47105" w:rsidP="00D47105">
      <w:pPr>
        <w:rPr>
          <w:lang w:val="fr-FR"/>
        </w:rPr>
      </w:pPr>
      <w:r w:rsidRPr="00D47105">
        <w:t>M. Courtois :</w:t>
      </w:r>
      <w:r>
        <w:tab/>
      </w:r>
      <w:r w:rsidRPr="00D47105">
        <w:t xml:space="preserve">Bon, stop maintenant. </w:t>
      </w:r>
      <w:r w:rsidRPr="0070190B">
        <w:rPr>
          <w:lang w:val="fr-FR"/>
        </w:rPr>
        <w:t>Je pense que vous avez</w:t>
      </w:r>
      <w:r w:rsidR="0070190B" w:rsidRPr="0070190B">
        <w:rPr>
          <w:lang w:val="fr-FR"/>
        </w:rPr>
        <w:t xml:space="preserve"> tous les deux besoin d’arrêter</w:t>
      </w:r>
    </w:p>
    <w:p w:rsidR="00D47105" w:rsidRPr="00D47105" w:rsidRDefault="0070190B" w:rsidP="00D47105"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D47105" w:rsidRPr="00D47105">
        <w:t>votre connexion à Internet pendant quelques jours.</w:t>
      </w:r>
    </w:p>
    <w:p w:rsidR="00D47105" w:rsidRPr="00D47105" w:rsidRDefault="00D47105" w:rsidP="00D47105">
      <w:r w:rsidRPr="00D47105">
        <w:t>Mme Courtois :</w:t>
      </w:r>
      <w:r>
        <w:tab/>
      </w:r>
      <w:r w:rsidRPr="00D47105">
        <w:t xml:space="preserve">Oui, trop, c’est trop. Vous ne pouvez pas vivre sans être sur un écran ni surfer sur le web. </w:t>
      </w:r>
    </w:p>
    <w:p w:rsidR="00D47105" w:rsidRPr="00D47105" w:rsidRDefault="00D47105" w:rsidP="00D47105">
      <w:r w:rsidRPr="00D47105">
        <w:rPr>
          <w:lang w:val="fr-FR"/>
        </w:rPr>
        <w:t>Lisa :</w:t>
      </w:r>
      <w:r w:rsidRPr="00D47105">
        <w:rPr>
          <w:lang w:val="fr-FR"/>
        </w:rPr>
        <w:tab/>
      </w:r>
      <w:r w:rsidRPr="00D47105">
        <w:rPr>
          <w:lang w:val="fr-FR"/>
        </w:rPr>
        <w:tab/>
      </w:r>
      <w:r>
        <w:rPr>
          <w:lang w:val="fr-FR"/>
        </w:rPr>
        <w:tab/>
      </w:r>
      <w:r w:rsidRPr="00D47105">
        <w:t>Tu exagères ! Je fais plein de choses sans écran.</w:t>
      </w:r>
    </w:p>
    <w:p w:rsidR="00D47105" w:rsidRPr="00D47105" w:rsidRDefault="00D47105" w:rsidP="00D47105">
      <w:pPr>
        <w:rPr>
          <w:lang w:val="fr-FR"/>
        </w:rPr>
      </w:pPr>
      <w:r w:rsidRPr="00D47105">
        <w:rPr>
          <w:lang w:val="fr-FR"/>
        </w:rPr>
        <w:t>Loris :</w:t>
      </w:r>
      <w:r w:rsidRPr="00D47105">
        <w:rPr>
          <w:lang w:val="fr-FR"/>
        </w:rPr>
        <w:tab/>
      </w:r>
      <w:r w:rsidRPr="00D47105">
        <w:rPr>
          <w:lang w:val="fr-FR"/>
        </w:rPr>
        <w:tab/>
      </w:r>
      <w:r>
        <w:rPr>
          <w:lang w:val="fr-FR"/>
        </w:rPr>
        <w:tab/>
      </w:r>
      <w:r w:rsidRPr="00D47105">
        <w:rPr>
          <w:lang w:val="fr-FR"/>
        </w:rPr>
        <w:t>Et vous, vous n’êtes jamais sur Internet peut-être ?</w:t>
      </w:r>
    </w:p>
    <w:p w:rsidR="00D47105" w:rsidRPr="00D47105" w:rsidRDefault="00D47105" w:rsidP="00D47105">
      <w:r w:rsidRPr="00D47105">
        <w:t>M. Courtois :</w:t>
      </w:r>
      <w:r>
        <w:tab/>
      </w:r>
      <w:r w:rsidRPr="00D47105">
        <w:t>Quand je suis sur Internet, c’est pour le travail ! C’est tout !</w:t>
      </w:r>
    </w:p>
    <w:p w:rsidR="00D47105" w:rsidRPr="00D47105" w:rsidRDefault="00D47105" w:rsidP="00D47105">
      <w:pPr>
        <w:rPr>
          <w:lang w:val="fr-FR"/>
        </w:rPr>
      </w:pPr>
      <w:r w:rsidRPr="00D47105">
        <w:rPr>
          <w:lang w:val="fr-FR"/>
        </w:rPr>
        <w:t>Loris :</w:t>
      </w:r>
      <w:r w:rsidRPr="00D47105">
        <w:rPr>
          <w:lang w:val="fr-FR"/>
        </w:rPr>
        <w:tab/>
      </w:r>
      <w:r w:rsidRPr="00D47105">
        <w:rPr>
          <w:lang w:val="fr-FR"/>
        </w:rPr>
        <w:tab/>
      </w:r>
      <w:r>
        <w:rPr>
          <w:lang w:val="fr-FR"/>
        </w:rPr>
        <w:tab/>
      </w:r>
      <w:r w:rsidRPr="00D47105">
        <w:rPr>
          <w:lang w:val="fr-FR"/>
        </w:rPr>
        <w:t>Alors, tu travailles beaucoup.</w:t>
      </w:r>
    </w:p>
    <w:p w:rsidR="00D47105" w:rsidRPr="00D47105" w:rsidRDefault="00D47105" w:rsidP="00D47105">
      <w:r w:rsidRPr="00D47105">
        <w:t>M. Courtois :</w:t>
      </w:r>
      <w:r>
        <w:tab/>
      </w:r>
      <w:r w:rsidRPr="00D47105">
        <w:t>Exactement.</w:t>
      </w:r>
    </w:p>
    <w:p w:rsidR="0070190B" w:rsidRPr="0070190B" w:rsidRDefault="00D47105" w:rsidP="00D47105">
      <w:pPr>
        <w:rPr>
          <w:lang w:val="fr-FR"/>
        </w:rPr>
      </w:pPr>
      <w:r w:rsidRPr="00D47105">
        <w:t>Mme Courtois :</w:t>
      </w:r>
      <w:r>
        <w:tab/>
      </w:r>
      <w:r w:rsidRPr="00D47105">
        <w:t xml:space="preserve">Moi aussi, c’est pour le travail. </w:t>
      </w:r>
      <w:r w:rsidRPr="0070190B">
        <w:rPr>
          <w:lang w:val="fr-FR"/>
        </w:rPr>
        <w:t>Et il y a aussi plein de</w:t>
      </w:r>
      <w:r w:rsidR="0070190B" w:rsidRPr="0070190B">
        <w:rPr>
          <w:lang w:val="fr-FR"/>
        </w:rPr>
        <w:t xml:space="preserve"> choses à faire pour la famille</w:t>
      </w:r>
    </w:p>
    <w:p w:rsidR="0070190B" w:rsidRPr="0070190B" w:rsidRDefault="0070190B" w:rsidP="00D47105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D47105" w:rsidRPr="0070190B">
        <w:rPr>
          <w:lang w:val="fr-FR"/>
        </w:rPr>
        <w:t xml:space="preserve">et la maison sur Internet. Il y a vos notes par exemple </w:t>
      </w:r>
      <w:r w:rsidRPr="0070190B">
        <w:rPr>
          <w:lang w:val="fr-FR"/>
        </w:rPr>
        <w:t>sur Internet, je commande aussi</w:t>
      </w:r>
    </w:p>
    <w:p w:rsidR="00D47105" w:rsidRPr="00D47105" w:rsidRDefault="0070190B" w:rsidP="00D47105"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D47105" w:rsidRPr="00D47105">
        <w:t>une partie de vos vêtements, organise les vacances, etc.</w:t>
      </w:r>
    </w:p>
    <w:p w:rsidR="00D47105" w:rsidRPr="00D47105" w:rsidRDefault="00D47105" w:rsidP="00D47105">
      <w:pPr>
        <w:rPr>
          <w:lang w:val="fr-FR"/>
        </w:rPr>
      </w:pPr>
      <w:r w:rsidRPr="00D47105">
        <w:rPr>
          <w:lang w:val="fr-FR"/>
        </w:rPr>
        <w:t>Lisa :</w:t>
      </w:r>
      <w:r w:rsidRPr="00D47105">
        <w:rPr>
          <w:lang w:val="fr-FR"/>
        </w:rPr>
        <w:tab/>
      </w:r>
      <w:r w:rsidRPr="00D47105">
        <w:rPr>
          <w:lang w:val="fr-FR"/>
        </w:rPr>
        <w:tab/>
      </w:r>
      <w:r>
        <w:rPr>
          <w:lang w:val="fr-FR"/>
        </w:rPr>
        <w:tab/>
      </w:r>
      <w:r w:rsidRPr="00D47105">
        <w:rPr>
          <w:lang w:val="fr-FR"/>
        </w:rPr>
        <w:t>Oui, vous pouvez nous critiquer, mais vous aussi, vous êtes accros !</w:t>
      </w:r>
    </w:p>
    <w:p w:rsidR="0070190B" w:rsidRPr="0070190B" w:rsidRDefault="00D47105" w:rsidP="00D47105">
      <w:pPr>
        <w:rPr>
          <w:lang w:val="fr-FR"/>
        </w:rPr>
      </w:pPr>
      <w:r w:rsidRPr="00D47105">
        <w:t>Mme Courtois :</w:t>
      </w:r>
      <w:r>
        <w:tab/>
      </w:r>
      <w:r w:rsidRPr="00D47105">
        <w:t xml:space="preserve">C’est vrai que nous sommes tous concernés. </w:t>
      </w:r>
      <w:r w:rsidRPr="0070190B">
        <w:rPr>
          <w:lang w:val="fr-FR"/>
        </w:rPr>
        <w:t>Pour chacun d</w:t>
      </w:r>
      <w:r w:rsidR="0070190B" w:rsidRPr="0070190B">
        <w:rPr>
          <w:lang w:val="fr-FR"/>
        </w:rPr>
        <w:t>’entre nous, Internet peut vite</w:t>
      </w:r>
    </w:p>
    <w:p w:rsidR="00D47105" w:rsidRPr="00D47105" w:rsidRDefault="0070190B" w:rsidP="00D47105"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D47105" w:rsidRPr="00D47105">
        <w:t>devenir une drogue ! Tout le monde doit se contrôler et faire attention !</w:t>
      </w:r>
    </w:p>
    <w:p w:rsidR="00D47105" w:rsidRPr="00D47105" w:rsidRDefault="00D47105" w:rsidP="00D47105">
      <w:r w:rsidRPr="00D47105">
        <w:t>M. Courtois :</w:t>
      </w:r>
      <w:r>
        <w:tab/>
      </w:r>
      <w:r w:rsidRPr="00D47105">
        <w:t>D’accord, alors voilà ce que je propose : un jour par semaine sans Internet.</w:t>
      </w:r>
    </w:p>
    <w:p w:rsidR="00D47105" w:rsidRPr="0070190B" w:rsidRDefault="00D47105" w:rsidP="00D47105">
      <w:pPr>
        <w:rPr>
          <w:lang w:val="fr-FR"/>
        </w:rPr>
      </w:pPr>
      <w:r w:rsidRPr="00D47105">
        <w:rPr>
          <w:lang w:val="fr-FR"/>
        </w:rPr>
        <w:t>Loris :</w:t>
      </w:r>
      <w:r w:rsidRPr="00D47105">
        <w:rPr>
          <w:lang w:val="fr-FR"/>
        </w:rPr>
        <w:tab/>
      </w:r>
      <w:r w:rsidRPr="00D47105">
        <w:rPr>
          <w:lang w:val="fr-FR"/>
        </w:rPr>
        <w:tab/>
      </w:r>
      <w:r>
        <w:rPr>
          <w:lang w:val="fr-FR"/>
        </w:rPr>
        <w:tab/>
      </w:r>
      <w:r w:rsidRPr="0070190B">
        <w:rPr>
          <w:lang w:val="fr-FR"/>
        </w:rPr>
        <w:t>Comment ça ?</w:t>
      </w:r>
    </w:p>
    <w:p w:rsidR="0070190B" w:rsidRPr="0070190B" w:rsidRDefault="00D47105" w:rsidP="00D47105">
      <w:pPr>
        <w:rPr>
          <w:lang w:val="fr-FR"/>
        </w:rPr>
      </w:pPr>
      <w:r w:rsidRPr="0070190B">
        <w:rPr>
          <w:lang w:val="fr-FR"/>
        </w:rPr>
        <w:t>M. Courtois :</w:t>
      </w:r>
      <w:r w:rsidRPr="0070190B">
        <w:rPr>
          <w:lang w:val="fr-FR"/>
        </w:rPr>
        <w:tab/>
        <w:t>Je propose que tous les mercredis, nou</w:t>
      </w:r>
      <w:r w:rsidR="0070190B" w:rsidRPr="0070190B">
        <w:rPr>
          <w:lang w:val="fr-FR"/>
        </w:rPr>
        <w:t>s arrêtions tous nos portables,</w:t>
      </w:r>
    </w:p>
    <w:p w:rsidR="00D47105" w:rsidRPr="0070190B" w:rsidRDefault="0070190B" w:rsidP="00D47105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D47105" w:rsidRPr="0070190B">
        <w:rPr>
          <w:lang w:val="fr-FR"/>
        </w:rPr>
        <w:t>et pas question de surfer sur Internet non plus.</w:t>
      </w:r>
    </w:p>
    <w:p w:rsidR="0070190B" w:rsidRPr="0070190B" w:rsidRDefault="00D47105" w:rsidP="00D47105">
      <w:pPr>
        <w:rPr>
          <w:lang w:val="fr-FR"/>
        </w:rPr>
      </w:pPr>
      <w:r w:rsidRPr="0070190B">
        <w:rPr>
          <w:lang w:val="fr-FR"/>
        </w:rPr>
        <w:t>Mme Courtois :</w:t>
      </w:r>
      <w:r w:rsidRPr="0070190B">
        <w:rPr>
          <w:lang w:val="fr-FR"/>
        </w:rPr>
        <w:tab/>
        <w:t>Et comme justement aujourd’hui, c’est mercredi,</w:t>
      </w:r>
      <w:r w:rsidR="0070190B" w:rsidRPr="0070190B">
        <w:rPr>
          <w:lang w:val="fr-FR"/>
        </w:rPr>
        <w:t xml:space="preserve"> on commence tout de suite !</w:t>
      </w:r>
    </w:p>
    <w:p w:rsidR="00D47105" w:rsidRPr="00D47105" w:rsidRDefault="0070190B" w:rsidP="00D47105"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D47105" w:rsidRPr="00D47105">
        <w:t>Allez, tout le monde arrête son portable !</w:t>
      </w:r>
    </w:p>
    <w:p w:rsidR="0070190B" w:rsidRDefault="00D47105" w:rsidP="00D47105">
      <w:pPr>
        <w:rPr>
          <w:lang w:val="fr-FR"/>
        </w:rPr>
      </w:pPr>
      <w:r w:rsidRPr="00D47105">
        <w:rPr>
          <w:lang w:val="fr-FR"/>
        </w:rPr>
        <w:t>Lisa :</w:t>
      </w:r>
      <w:r w:rsidRPr="00D47105">
        <w:rPr>
          <w:lang w:val="fr-FR"/>
        </w:rPr>
        <w:tab/>
      </w:r>
      <w:r w:rsidRPr="00D47105">
        <w:rPr>
          <w:lang w:val="fr-FR"/>
        </w:rPr>
        <w:tab/>
      </w:r>
      <w:r>
        <w:rPr>
          <w:lang w:val="fr-FR"/>
        </w:rPr>
        <w:tab/>
      </w:r>
      <w:r w:rsidRPr="00D47105">
        <w:rPr>
          <w:lang w:val="fr-FR"/>
        </w:rPr>
        <w:t xml:space="preserve">Juste avant, je fais une photo pour Instagram ! </w:t>
      </w:r>
      <w:r w:rsidRPr="0070190B">
        <w:rPr>
          <w:lang w:val="fr-FR"/>
        </w:rPr>
        <w:t>Faut bi</w:t>
      </w:r>
      <w:r w:rsidR="0070190B" w:rsidRPr="0070190B">
        <w:rPr>
          <w:lang w:val="fr-FR"/>
        </w:rPr>
        <w:t>en que je le dise à mes amis...</w:t>
      </w:r>
    </w:p>
    <w:p w:rsidR="00D47105" w:rsidRPr="0070190B" w:rsidRDefault="0070190B" w:rsidP="00D47105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D47105" w:rsidRPr="0070190B">
        <w:rPr>
          <w:lang w:val="fr-FR"/>
        </w:rPr>
        <w:t>Sinon ils vont s’inquiéter...</w:t>
      </w:r>
    </w:p>
    <w:p w:rsidR="00D127B5" w:rsidRPr="00D47105" w:rsidRDefault="00D47105" w:rsidP="00D47105">
      <w:r w:rsidRPr="00D47105">
        <w:t>M. Courtois :</w:t>
      </w:r>
      <w:r>
        <w:tab/>
      </w:r>
      <w:r w:rsidRPr="00D47105">
        <w:t>On a dit stop Lisa. Quand on arrête, on arrête !</w:t>
      </w:r>
    </w:p>
    <w:sectPr w:rsidR="00D127B5" w:rsidRPr="00D47105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0D" w:rsidRDefault="00901C0D" w:rsidP="003C599D">
      <w:pPr>
        <w:spacing w:line="240" w:lineRule="auto"/>
      </w:pPr>
      <w:r>
        <w:separator/>
      </w:r>
    </w:p>
  </w:endnote>
  <w:endnote w:type="continuationSeparator" w:id="0">
    <w:p w:rsidR="00901C0D" w:rsidRDefault="00901C0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64156B79" wp14:editId="24C8FB04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93A18" w:rsidRPr="00913892" w:rsidRDefault="00901C0D" w:rsidP="00901C0D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0D" w:rsidRDefault="00901C0D" w:rsidP="003C599D">
      <w:pPr>
        <w:spacing w:line="240" w:lineRule="auto"/>
      </w:pPr>
      <w:r>
        <w:separator/>
      </w:r>
    </w:p>
  </w:footnote>
  <w:footnote w:type="continuationSeparator" w:id="0">
    <w:p w:rsidR="00901C0D" w:rsidRDefault="00901C0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0D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7720D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5091"/>
    <w:rsid w:val="00302866"/>
    <w:rsid w:val="00303749"/>
    <w:rsid w:val="00304833"/>
    <w:rsid w:val="00313596"/>
    <w:rsid w:val="00313FD8"/>
    <w:rsid w:val="00314970"/>
    <w:rsid w:val="00315EA9"/>
    <w:rsid w:val="00320087"/>
    <w:rsid w:val="003200F9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108A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17ED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5F61C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77571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190B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42A"/>
    <w:rsid w:val="008D3CE0"/>
    <w:rsid w:val="008D7FDC"/>
    <w:rsid w:val="008E4B7A"/>
    <w:rsid w:val="008E6248"/>
    <w:rsid w:val="008F6EDE"/>
    <w:rsid w:val="00901C0D"/>
    <w:rsid w:val="00902002"/>
    <w:rsid w:val="00902CEB"/>
    <w:rsid w:val="0090601A"/>
    <w:rsid w:val="009064C0"/>
    <w:rsid w:val="009078CB"/>
    <w:rsid w:val="00907EC2"/>
    <w:rsid w:val="0091085D"/>
    <w:rsid w:val="00912A0A"/>
    <w:rsid w:val="00913598"/>
    <w:rsid w:val="00913892"/>
    <w:rsid w:val="009215E3"/>
    <w:rsid w:val="00931E39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E5ACB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24D8A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75569"/>
    <w:rsid w:val="00B8071F"/>
    <w:rsid w:val="00B82B4E"/>
    <w:rsid w:val="00B83E25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027B1"/>
    <w:rsid w:val="00C172AE"/>
    <w:rsid w:val="00C17BE6"/>
    <w:rsid w:val="00C30A74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27B5"/>
    <w:rsid w:val="00D14F61"/>
    <w:rsid w:val="00D1582D"/>
    <w:rsid w:val="00D2569D"/>
    <w:rsid w:val="00D27A1B"/>
    <w:rsid w:val="00D34DC1"/>
    <w:rsid w:val="00D403F7"/>
    <w:rsid w:val="00D47105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77FC1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848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5</cp:revision>
  <cp:lastPrinted>2016-12-23T16:36:00Z</cp:lastPrinted>
  <dcterms:created xsi:type="dcterms:W3CDTF">2017-08-14T13:48:00Z</dcterms:created>
  <dcterms:modified xsi:type="dcterms:W3CDTF">2017-08-14T15:02:00Z</dcterms:modified>
</cp:coreProperties>
</file>