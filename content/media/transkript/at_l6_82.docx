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bookmarkStart w:id="0" w:name="_GoBack"/>
            <w:bookmarkEnd w:id="0"/>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F45848" w:rsidP="007D08AC">
            <w:pPr>
              <w:pStyle w:val="ekvue3arial"/>
              <w:rPr>
                <w:lang w:val="fr-FR"/>
              </w:rPr>
            </w:pPr>
            <w:r w:rsidRPr="002F5091">
              <w:rPr>
                <w:lang w:val="fr-FR"/>
              </w:rPr>
              <w:t xml:space="preserve">Transkript zu </w:t>
            </w:r>
            <w:r w:rsidR="007D08AC">
              <w:rPr>
                <w:lang w:val="fr-FR"/>
              </w:rPr>
              <w:t>Atelier B, exercice 11</w:t>
            </w:r>
            <w:r w:rsidR="00C30A74">
              <w:rPr>
                <w:lang w:val="fr-FR"/>
              </w:rPr>
              <w:t xml:space="preserve">, </w:t>
            </w:r>
            <w:r w:rsidRPr="002F5091">
              <w:rPr>
                <w:lang w:val="fr-FR"/>
              </w:rPr>
              <w:t xml:space="preserve">page </w:t>
            </w:r>
            <w:r w:rsidR="007D08AC">
              <w:rPr>
                <w:lang w:val="fr-FR"/>
              </w:rPr>
              <w:t>97</w:t>
            </w:r>
          </w:p>
        </w:tc>
        <w:tc>
          <w:tcPr>
            <w:tcW w:w="1177" w:type="dxa"/>
            <w:tcBorders>
              <w:top w:val="nil"/>
              <w:bottom w:val="nil"/>
            </w:tcBorders>
            <w:vAlign w:val="bottom"/>
          </w:tcPr>
          <w:p w:rsidR="00F45848" w:rsidRPr="00BD7CF5" w:rsidRDefault="00D47105" w:rsidP="000E1075">
            <w:pPr>
              <w:pStyle w:val="ekvkapitellinksbndig"/>
            </w:pPr>
            <w:r>
              <w:t>6</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7D08AC" w:rsidRPr="007D08AC" w:rsidRDefault="007D08AC" w:rsidP="007D08AC">
      <w:pPr>
        <w:pStyle w:val="ekvue2arial"/>
        <w:rPr>
          <w:lang w:val="fr-FR"/>
        </w:rPr>
      </w:pPr>
      <w:r w:rsidRPr="007D08AC">
        <w:rPr>
          <w:lang w:val="fr-FR"/>
        </w:rPr>
        <w:t>Le festival de Cannes d’Antonin</w:t>
      </w:r>
      <w:r w:rsidRPr="007D08AC">
        <w:rPr>
          <w:lang w:val="fr-FR"/>
        </w:rPr>
        <w:tab/>
        <w:t>(T</w:t>
      </w:r>
      <w:r>
        <w:rPr>
          <w:lang w:val="fr-FR"/>
        </w:rPr>
        <w:t>r</w:t>
      </w:r>
      <w:r w:rsidRPr="007D08AC">
        <w:rPr>
          <w:lang w:val="fr-FR"/>
        </w:rPr>
        <w:t>ack 82</w:t>
      </w:r>
      <w:r>
        <w:rPr>
          <w:lang w:val="fr-FR"/>
        </w:rPr>
        <w:t>)</w:t>
      </w:r>
    </w:p>
    <w:p w:rsidR="007D08AC" w:rsidRPr="00010BE9" w:rsidRDefault="007D08AC" w:rsidP="007D08AC">
      <w:pPr>
        <w:rPr>
          <w:lang w:val="fr-FR"/>
        </w:rPr>
      </w:pPr>
    </w:p>
    <w:p w:rsidR="007D08AC" w:rsidRDefault="007D08AC" w:rsidP="007D08AC">
      <w:pPr>
        <w:rPr>
          <w:lang w:val="fr-FR"/>
        </w:rPr>
      </w:pPr>
      <w:r w:rsidRPr="007D08AC">
        <w:rPr>
          <w:lang w:val="fr-FR"/>
        </w:rPr>
        <w:t>Antonin :</w:t>
      </w:r>
    </w:p>
    <w:p w:rsidR="007D08AC" w:rsidRPr="007D08AC" w:rsidRDefault="007D08AC" w:rsidP="007D08AC">
      <w:pPr>
        <w:rPr>
          <w:lang w:val="fr-FR"/>
        </w:rPr>
      </w:pPr>
      <w:r w:rsidRPr="007D08AC">
        <w:rPr>
          <w:lang w:val="fr-FR"/>
        </w:rPr>
        <w:t xml:space="preserve">Cette rencontre franco-allemande de critique de film a été pour moi une très belle expérience. </w:t>
      </w:r>
      <w:r w:rsidRPr="00010BE9">
        <w:rPr>
          <w:lang w:val="fr-FR"/>
        </w:rPr>
        <w:t xml:space="preserve">D’abord, j’ai adoré Cannes ! Avant d’y aller, j’avais une image très négative de cette ville. Cannes passe souvent pour une ville des apparences, de l’argent, du luxe et des vieux. Et c’est vrai que Cannes, c’est ça aussi. Il y a d’ailleurs beaucoup de vieilles personnes qui viennent habiter sur la Côte d’Azur et notamment à Cannes. </w:t>
      </w:r>
      <w:r w:rsidRPr="007D08AC">
        <w:rPr>
          <w:lang w:val="fr-FR"/>
        </w:rPr>
        <w:t>Mais j’ai découvert que Cannes, c’est aussi une ville très agréable.</w:t>
      </w:r>
    </w:p>
    <w:p w:rsidR="007D08AC" w:rsidRPr="007D08AC" w:rsidRDefault="007D08AC" w:rsidP="007D08AC">
      <w:pPr>
        <w:rPr>
          <w:lang w:val="fr-FR"/>
        </w:rPr>
      </w:pPr>
    </w:p>
    <w:p w:rsidR="007D08AC" w:rsidRPr="00010BE9" w:rsidRDefault="007D08AC" w:rsidP="007D08AC">
      <w:pPr>
        <w:rPr>
          <w:lang w:val="fr-FR"/>
        </w:rPr>
      </w:pPr>
      <w:r w:rsidRPr="00010BE9">
        <w:rPr>
          <w:lang w:val="fr-FR"/>
        </w:rPr>
        <w:t>Avec les autres participants de la rencontre, on a eu la chance d’habiter dans un appartement au dernier étage d’un immeuble avec une immense terrasse. Magnifique ! D’un côté, tu vois la mer et de l’autre, la ville. Qu’est-ce que c’est beau ! Et puis, l’ambiance a été super dans notre groupe de jeunes français et allemands. On a bien discuté en français, en allemand et parfois aussi en anglais ! On a appris beaucoup de choses et on a bien rigolé. Tout le monde a essayé de communiquer avec les autres et de passer un super moment. Je pense qu’on va rester en contact après le festival.</w:t>
      </w:r>
    </w:p>
    <w:p w:rsidR="007D08AC" w:rsidRPr="00010BE9" w:rsidRDefault="007D08AC" w:rsidP="007D08AC">
      <w:pPr>
        <w:rPr>
          <w:lang w:val="fr-FR"/>
        </w:rPr>
      </w:pPr>
    </w:p>
    <w:p w:rsidR="007D08AC" w:rsidRPr="00010BE9" w:rsidRDefault="007D08AC" w:rsidP="007D08AC">
      <w:pPr>
        <w:rPr>
          <w:lang w:val="fr-FR"/>
        </w:rPr>
      </w:pPr>
      <w:r w:rsidRPr="00010BE9">
        <w:rPr>
          <w:lang w:val="fr-FR"/>
        </w:rPr>
        <w:t>Bon, sinon, on a surtout vu des films. Pour moi qui adore le cinéma, c’est le rêve ! A Cannes, il y a des films toute la journée à partir de 8 heures du matin. C’est la première fois de ma vie que je vois deux, trois, quatre films par jour. Des films du monde entier. Des films qu’on ne va jamais voir d’habitude.</w:t>
      </w:r>
    </w:p>
    <w:p w:rsidR="007D08AC" w:rsidRPr="00010BE9" w:rsidRDefault="007D08AC" w:rsidP="007D08AC">
      <w:pPr>
        <w:rPr>
          <w:lang w:val="fr-FR"/>
        </w:rPr>
      </w:pPr>
    </w:p>
    <w:p w:rsidR="00D127B5" w:rsidRPr="007D08AC" w:rsidRDefault="007D08AC" w:rsidP="007D08AC">
      <w:r w:rsidRPr="00010BE9">
        <w:rPr>
          <w:lang w:val="fr-FR"/>
        </w:rPr>
        <w:t xml:space="preserve">Ensuite, on a rencontré des gens vachement intéressants, des journalistes spécialisés qui ont tous la passion du cinéma. Ils nous ont appris ce qu’était la critique de film. Qu’est-ce que c’est difficile d’écrire une critique ! Mais bon quand on n’est pas tout seul, c’est plus facile. Surtout, ces professionnels ont été vraiment sympas avec nous. Ils nous ont donné des invitations VIP pour aller aux fêtes du festival de Cannes. Chaque soir, il y a des fêtes sur la plage de Cannes ou ailleurs pour les gens du cinéma. On a pu voir dans ces fêtes les réalisateurs, les producteurs de cinéma, les acteurs et les actrices des films du festival. Mais surtout, on a dansé tous ensemble ! Le problème, c’est le lendemain quand tu dois voir un film à 8 heures du matin. </w:t>
      </w:r>
      <w:r w:rsidRPr="007D08AC">
        <w:t>Difficile de ne pas dormir pendant le film !</w:t>
      </w:r>
    </w:p>
    <w:sectPr w:rsidR="00D127B5" w:rsidRPr="007D08AC"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466101C3" wp14:editId="128D602C">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0BE9"/>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779C3"/>
    <w:rsid w:val="000812E6"/>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201CB"/>
    <w:rsid w:val="00622F6B"/>
    <w:rsid w:val="00627765"/>
    <w:rsid w:val="00627A02"/>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F6EDE"/>
    <w:rsid w:val="00901C0D"/>
    <w:rsid w:val="00902002"/>
    <w:rsid w:val="00902CEB"/>
    <w:rsid w:val="0090601A"/>
    <w:rsid w:val="009064C0"/>
    <w:rsid w:val="009078CB"/>
    <w:rsid w:val="00907EC2"/>
    <w:rsid w:val="0091085D"/>
    <w:rsid w:val="00912A0A"/>
    <w:rsid w:val="00913598"/>
    <w:rsid w:val="00913892"/>
    <w:rsid w:val="009215E3"/>
    <w:rsid w:val="00931E39"/>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75569"/>
    <w:rsid w:val="00B8071F"/>
    <w:rsid w:val="00B82B4E"/>
    <w:rsid w:val="00B83E25"/>
    <w:rsid w:val="00B8420E"/>
    <w:rsid w:val="00B90CE1"/>
    <w:rsid w:val="00BA0874"/>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27B5"/>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7</cp:revision>
  <cp:lastPrinted>2016-12-23T16:36:00Z</cp:lastPrinted>
  <dcterms:created xsi:type="dcterms:W3CDTF">2017-08-14T13:56:00Z</dcterms:created>
  <dcterms:modified xsi:type="dcterms:W3CDTF">2017-08-14T15:02:00Z</dcterms:modified>
</cp:coreProperties>
</file>