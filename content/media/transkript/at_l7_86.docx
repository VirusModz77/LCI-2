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183BE6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183BE6">
              <w:rPr>
                <w:lang w:val="fr-FR"/>
              </w:rPr>
              <w:t>Entrée, page 104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183BE6" w:rsidP="000E1075">
            <w:pPr>
              <w:pStyle w:val="ekvkapitellinksbndig"/>
            </w:pPr>
            <w:r>
              <w:t>7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183BE6" w:rsidRDefault="00183BE6" w:rsidP="00183BE6">
      <w:pPr>
        <w:pStyle w:val="ekvue2arial"/>
        <w:rPr>
          <w:lang w:val="fr-FR"/>
        </w:rPr>
      </w:pPr>
      <w:r w:rsidRPr="00183BE6">
        <w:rPr>
          <w:lang w:val="fr-FR"/>
        </w:rPr>
        <w:t>Exercice 1</w:t>
      </w:r>
      <w:r w:rsidRPr="00183BE6">
        <w:rPr>
          <w:lang w:val="fr-FR"/>
        </w:rPr>
        <w:tab/>
      </w:r>
      <w:r>
        <w:rPr>
          <w:lang w:val="fr-FR"/>
        </w:rPr>
        <w:t>(Tracks 86–91)</w:t>
      </w:r>
    </w:p>
    <w:p w:rsidR="00183BE6" w:rsidRDefault="00183BE6" w:rsidP="00183BE6">
      <w:pPr>
        <w:rPr>
          <w:lang w:val="fr-FR"/>
        </w:rPr>
      </w:pPr>
    </w:p>
    <w:p w:rsidR="00183BE6" w:rsidRPr="00183BE6" w:rsidRDefault="00183BE6" w:rsidP="00183BE6">
      <w:pPr>
        <w:rPr>
          <w:rStyle w:val="ekvfett"/>
          <w:lang w:val="fr-FR"/>
        </w:rPr>
      </w:pPr>
      <w:r w:rsidRPr="00183BE6">
        <w:rPr>
          <w:rStyle w:val="ekvfett"/>
          <w:lang w:val="fr-FR"/>
        </w:rPr>
        <w:t>Scène 1</w:t>
      </w:r>
    </w:p>
    <w:p w:rsidR="00183BE6" w:rsidRDefault="00183BE6" w:rsidP="00183BE6">
      <w:pPr>
        <w:rPr>
          <w:lang w:val="fr-FR"/>
        </w:rPr>
      </w:pPr>
      <w:r w:rsidRPr="00183BE6">
        <w:rPr>
          <w:lang w:val="fr-FR"/>
        </w:rPr>
        <w:t>Une dame :</w:t>
      </w:r>
      <w:r>
        <w:rPr>
          <w:lang w:val="fr-FR"/>
        </w:rPr>
        <w:tab/>
      </w:r>
      <w:r w:rsidRPr="00183BE6">
        <w:rPr>
          <w:lang w:val="fr-FR"/>
        </w:rPr>
        <w:t xml:space="preserve">Allô ! Bonjour, j’ai à la maison une vieille </w:t>
      </w:r>
      <w:r>
        <w:rPr>
          <w:lang w:val="fr-FR"/>
        </w:rPr>
        <w:t>armoire que je voudrais donner.</w:t>
      </w:r>
    </w:p>
    <w:p w:rsidR="00183BE6" w:rsidRPr="00183BE6" w:rsidRDefault="00183BE6" w:rsidP="00183BE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83BE6">
        <w:rPr>
          <w:lang w:val="fr-FR"/>
        </w:rPr>
        <w:t>Est-ce que ça vous intéresse ?</w:t>
      </w:r>
    </w:p>
    <w:p w:rsidR="00063C7F" w:rsidRDefault="00183BE6" w:rsidP="00183BE6">
      <w:pPr>
        <w:rPr>
          <w:lang w:val="fr-FR"/>
        </w:rPr>
      </w:pPr>
      <w:r w:rsidRPr="00183BE6">
        <w:rPr>
          <w:lang w:val="fr-FR"/>
        </w:rPr>
        <w:t>Le monsieur d’Emmaüs :</w:t>
      </w:r>
      <w:r w:rsidRPr="00183BE6">
        <w:rPr>
          <w:lang w:val="fr-FR"/>
        </w:rPr>
        <w:tab/>
      </w:r>
      <w:r w:rsidR="00063C7F">
        <w:rPr>
          <w:lang w:val="fr-FR"/>
        </w:rPr>
        <w:t xml:space="preserve"> </w:t>
      </w:r>
      <w:r w:rsidRPr="00183BE6">
        <w:rPr>
          <w:lang w:val="fr-FR"/>
        </w:rPr>
        <w:t xml:space="preserve">Mais bien sûr ! </w:t>
      </w:r>
      <w:r w:rsidRPr="00C31BCD">
        <w:rPr>
          <w:lang w:val="fr-FR"/>
        </w:rPr>
        <w:t xml:space="preserve">Tout nous intéresse. </w:t>
      </w:r>
      <w:r w:rsidRPr="00063C7F">
        <w:rPr>
          <w:lang w:val="fr-FR"/>
        </w:rPr>
        <w:t>Les meubles, les vêtements,</w:t>
      </w:r>
      <w:r w:rsidR="00063C7F" w:rsidRPr="00063C7F">
        <w:rPr>
          <w:lang w:val="fr-FR"/>
        </w:rPr>
        <w:t xml:space="preserve"> </w:t>
      </w:r>
      <w:r w:rsidRPr="00183BE6">
        <w:rPr>
          <w:lang w:val="fr-FR"/>
        </w:rPr>
        <w:t>les appareils,</w:t>
      </w:r>
    </w:p>
    <w:p w:rsidR="00183BE6" w:rsidRPr="00183BE6" w:rsidRDefault="00063C7F" w:rsidP="00183BE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183BE6" w:rsidRPr="00183BE6">
        <w:rPr>
          <w:lang w:val="fr-FR"/>
        </w:rPr>
        <w:t xml:space="preserve">les livres… On les redistribue ensuite aux </w:t>
      </w:r>
      <w:r w:rsidR="00183BE6">
        <w:rPr>
          <w:lang w:val="fr-FR"/>
        </w:rPr>
        <w:t>gens</w:t>
      </w:r>
      <w:r>
        <w:rPr>
          <w:lang w:val="fr-FR"/>
        </w:rPr>
        <w:t xml:space="preserve">  </w:t>
      </w:r>
      <w:r w:rsidR="00183BE6" w:rsidRPr="00183BE6">
        <w:rPr>
          <w:lang w:val="fr-FR"/>
        </w:rPr>
        <w:t>qui en ont besoin.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dame :</w:t>
      </w:r>
      <w:r w:rsidRPr="00183BE6">
        <w:rPr>
          <w:lang w:val="fr-FR"/>
        </w:rPr>
        <w:tab/>
      </w:r>
      <w:r w:rsidRPr="00183BE6">
        <w:rPr>
          <w:lang w:val="fr-FR"/>
        </w:rPr>
        <w:tab/>
        <w:t>Le problème, c’est que je ne peux pas transporter l’armoire toute seule.</w:t>
      </w:r>
    </w:p>
    <w:p w:rsidR="00183BE6" w:rsidRDefault="00183BE6" w:rsidP="00183BE6">
      <w:pPr>
        <w:rPr>
          <w:lang w:val="fr-FR"/>
        </w:rPr>
      </w:pPr>
      <w:r w:rsidRPr="00183BE6">
        <w:rPr>
          <w:lang w:val="fr-FR"/>
        </w:rPr>
        <w:t>Le monsieur :</w:t>
      </w:r>
      <w:r>
        <w:rPr>
          <w:lang w:val="fr-FR"/>
        </w:rPr>
        <w:tab/>
      </w:r>
      <w:r w:rsidRPr="00183BE6">
        <w:rPr>
          <w:lang w:val="fr-FR"/>
        </w:rPr>
        <w:t xml:space="preserve">Pas de souci. Quelqu’un de notre association peut venir la </w:t>
      </w:r>
      <w:r>
        <w:rPr>
          <w:lang w:val="fr-FR"/>
        </w:rPr>
        <w:t>chercher directement chez vous.</w:t>
      </w:r>
    </w:p>
    <w:p w:rsidR="00183BE6" w:rsidRPr="00183BE6" w:rsidRDefault="00183BE6" w:rsidP="00183BE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83BE6">
        <w:rPr>
          <w:lang w:val="fr-FR"/>
        </w:rPr>
        <w:t>Quand est-ce que vous voulez qu’on passe ?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>La dame :</w:t>
      </w:r>
      <w:r w:rsidRPr="00183BE6">
        <w:rPr>
          <w:lang w:val="fr-FR"/>
        </w:rPr>
        <w:tab/>
      </w:r>
      <w:r w:rsidRPr="00183BE6">
        <w:rPr>
          <w:lang w:val="fr-FR"/>
        </w:rPr>
        <w:tab/>
        <w:t xml:space="preserve">Demain, par exemple. </w:t>
      </w:r>
      <w:r w:rsidRPr="00C31BCD">
        <w:rPr>
          <w:lang w:val="fr-FR"/>
        </w:rPr>
        <w:t xml:space="preserve">A 11h ? </w:t>
      </w:r>
    </w:p>
    <w:p w:rsidR="00183BE6" w:rsidRPr="00C31BCD" w:rsidRDefault="00183BE6" w:rsidP="00183BE6">
      <w:pPr>
        <w:rPr>
          <w:lang w:val="fr-FR"/>
        </w:rPr>
      </w:pPr>
      <w:r w:rsidRPr="00C31BCD">
        <w:rPr>
          <w:lang w:val="fr-FR"/>
        </w:rPr>
        <w:t>Le monsieur :</w:t>
      </w:r>
      <w:r w:rsidRPr="00C31BCD">
        <w:rPr>
          <w:lang w:val="fr-FR"/>
        </w:rPr>
        <w:tab/>
        <w:t>Ça marche ! Quelle est votre adresse ?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>La dame :</w:t>
      </w:r>
      <w:r w:rsidRPr="00183BE6">
        <w:rPr>
          <w:lang w:val="fr-FR"/>
        </w:rPr>
        <w:tab/>
      </w:r>
      <w:r w:rsidRPr="00183BE6">
        <w:rPr>
          <w:lang w:val="fr-FR"/>
        </w:rPr>
        <w:tab/>
        <w:t xml:space="preserve">J’habite au 14 rue Victor Hugo. </w:t>
      </w:r>
      <w:r w:rsidRPr="00C31BCD">
        <w:rPr>
          <w:lang w:val="fr-FR"/>
        </w:rPr>
        <w:t>Madame Legrand.</w:t>
      </w:r>
    </w:p>
    <w:p w:rsidR="00183BE6" w:rsidRPr="00C31BCD" w:rsidRDefault="00183BE6" w:rsidP="00183BE6">
      <w:pPr>
        <w:rPr>
          <w:lang w:val="fr-FR"/>
        </w:rPr>
      </w:pPr>
      <w:r w:rsidRPr="00C31BCD">
        <w:rPr>
          <w:lang w:val="fr-FR"/>
        </w:rPr>
        <w:t>Le monsieur :</w:t>
      </w:r>
      <w:r w:rsidRPr="00C31BCD">
        <w:rPr>
          <w:lang w:val="fr-FR"/>
        </w:rPr>
        <w:tab/>
        <w:t>Parfait ! Alors, à demain, 11h. Et merci !</w:t>
      </w:r>
    </w:p>
    <w:p w:rsidR="00183BE6" w:rsidRPr="00C31BCD" w:rsidRDefault="00183BE6" w:rsidP="00183BE6">
      <w:pPr>
        <w:rPr>
          <w:lang w:val="fr-FR"/>
        </w:rPr>
      </w:pPr>
    </w:p>
    <w:p w:rsidR="00183BE6" w:rsidRPr="00C31BCD" w:rsidRDefault="00183BE6" w:rsidP="00183BE6">
      <w:pPr>
        <w:rPr>
          <w:rStyle w:val="ekvfett"/>
          <w:lang w:val="fr-FR"/>
        </w:rPr>
      </w:pPr>
      <w:r w:rsidRPr="00C31BCD">
        <w:rPr>
          <w:rStyle w:val="ekvfett"/>
          <w:lang w:val="fr-FR"/>
        </w:rPr>
        <w:t>Scène 2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chef de projet :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 xml:space="preserve">Bonjour à tous. </w:t>
      </w:r>
      <w:r w:rsidRPr="00C31BCD">
        <w:rPr>
          <w:lang w:val="fr-FR"/>
        </w:rPr>
        <w:t xml:space="preserve">Aujourd’hui, je fais appel à l’imagination de chacun d’entre vous. On doit trouver pour la fin du mois un slogan dynamique pour une nouvelle lampe. J’attends vos premières idées d’ici après-demain pour notre prochaine réunion en équipe. On choisira alors tous ensemble les meilleures. Mais avant, Magalie va nous faire une petite présentation de l’entreprise et du produit… </w:t>
      </w:r>
    </w:p>
    <w:p w:rsidR="00183BE6" w:rsidRPr="00C31BCD" w:rsidRDefault="00183BE6" w:rsidP="00183BE6">
      <w:pPr>
        <w:rPr>
          <w:lang w:val="fr-FR"/>
        </w:rPr>
      </w:pPr>
    </w:p>
    <w:p w:rsidR="00183BE6" w:rsidRPr="00C31BCD" w:rsidRDefault="00183BE6" w:rsidP="00183BE6">
      <w:pPr>
        <w:rPr>
          <w:rStyle w:val="ekvfett"/>
          <w:lang w:val="fr-FR"/>
        </w:rPr>
      </w:pPr>
      <w:r w:rsidRPr="00C31BCD">
        <w:rPr>
          <w:rStyle w:val="ekvfett"/>
          <w:lang w:val="fr-FR"/>
        </w:rPr>
        <w:t>Scène 3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Un client :</w:t>
      </w:r>
      <w:r w:rsidRPr="00183BE6">
        <w:rPr>
          <w:lang w:val="fr-FR"/>
        </w:rPr>
        <w:tab/>
      </w:r>
      <w:r w:rsidRPr="00183BE6">
        <w:rPr>
          <w:lang w:val="fr-FR"/>
        </w:rPr>
        <w:tab/>
        <w:t>Bonjour ! Je pars bientôt aux Etats-Unis et j’aurais besoin d’informations</w:t>
      </w:r>
    </w:p>
    <w:p w:rsidR="00183BE6" w:rsidRPr="00183BE6" w:rsidRDefault="00183BE6" w:rsidP="00183BE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83BE6">
        <w:rPr>
          <w:lang w:val="fr-FR"/>
        </w:rPr>
        <w:t>sur les moyens de paiement.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>L’employé de la banque :</w:t>
      </w:r>
      <w:r w:rsidRPr="00183BE6">
        <w:rPr>
          <w:lang w:val="fr-FR"/>
        </w:rPr>
        <w:tab/>
      </w:r>
      <w:r w:rsidRPr="00183BE6">
        <w:rPr>
          <w:lang w:val="fr-FR"/>
        </w:rPr>
        <w:tab/>
        <w:t xml:space="preserve">Bien sûr. </w:t>
      </w:r>
      <w:r w:rsidRPr="00C31BCD">
        <w:rPr>
          <w:lang w:val="fr-FR"/>
        </w:rPr>
        <w:t xml:space="preserve">Alors, est-ce que vous avez une carte de crédit ? 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client :</w:t>
      </w:r>
      <w:r w:rsidRPr="00183BE6">
        <w:rPr>
          <w:lang w:val="fr-FR"/>
        </w:rPr>
        <w:tab/>
      </w:r>
      <w:r w:rsidRPr="00183BE6">
        <w:rPr>
          <w:lang w:val="fr-FR"/>
        </w:rPr>
        <w:tab/>
        <w:t>Euh, non.</w:t>
      </w:r>
    </w:p>
    <w:p w:rsidR="00183BE6" w:rsidRDefault="00183BE6" w:rsidP="00183BE6">
      <w:pPr>
        <w:rPr>
          <w:lang w:val="fr-FR"/>
        </w:rPr>
      </w:pPr>
      <w:r w:rsidRPr="00183BE6">
        <w:rPr>
          <w:lang w:val="fr-FR"/>
        </w:rPr>
        <w:t>L’employé</w:t>
      </w:r>
      <w:r w:rsidR="00063C7F">
        <w:rPr>
          <w:lang w:val="fr-FR"/>
        </w:rPr>
        <w:t> </w:t>
      </w:r>
      <w:r w:rsidRPr="00183BE6">
        <w:rPr>
          <w:lang w:val="fr-FR"/>
        </w:rPr>
        <w:t>:</w:t>
      </w:r>
      <w:r w:rsidR="00063C7F">
        <w:rPr>
          <w:lang w:val="fr-FR"/>
        </w:rPr>
        <w:tab/>
      </w:r>
      <w:r w:rsidRPr="00183BE6">
        <w:rPr>
          <w:lang w:val="fr-FR"/>
        </w:rPr>
        <w:t>Alors le problème, c’est que vous aurez besoin d’une c</w:t>
      </w:r>
      <w:r>
        <w:rPr>
          <w:lang w:val="fr-FR"/>
        </w:rPr>
        <w:t>arte de crédit aux Etats-Unis :</w:t>
      </w:r>
    </w:p>
    <w:p w:rsidR="00183BE6" w:rsidRPr="00183BE6" w:rsidRDefault="00183BE6" w:rsidP="00183BE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83BE6">
        <w:rPr>
          <w:lang w:val="fr-FR"/>
        </w:rPr>
        <w:t>pour payer l’hôtel ou la voiture de location, et aussi pour prendre de l’argent au distributeur.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client :</w:t>
      </w:r>
      <w:r w:rsidRPr="00183BE6">
        <w:rPr>
          <w:lang w:val="fr-FR"/>
        </w:rPr>
        <w:tab/>
      </w:r>
      <w:r w:rsidRPr="00183BE6">
        <w:rPr>
          <w:lang w:val="fr-FR"/>
        </w:rPr>
        <w:tab/>
        <w:t>Il n’y a pas d’autres possibilités ?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>L’employé :</w:t>
      </w:r>
      <w:r w:rsidRPr="00183BE6">
        <w:rPr>
          <w:lang w:val="fr-FR"/>
        </w:rPr>
        <w:tab/>
        <w:t xml:space="preserve">Si, vous pouvez partir avec de l’argent liquide. </w:t>
      </w:r>
      <w:r w:rsidRPr="00C31BCD">
        <w:rPr>
          <w:lang w:val="fr-FR"/>
        </w:rPr>
        <w:t>Mais vous devrez changer les euros en dollars.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>Le client :</w:t>
      </w:r>
      <w:r w:rsidRPr="00183BE6">
        <w:rPr>
          <w:lang w:val="fr-FR"/>
        </w:rPr>
        <w:tab/>
      </w:r>
      <w:r>
        <w:rPr>
          <w:lang w:val="fr-FR"/>
        </w:rPr>
        <w:tab/>
      </w:r>
      <w:r w:rsidRPr="00183BE6">
        <w:rPr>
          <w:lang w:val="fr-FR"/>
        </w:rPr>
        <w:t xml:space="preserve">Ce n’est pas très pratique. </w:t>
      </w:r>
      <w:r w:rsidRPr="00C31BCD">
        <w:rPr>
          <w:lang w:val="fr-FR"/>
        </w:rPr>
        <w:t>Bon, ok, alors va pour la carte de crédit !</w:t>
      </w:r>
    </w:p>
    <w:p w:rsidR="00183BE6" w:rsidRPr="00C31BCD" w:rsidRDefault="00183BE6" w:rsidP="00183BE6">
      <w:pPr>
        <w:rPr>
          <w:lang w:val="fr-FR"/>
        </w:rPr>
      </w:pPr>
    </w:p>
    <w:p w:rsidR="00183BE6" w:rsidRPr="00183BE6" w:rsidRDefault="00183BE6" w:rsidP="00183BE6">
      <w:pPr>
        <w:rPr>
          <w:rStyle w:val="ekvfett"/>
          <w:lang w:val="fr-FR"/>
        </w:rPr>
      </w:pPr>
      <w:r w:rsidRPr="00183BE6">
        <w:rPr>
          <w:rStyle w:val="ekvfett"/>
          <w:lang w:val="fr-FR"/>
        </w:rPr>
        <w:t>Scène 4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réceptionniste :</w:t>
      </w:r>
      <w:r w:rsidRPr="00183BE6">
        <w:rPr>
          <w:lang w:val="fr-FR"/>
        </w:rPr>
        <w:tab/>
        <w:t>Bonjour madame, bonjour monsieur. Bienvenue Au bord de mer !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cliente :</w:t>
      </w:r>
      <w:r>
        <w:rPr>
          <w:lang w:val="fr-FR"/>
        </w:rPr>
        <w:tab/>
      </w:r>
      <w:r>
        <w:rPr>
          <w:lang w:val="fr-FR"/>
        </w:rPr>
        <w:tab/>
      </w:r>
      <w:r w:rsidRPr="00183BE6">
        <w:rPr>
          <w:lang w:val="fr-FR"/>
        </w:rPr>
        <w:t>Bonjour monsieur. Nous avons réservé pour deux nuits.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réceptionniste :</w:t>
      </w:r>
      <w:r>
        <w:rPr>
          <w:lang w:val="fr-FR"/>
        </w:rPr>
        <w:tab/>
      </w:r>
      <w:r w:rsidRPr="00183BE6">
        <w:rPr>
          <w:lang w:val="fr-FR"/>
        </w:rPr>
        <w:t>Vous pouvez me donner votre nom s’il vous plaît ?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cliente :</w:t>
      </w:r>
      <w:r w:rsidRPr="00183BE6">
        <w:rPr>
          <w:lang w:val="fr-FR"/>
        </w:rPr>
        <w:tab/>
      </w:r>
      <w:r>
        <w:rPr>
          <w:lang w:val="fr-FR"/>
        </w:rPr>
        <w:tab/>
      </w:r>
      <w:r w:rsidRPr="00183BE6">
        <w:rPr>
          <w:lang w:val="fr-FR"/>
        </w:rPr>
        <w:t>Bien sûr : Dubois.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>Le réceptionniste :</w:t>
      </w:r>
      <w:r w:rsidRPr="00183BE6">
        <w:rPr>
          <w:lang w:val="fr-FR"/>
        </w:rPr>
        <w:tab/>
        <w:t xml:space="preserve">Monsieur et madame Dubois, voilà j’ai trouvé votre réservation. </w:t>
      </w:r>
      <w:r w:rsidRPr="00C31BCD">
        <w:rPr>
          <w:lang w:val="fr-FR"/>
        </w:rPr>
        <w:t>Chambre 202.</w:t>
      </w:r>
    </w:p>
    <w:p w:rsidR="00183BE6" w:rsidRPr="00183BE6" w:rsidRDefault="00183BE6" w:rsidP="00183BE6">
      <w:pPr>
        <w:rPr>
          <w:lang w:val="fr-FR"/>
        </w:rPr>
      </w:pPr>
      <w:r w:rsidRPr="00C31BCD">
        <w:rPr>
          <w:lang w:val="fr-FR"/>
        </w:rPr>
        <w:tab/>
      </w:r>
      <w:r w:rsidRPr="00C31BCD">
        <w:rPr>
          <w:lang w:val="fr-FR"/>
        </w:rPr>
        <w:tab/>
      </w:r>
      <w:r w:rsidRPr="00C31BCD">
        <w:rPr>
          <w:lang w:val="fr-FR"/>
        </w:rPr>
        <w:tab/>
      </w:r>
      <w:r w:rsidRPr="00C31BCD">
        <w:rPr>
          <w:lang w:val="fr-FR"/>
        </w:rPr>
        <w:tab/>
      </w:r>
      <w:r w:rsidRPr="00C31BCD">
        <w:rPr>
          <w:lang w:val="fr-FR"/>
        </w:rPr>
        <w:tab/>
      </w:r>
      <w:r w:rsidRPr="00183BE6">
        <w:rPr>
          <w:lang w:val="fr-FR"/>
        </w:rPr>
        <w:t>C’est votre premier séjour chez nous ?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mari de la cliente :</w:t>
      </w:r>
      <w:r w:rsidRPr="00183BE6">
        <w:rPr>
          <w:lang w:val="fr-FR"/>
        </w:rPr>
        <w:tab/>
        <w:t>Oui.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réceptionniste :</w:t>
      </w:r>
      <w:r>
        <w:rPr>
          <w:lang w:val="fr-FR"/>
        </w:rPr>
        <w:tab/>
      </w:r>
      <w:r w:rsidRPr="00183BE6">
        <w:rPr>
          <w:lang w:val="fr-FR"/>
        </w:rPr>
        <w:t>Alors je vous explique...</w:t>
      </w:r>
    </w:p>
    <w:p w:rsidR="00183BE6" w:rsidRPr="00183BE6" w:rsidRDefault="00183BE6" w:rsidP="00183BE6">
      <w:pPr>
        <w:rPr>
          <w:lang w:val="fr-FR"/>
        </w:rPr>
      </w:pPr>
    </w:p>
    <w:p w:rsidR="00183BE6" w:rsidRPr="00183BE6" w:rsidRDefault="00183BE6" w:rsidP="00183BE6">
      <w:pPr>
        <w:rPr>
          <w:rStyle w:val="ekvfett"/>
          <w:lang w:val="fr-FR"/>
        </w:rPr>
      </w:pPr>
      <w:r w:rsidRPr="00183BE6">
        <w:rPr>
          <w:rStyle w:val="ekvfett"/>
          <w:lang w:val="fr-FR"/>
        </w:rPr>
        <w:t>Scène 5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médecin :</w:t>
      </w:r>
      <w:r>
        <w:rPr>
          <w:lang w:val="fr-FR"/>
        </w:rPr>
        <w:tab/>
      </w:r>
      <w:r w:rsidRPr="00183BE6">
        <w:rPr>
          <w:lang w:val="fr-FR"/>
        </w:rPr>
        <w:t xml:space="preserve">Bonjour madame. 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patiente :</w:t>
      </w:r>
      <w:r>
        <w:rPr>
          <w:lang w:val="fr-FR"/>
        </w:rPr>
        <w:tab/>
      </w:r>
      <w:r w:rsidRPr="00183BE6">
        <w:rPr>
          <w:lang w:val="fr-FR"/>
        </w:rPr>
        <w:t>Bonjour docteur. Depuis une semaine, j’ai très mal à la gorge et à la tête…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médecin :</w:t>
      </w:r>
      <w:r>
        <w:rPr>
          <w:lang w:val="fr-FR"/>
        </w:rPr>
        <w:tab/>
      </w:r>
      <w:r w:rsidRPr="00183BE6">
        <w:rPr>
          <w:lang w:val="fr-FR"/>
        </w:rPr>
        <w:t>Vous avez de la fièvre ?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patiente :</w:t>
      </w:r>
      <w:r>
        <w:rPr>
          <w:lang w:val="fr-FR"/>
        </w:rPr>
        <w:tab/>
      </w:r>
      <w:r w:rsidRPr="00183BE6">
        <w:rPr>
          <w:lang w:val="fr-FR"/>
        </w:rPr>
        <w:t>Non.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médecin :</w:t>
      </w:r>
      <w:r w:rsidRPr="00183BE6">
        <w:rPr>
          <w:lang w:val="fr-FR"/>
        </w:rPr>
        <w:tab/>
        <w:t>Vous avez pris des médicaments ?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patiente :</w:t>
      </w:r>
      <w:r>
        <w:rPr>
          <w:lang w:val="fr-FR"/>
        </w:rPr>
        <w:tab/>
      </w:r>
      <w:r w:rsidRPr="00183BE6">
        <w:rPr>
          <w:lang w:val="fr-FR"/>
        </w:rPr>
        <w:t>Juste un peu d’aspirine… Mais ça ne passe pas.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Le médecin :</w:t>
      </w:r>
      <w:r>
        <w:rPr>
          <w:lang w:val="fr-FR"/>
        </w:rPr>
        <w:tab/>
      </w:r>
      <w:r w:rsidRPr="00183BE6">
        <w:rPr>
          <w:lang w:val="fr-FR"/>
        </w:rPr>
        <w:t>Très bien, je vais vous ausculter.</w:t>
      </w:r>
    </w:p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183BE6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183BE6" w:rsidRPr="00183BE6" w:rsidRDefault="00183BE6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183BE6" w:rsidRPr="00BD7CF5" w:rsidRDefault="00183BE6" w:rsidP="00183BE6">
            <w:pPr>
              <w:pStyle w:val="ekvue2arial"/>
            </w:pPr>
            <w:r w:rsidRPr="00183BE6">
              <w:rPr>
                <w:lang w:val="fr-FR"/>
              </w:rPr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183BE6" w:rsidRPr="00BD7CF5" w:rsidRDefault="00183BE6" w:rsidP="000E1075">
            <w:pPr>
              <w:pStyle w:val="ekvue3arial"/>
            </w:pPr>
            <w:r w:rsidRPr="002F5091">
              <w:rPr>
                <w:lang w:val="fr-FR"/>
              </w:rPr>
              <w:t xml:space="preserve">Transkript zu </w:t>
            </w:r>
            <w:r>
              <w:rPr>
                <w:lang w:val="fr-FR"/>
              </w:rPr>
              <w:t>Entrée, page 104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183BE6" w:rsidRPr="00BD7CF5" w:rsidRDefault="00183BE6" w:rsidP="000E1075">
            <w:pPr>
              <w:pStyle w:val="ekvkapitellinksbndig"/>
            </w:pPr>
            <w:r>
              <w:t>7</w:t>
            </w:r>
          </w:p>
        </w:tc>
      </w:tr>
      <w:tr w:rsidR="00183BE6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183BE6" w:rsidRPr="00BD7CF5" w:rsidRDefault="00183BE6" w:rsidP="000E1075">
            <w:pPr>
              <w:rPr>
                <w:rFonts w:eastAsia="Times New Roman"/>
              </w:rPr>
            </w:pPr>
          </w:p>
        </w:tc>
      </w:tr>
      <w:tr w:rsidR="00183BE6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183BE6" w:rsidRPr="00BD7CF5" w:rsidRDefault="00183BE6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183BE6" w:rsidRPr="00183BE6" w:rsidRDefault="00183BE6" w:rsidP="00183BE6">
      <w:pPr>
        <w:rPr>
          <w:rStyle w:val="ekvfett"/>
        </w:rPr>
      </w:pPr>
      <w:r w:rsidRPr="00183BE6">
        <w:rPr>
          <w:rStyle w:val="ekvfett"/>
        </w:rPr>
        <w:t>Scène 6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libraire :</w:t>
      </w:r>
      <w:r w:rsidRPr="00183BE6">
        <w:rPr>
          <w:lang w:val="fr-FR"/>
        </w:rPr>
        <w:tab/>
        <w:t>Bonjour, vous cherchez quelque chose en particulier ?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Une jeune fille :</w:t>
      </w:r>
      <w:r>
        <w:rPr>
          <w:lang w:val="fr-FR"/>
        </w:rPr>
        <w:tab/>
      </w:r>
      <w:r w:rsidRPr="00183BE6">
        <w:rPr>
          <w:lang w:val="fr-FR"/>
        </w:rPr>
        <w:t>Je regarde, merci.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libraire :</w:t>
      </w:r>
      <w:r>
        <w:rPr>
          <w:lang w:val="fr-FR"/>
        </w:rPr>
        <w:tab/>
      </w:r>
      <w:r w:rsidRPr="00183BE6">
        <w:rPr>
          <w:lang w:val="fr-FR"/>
        </w:rPr>
        <w:t>Très bien, si vous avez des questions, n’hésitez pas !</w:t>
      </w:r>
    </w:p>
    <w:p w:rsidR="00183BE6" w:rsidRPr="00C31BCD" w:rsidRDefault="00183BE6" w:rsidP="00183BE6">
      <w:pPr>
        <w:rPr>
          <w:lang w:val="fr-FR"/>
        </w:rPr>
      </w:pPr>
      <w:r w:rsidRPr="00183BE6">
        <w:rPr>
          <w:lang w:val="fr-FR"/>
        </w:rPr>
        <w:t>La jeune fille :</w:t>
      </w:r>
      <w:r>
        <w:rPr>
          <w:lang w:val="fr-FR"/>
        </w:rPr>
        <w:tab/>
      </w:r>
      <w:r w:rsidRPr="00183BE6">
        <w:rPr>
          <w:lang w:val="fr-FR"/>
        </w:rPr>
        <w:t>Merc</w:t>
      </w:r>
      <w:r w:rsidRPr="00C31BCD">
        <w:rPr>
          <w:lang w:val="fr-FR"/>
        </w:rPr>
        <w:t>i ! Ah en fait si, j’ai une question : je cherche le dernier album de Zap collège.</w:t>
      </w:r>
    </w:p>
    <w:p w:rsidR="00183BE6" w:rsidRPr="00183BE6" w:rsidRDefault="00183BE6" w:rsidP="00183BE6">
      <w:pPr>
        <w:rPr>
          <w:lang w:val="fr-FR"/>
        </w:rPr>
      </w:pPr>
      <w:r w:rsidRPr="00183BE6">
        <w:rPr>
          <w:lang w:val="fr-FR"/>
        </w:rPr>
        <w:t>La libraire :</w:t>
      </w:r>
      <w:r w:rsidRPr="00183BE6">
        <w:rPr>
          <w:lang w:val="fr-FR"/>
        </w:rPr>
        <w:tab/>
        <w:t>Ah oui, tous les jeunes le veulent ! Le succès qu’a cette BD est incroyable !</w:t>
      </w:r>
    </w:p>
    <w:p w:rsidR="00D127B5" w:rsidRPr="00063C7F" w:rsidRDefault="00183BE6" w:rsidP="00183BE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063C7F">
        <w:rPr>
          <w:lang w:val="fr-FR"/>
        </w:rPr>
        <w:t>Venez, elle est par ici.</w:t>
      </w:r>
    </w:p>
    <w:sectPr w:rsidR="00D127B5" w:rsidRPr="00063C7F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E377962" wp14:editId="013863C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6</cp:revision>
  <cp:lastPrinted>2016-12-23T16:36:00Z</cp:lastPrinted>
  <dcterms:created xsi:type="dcterms:W3CDTF">2017-08-14T14:04:00Z</dcterms:created>
  <dcterms:modified xsi:type="dcterms:W3CDTF">2017-08-14T15:03:00Z</dcterms:modified>
</cp:coreProperties>
</file>