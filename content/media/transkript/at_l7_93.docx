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131D7C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131D7C">
              <w:rPr>
                <w:lang w:val="fr-FR"/>
              </w:rPr>
              <w:t>Atelier A, exercice 8, page 109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183BE6" w:rsidP="000E1075">
            <w:pPr>
              <w:pStyle w:val="ekvkapitellinksbndig"/>
            </w:pPr>
            <w:r>
              <w:t>7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96068" w:rsidRPr="00CC432E" w:rsidRDefault="00696068" w:rsidP="00131D7C">
      <w:pPr>
        <w:pStyle w:val="ekvue2arial"/>
        <w:rPr>
          <w:lang w:val="fr-FR"/>
        </w:rPr>
      </w:pPr>
      <w:r w:rsidRPr="00CC432E">
        <w:rPr>
          <w:lang w:val="fr-FR"/>
        </w:rPr>
        <w:t>Le plan de Léa</w:t>
      </w:r>
      <w:r w:rsidR="00131D7C" w:rsidRPr="00CC432E">
        <w:rPr>
          <w:lang w:val="fr-FR"/>
        </w:rPr>
        <w:tab/>
        <w:t>(Tracks 93–96)</w:t>
      </w:r>
    </w:p>
    <w:p w:rsidR="00131D7C" w:rsidRPr="00CC432E" w:rsidRDefault="00131D7C" w:rsidP="00131D7C">
      <w:pPr>
        <w:rPr>
          <w:lang w:val="fr-FR"/>
        </w:rPr>
      </w:pPr>
    </w:p>
    <w:p w:rsidR="00696068" w:rsidRPr="00CC432E" w:rsidRDefault="00696068" w:rsidP="00131D7C">
      <w:pPr>
        <w:rPr>
          <w:rStyle w:val="ekvfett"/>
          <w:lang w:val="fr-FR"/>
        </w:rPr>
      </w:pPr>
      <w:r w:rsidRPr="00CC432E">
        <w:rPr>
          <w:rStyle w:val="ekvfett"/>
          <w:lang w:val="fr-FR"/>
        </w:rPr>
        <w:t>Scène 1</w:t>
      </w:r>
    </w:p>
    <w:p w:rsidR="00696068" w:rsidRPr="00CC432E" w:rsidRDefault="00696068" w:rsidP="00131D7C">
      <w:pPr>
        <w:rPr>
          <w:lang w:val="fr-FR"/>
        </w:rPr>
      </w:pPr>
      <w:r w:rsidRPr="00CC432E">
        <w:rPr>
          <w:lang w:val="fr-FR"/>
        </w:rPr>
        <w:t>Le réceptionniste :</w:t>
      </w:r>
      <w:r w:rsidR="00131D7C" w:rsidRPr="00CC432E">
        <w:rPr>
          <w:lang w:val="fr-FR"/>
        </w:rPr>
        <w:tab/>
      </w:r>
      <w:r w:rsidRPr="00CC432E">
        <w:rPr>
          <w:lang w:val="fr-FR"/>
        </w:rPr>
        <w:t>Hôtel Intercontinental, bonjour !</w:t>
      </w:r>
    </w:p>
    <w:p w:rsidR="00131D7C" w:rsidRPr="00131D7C" w:rsidRDefault="00696068" w:rsidP="00131D7C">
      <w:pPr>
        <w:rPr>
          <w:lang w:val="fr-FR"/>
        </w:rPr>
      </w:pPr>
      <w:r w:rsidRPr="00131D7C">
        <w:rPr>
          <w:lang w:val="fr-FR"/>
        </w:rPr>
        <w:t>Léa :</w:t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Pr="00131D7C">
        <w:rPr>
          <w:lang w:val="fr-FR"/>
        </w:rPr>
        <w:t>Allô ! Bonjour ! … Voilà, je suis en troisième et je cher</w:t>
      </w:r>
      <w:r w:rsidR="00131D7C" w:rsidRPr="00131D7C">
        <w:rPr>
          <w:lang w:val="fr-FR"/>
        </w:rPr>
        <w:t>che un stage dans l’hôtellerie.</w:t>
      </w:r>
    </w:p>
    <w:p w:rsidR="00696068" w:rsidRPr="00131D7C" w:rsidRDefault="00131D7C" w:rsidP="00131D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96068" w:rsidRPr="00131D7C">
        <w:rPr>
          <w:lang w:val="fr-FR"/>
        </w:rPr>
        <w:t>Est-ce que vous prenez des stagiaires ?</w:t>
      </w:r>
    </w:p>
    <w:p w:rsidR="00131D7C" w:rsidRPr="00131D7C" w:rsidRDefault="00696068" w:rsidP="00131D7C">
      <w:pPr>
        <w:rPr>
          <w:lang w:val="fr-FR"/>
        </w:rPr>
      </w:pPr>
      <w:r w:rsidRPr="00131D7C">
        <w:rPr>
          <w:lang w:val="fr-FR"/>
        </w:rPr>
        <w:t>Le réceptionniste :</w:t>
      </w:r>
      <w:r w:rsidR="00131D7C" w:rsidRPr="00131D7C">
        <w:rPr>
          <w:lang w:val="fr-FR"/>
        </w:rPr>
        <w:tab/>
      </w:r>
      <w:r w:rsidRPr="00131D7C">
        <w:rPr>
          <w:lang w:val="fr-FR"/>
        </w:rPr>
        <w:t>Oui, nous prenons chaque année des stagiaires, même</w:t>
      </w:r>
      <w:r w:rsidR="00131D7C" w:rsidRPr="00131D7C">
        <w:rPr>
          <w:lang w:val="fr-FR"/>
        </w:rPr>
        <w:t xml:space="preserve"> plusieurs stagiaires.</w:t>
      </w:r>
    </w:p>
    <w:p w:rsidR="00131D7C" w:rsidRDefault="00131D7C" w:rsidP="00131D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31D7C">
        <w:rPr>
          <w:lang w:val="fr-FR"/>
        </w:rPr>
        <w:t xml:space="preserve">Mais là, </w:t>
      </w:r>
      <w:r>
        <w:rPr>
          <w:lang w:val="fr-FR"/>
        </w:rPr>
        <w:tab/>
      </w:r>
      <w:r w:rsidR="00696068" w:rsidRPr="00131D7C">
        <w:rPr>
          <w:lang w:val="fr-FR"/>
        </w:rPr>
        <w:t>mademoiselle, un mois avant le sta</w:t>
      </w:r>
      <w:r>
        <w:rPr>
          <w:lang w:val="fr-FR"/>
        </w:rPr>
        <w:t>ge, je dois vous dire que votre</w:t>
      </w:r>
    </w:p>
    <w:p w:rsidR="00696068" w:rsidRPr="00131D7C" w:rsidRDefault="00131D7C" w:rsidP="00131D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96068" w:rsidRPr="00131D7C">
        <w:rPr>
          <w:lang w:val="fr-FR"/>
        </w:rPr>
        <w:t xml:space="preserve">candidature arrive bien trop tard. </w:t>
      </w:r>
    </w:p>
    <w:p w:rsidR="00696068" w:rsidRPr="00131D7C" w:rsidRDefault="00696068" w:rsidP="00131D7C">
      <w:pPr>
        <w:rPr>
          <w:lang w:val="fr-FR"/>
        </w:rPr>
      </w:pPr>
      <w:r w:rsidRPr="00131D7C">
        <w:rPr>
          <w:lang w:val="fr-FR"/>
        </w:rPr>
        <w:t>Léa :</w:t>
      </w:r>
      <w:r w:rsidR="00131D7C" w:rsidRPr="00131D7C">
        <w:rPr>
          <w:lang w:val="fr-FR"/>
        </w:rPr>
        <w:t xml:space="preserve"> </w:t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Pr="00131D7C">
        <w:rPr>
          <w:lang w:val="fr-FR"/>
        </w:rPr>
        <w:t>Oui, je sais, mais comme vous êtes un grand hôtel de Bordeaux, j’ai pensé…</w:t>
      </w:r>
    </w:p>
    <w:p w:rsidR="00696068" w:rsidRPr="00CC432E" w:rsidRDefault="00696068" w:rsidP="00131D7C">
      <w:pPr>
        <w:rPr>
          <w:lang w:val="fr-FR"/>
        </w:rPr>
      </w:pPr>
      <w:r w:rsidRPr="00CC432E">
        <w:rPr>
          <w:lang w:val="fr-FR"/>
        </w:rPr>
        <w:t>Le réceptionniste :</w:t>
      </w:r>
      <w:r w:rsidR="00131D7C" w:rsidRPr="00CC432E">
        <w:rPr>
          <w:lang w:val="fr-FR"/>
        </w:rPr>
        <w:tab/>
      </w:r>
      <w:r w:rsidRPr="00CC432E">
        <w:rPr>
          <w:lang w:val="fr-FR"/>
        </w:rPr>
        <w:t xml:space="preserve">Désolé, toutes nos places sont déjà occupées. </w:t>
      </w:r>
    </w:p>
    <w:p w:rsidR="00696068" w:rsidRPr="00CC432E" w:rsidRDefault="00696068" w:rsidP="00131D7C">
      <w:pPr>
        <w:rPr>
          <w:lang w:val="fr-FR"/>
        </w:rPr>
      </w:pPr>
      <w:r w:rsidRPr="00CC432E">
        <w:rPr>
          <w:lang w:val="fr-FR"/>
        </w:rPr>
        <w:t>Léa :</w:t>
      </w:r>
      <w:r w:rsidR="00131D7C" w:rsidRPr="00131D7C">
        <w:rPr>
          <w:lang w:val="fr-FR"/>
        </w:rPr>
        <w:t xml:space="preserve"> </w:t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Pr="00CC432E">
        <w:rPr>
          <w:lang w:val="fr-FR"/>
        </w:rPr>
        <w:t>Bon, merci. Au revoir.</w:t>
      </w:r>
    </w:p>
    <w:p w:rsidR="00131D7C" w:rsidRPr="00CC432E" w:rsidRDefault="00131D7C" w:rsidP="00131D7C">
      <w:pPr>
        <w:rPr>
          <w:lang w:val="fr-FR"/>
        </w:rPr>
      </w:pPr>
    </w:p>
    <w:p w:rsidR="00696068" w:rsidRPr="00CC432E" w:rsidRDefault="00696068" w:rsidP="00131D7C">
      <w:pPr>
        <w:rPr>
          <w:rStyle w:val="ekvfett"/>
          <w:lang w:val="fr-FR"/>
        </w:rPr>
      </w:pPr>
      <w:r w:rsidRPr="00CC432E">
        <w:rPr>
          <w:rStyle w:val="ekvfett"/>
          <w:lang w:val="fr-FR"/>
        </w:rPr>
        <w:t>Scène 2</w:t>
      </w:r>
    </w:p>
    <w:p w:rsidR="00696068" w:rsidRPr="00CC432E" w:rsidRDefault="00696068" w:rsidP="00131D7C">
      <w:pPr>
        <w:rPr>
          <w:lang w:val="fr-FR"/>
        </w:rPr>
      </w:pPr>
      <w:r w:rsidRPr="00CC432E">
        <w:rPr>
          <w:lang w:val="fr-FR"/>
        </w:rPr>
        <w:t>Le réceptionniste :</w:t>
      </w:r>
      <w:r w:rsidR="00131D7C" w:rsidRPr="00CC432E">
        <w:rPr>
          <w:lang w:val="fr-FR"/>
        </w:rPr>
        <w:tab/>
      </w:r>
      <w:r w:rsidRPr="00CC432E">
        <w:rPr>
          <w:lang w:val="fr-FR"/>
        </w:rPr>
        <w:t>Hôtel La mer, bonjour !</w:t>
      </w:r>
    </w:p>
    <w:p w:rsidR="00696068" w:rsidRPr="00CC432E" w:rsidRDefault="00696068" w:rsidP="00131D7C">
      <w:pPr>
        <w:rPr>
          <w:lang w:val="fr-FR"/>
        </w:rPr>
      </w:pPr>
      <w:r w:rsidRPr="00CC432E">
        <w:rPr>
          <w:lang w:val="fr-FR"/>
        </w:rPr>
        <w:t>Léa :</w:t>
      </w:r>
      <w:r w:rsidR="00131D7C" w:rsidRPr="00131D7C">
        <w:rPr>
          <w:lang w:val="fr-FR"/>
        </w:rPr>
        <w:t xml:space="preserve"> </w:t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Pr="00CC432E">
        <w:rPr>
          <w:lang w:val="fr-FR"/>
        </w:rPr>
        <w:t>Bonjour ! Je suis en troisième, au collège, et je cherche un stage.</w:t>
      </w:r>
    </w:p>
    <w:p w:rsidR="00131D7C" w:rsidRPr="00CC432E" w:rsidRDefault="00131D7C" w:rsidP="00131D7C">
      <w:pPr>
        <w:rPr>
          <w:lang w:val="fr-FR"/>
        </w:rPr>
      </w:pPr>
      <w:r>
        <w:rPr>
          <w:lang w:val="fr-FR"/>
        </w:rPr>
        <w:t>Le réceptionniste</w:t>
      </w:r>
      <w:r w:rsidR="00696068" w:rsidRPr="00131D7C">
        <w:rPr>
          <w:lang w:val="fr-FR"/>
        </w:rPr>
        <w:t> :</w:t>
      </w:r>
      <w:r>
        <w:rPr>
          <w:lang w:val="fr-FR"/>
        </w:rPr>
        <w:tab/>
      </w:r>
      <w:r w:rsidR="00696068" w:rsidRPr="00131D7C">
        <w:rPr>
          <w:lang w:val="fr-FR"/>
        </w:rPr>
        <w:t xml:space="preserve">Ah, désolé, nous sommes un petit hôtel de huit chambres. </w:t>
      </w:r>
      <w:r w:rsidRPr="00CC432E">
        <w:rPr>
          <w:lang w:val="fr-FR"/>
        </w:rPr>
        <w:t>Nous ne prenons pas</w:t>
      </w:r>
    </w:p>
    <w:p w:rsidR="00131D7C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="00696068" w:rsidRPr="00131D7C">
        <w:rPr>
          <w:lang w:val="fr-FR"/>
        </w:rPr>
        <w:t>de stagiaires, mais attendez une minute : je vais vous donner le nom d’un hôtel</w:t>
      </w:r>
    </w:p>
    <w:p w:rsidR="00696068" w:rsidRPr="00CC432E" w:rsidRDefault="00131D7C" w:rsidP="00131D7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96068" w:rsidRPr="00131D7C">
        <w:rPr>
          <w:lang w:val="fr-FR"/>
        </w:rPr>
        <w:t xml:space="preserve">qui en prend. </w:t>
      </w:r>
      <w:r w:rsidR="00696068" w:rsidRPr="00CC432E">
        <w:rPr>
          <w:lang w:val="fr-FR"/>
        </w:rPr>
        <w:t xml:space="preserve">Vous avez de quoi noter ? </w:t>
      </w:r>
    </w:p>
    <w:p w:rsidR="00696068" w:rsidRPr="00131D7C" w:rsidRDefault="00696068" w:rsidP="00131D7C">
      <w:pPr>
        <w:rPr>
          <w:lang w:val="fr-FR"/>
        </w:rPr>
      </w:pPr>
      <w:r w:rsidRPr="00131D7C">
        <w:rPr>
          <w:lang w:val="fr-FR"/>
        </w:rPr>
        <w:t>Léa :</w:t>
      </w:r>
      <w:r w:rsidR="00131D7C" w:rsidRPr="00131D7C">
        <w:rPr>
          <w:lang w:val="fr-FR"/>
        </w:rPr>
        <w:t xml:space="preserve"> </w:t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Pr="00131D7C">
        <w:rPr>
          <w:lang w:val="fr-FR"/>
        </w:rPr>
        <w:t>Oui.</w:t>
      </w:r>
    </w:p>
    <w:p w:rsidR="00696068" w:rsidRPr="00131D7C" w:rsidRDefault="00696068" w:rsidP="00131D7C">
      <w:pPr>
        <w:rPr>
          <w:lang w:val="fr-FR"/>
        </w:rPr>
      </w:pPr>
      <w:r w:rsidRPr="00131D7C">
        <w:rPr>
          <w:lang w:val="fr-FR"/>
        </w:rPr>
        <w:t>Le réceptionniste :</w:t>
      </w:r>
      <w:r w:rsidR="00131D7C">
        <w:rPr>
          <w:lang w:val="fr-FR"/>
        </w:rPr>
        <w:tab/>
      </w:r>
      <w:r w:rsidRPr="00131D7C">
        <w:rPr>
          <w:lang w:val="fr-FR"/>
        </w:rPr>
        <w:t>C’est l’hôtel Gardenia à Yvrac, près de Bordeaux.</w:t>
      </w:r>
    </w:p>
    <w:p w:rsidR="00696068" w:rsidRPr="00131D7C" w:rsidRDefault="00696068" w:rsidP="00131D7C">
      <w:pPr>
        <w:rPr>
          <w:lang w:val="fr-FR"/>
        </w:rPr>
      </w:pPr>
      <w:r w:rsidRPr="00131D7C">
        <w:rPr>
          <w:lang w:val="fr-FR"/>
        </w:rPr>
        <w:t>Léa :</w:t>
      </w:r>
      <w:r w:rsidR="00131D7C" w:rsidRPr="00131D7C">
        <w:rPr>
          <w:lang w:val="fr-FR"/>
        </w:rPr>
        <w:tab/>
      </w:r>
      <w:r w:rsidR="00131D7C" w:rsidRPr="00131D7C">
        <w:rPr>
          <w:lang w:val="fr-FR"/>
        </w:rPr>
        <w:tab/>
      </w:r>
      <w:r w:rsidR="00131D7C">
        <w:rPr>
          <w:lang w:val="fr-FR"/>
        </w:rPr>
        <w:tab/>
      </w:r>
      <w:r w:rsidR="00131D7C">
        <w:rPr>
          <w:lang w:val="fr-FR"/>
        </w:rPr>
        <w:tab/>
      </w:r>
      <w:r w:rsidRPr="00131D7C">
        <w:rPr>
          <w:lang w:val="fr-FR"/>
        </w:rPr>
        <w:t>Très bien, merci, monsieur, je vais téléphoner.</w:t>
      </w:r>
    </w:p>
    <w:p w:rsidR="00131D7C" w:rsidRPr="00131D7C" w:rsidRDefault="00131D7C" w:rsidP="00131D7C">
      <w:pPr>
        <w:rPr>
          <w:lang w:val="fr-FR"/>
        </w:rPr>
      </w:pPr>
    </w:p>
    <w:p w:rsidR="00131D7C" w:rsidRPr="00CC432E" w:rsidRDefault="00131D7C" w:rsidP="00131D7C">
      <w:pPr>
        <w:rPr>
          <w:rStyle w:val="ekvfett"/>
          <w:lang w:val="fr-FR"/>
        </w:rPr>
      </w:pPr>
      <w:r w:rsidRPr="00CC432E">
        <w:rPr>
          <w:rStyle w:val="ekvfett"/>
          <w:lang w:val="fr-FR"/>
        </w:rPr>
        <w:t>Scène 3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>Hôtel Gardenia, à votre service.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Léa :</w:t>
      </w:r>
      <w:r w:rsidRPr="00131D7C">
        <w:rPr>
          <w:lang w:val="fr-FR"/>
        </w:rPr>
        <w:t xml:space="preserve">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CC432E">
        <w:rPr>
          <w:lang w:val="fr-FR"/>
        </w:rPr>
        <w:t>Bonjour, madame. Je crois que vous prenez des stagiaires. Je suis en troisième</w:t>
      </w:r>
    </w:p>
    <w:p w:rsidR="00131D7C" w:rsidRPr="00CC432E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CC432E">
        <w:rPr>
          <w:lang w:val="fr-FR"/>
        </w:rPr>
        <w:t>et je dois faire un stage cette année.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 xml:space="preserve">Ah, oui ! </w:t>
      </w:r>
      <w:r w:rsidRPr="00131D7C">
        <w:rPr>
          <w:lang w:val="fr-FR"/>
        </w:rPr>
        <w:t xml:space="preserve">Nous sommes toujours intéressés par les stagiaires… </w:t>
      </w:r>
      <w:r w:rsidRPr="00CC432E">
        <w:rPr>
          <w:lang w:val="fr-FR"/>
        </w:rPr>
        <w:t>Si vous voulez,</w:t>
      </w:r>
    </w:p>
    <w:p w:rsidR="00131D7C" w:rsidRPr="00131D7C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131D7C">
        <w:rPr>
          <w:lang w:val="fr-FR"/>
        </w:rPr>
        <w:t xml:space="preserve">vous pouvez vous présenter avec votre CV et une lettre de candidature. </w:t>
      </w:r>
    </w:p>
    <w:p w:rsidR="00131D7C" w:rsidRPr="00131D7C" w:rsidRDefault="00131D7C" w:rsidP="00131D7C">
      <w:pPr>
        <w:rPr>
          <w:lang w:val="fr-FR"/>
        </w:rPr>
      </w:pPr>
      <w:r w:rsidRPr="00131D7C">
        <w:rPr>
          <w:lang w:val="fr-FR"/>
        </w:rPr>
        <w:t xml:space="preserve">Léa :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  <w:t>Quand est-ce que je pourrais passer ?</w:t>
      </w:r>
    </w:p>
    <w:p w:rsidR="00131D7C" w:rsidRPr="00131D7C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 xml:space="preserve">Vous pourriez passer demain vers 15h. </w:t>
      </w:r>
      <w:r w:rsidRPr="00131D7C">
        <w:rPr>
          <w:lang w:val="fr-FR"/>
        </w:rPr>
        <w:t>L’hôtel est calme à ce moment-là.</w:t>
      </w:r>
    </w:p>
    <w:p w:rsidR="00131D7C" w:rsidRPr="00CC432E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CC432E">
        <w:rPr>
          <w:lang w:val="fr-FR"/>
        </w:rPr>
        <w:t>Mais vous venez de Bordeaux ?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Léa :</w:t>
      </w:r>
      <w:r w:rsidRPr="00131D7C">
        <w:rPr>
          <w:lang w:val="fr-FR"/>
        </w:rPr>
        <w:t xml:space="preserve">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CC432E">
        <w:rPr>
          <w:lang w:val="fr-FR"/>
        </w:rPr>
        <w:t>Oui.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>Il faut savoir que nous sommes à 20 kilomètres de Bordeaux. Cela peut être un</w:t>
      </w:r>
    </w:p>
    <w:p w:rsidR="00131D7C" w:rsidRPr="00CC432E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CC432E">
        <w:rPr>
          <w:lang w:val="fr-FR"/>
        </w:rPr>
        <w:t>problème pour venir tous les jours à Yvrac. Il n’y a pas beaucoup de bus…</w:t>
      </w:r>
    </w:p>
    <w:p w:rsidR="00131D7C" w:rsidRPr="00CC432E" w:rsidRDefault="00131D7C" w:rsidP="00131D7C">
      <w:pPr>
        <w:rPr>
          <w:lang w:val="fr-FR"/>
        </w:rPr>
      </w:pPr>
      <w:r w:rsidRPr="00131D7C">
        <w:rPr>
          <w:lang w:val="fr-FR"/>
        </w:rPr>
        <w:t xml:space="preserve">Léa :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  <w:t xml:space="preserve">Je vais trouver une solution. </w:t>
      </w:r>
      <w:r w:rsidRPr="00CC432E">
        <w:rPr>
          <w:lang w:val="fr-FR"/>
        </w:rPr>
        <w:t>A demain, 15h. Merci madame.</w:t>
      </w:r>
    </w:p>
    <w:p w:rsidR="00131D7C" w:rsidRPr="00CC432E" w:rsidRDefault="00131D7C" w:rsidP="00131D7C">
      <w:pPr>
        <w:rPr>
          <w:lang w:val="fr-FR"/>
        </w:rPr>
      </w:pPr>
    </w:p>
    <w:p w:rsidR="00131D7C" w:rsidRPr="00CC432E" w:rsidRDefault="00131D7C" w:rsidP="00131D7C">
      <w:pPr>
        <w:rPr>
          <w:rStyle w:val="ekvfett"/>
          <w:lang w:val="fr-FR"/>
        </w:rPr>
      </w:pPr>
      <w:r w:rsidRPr="00CC432E">
        <w:rPr>
          <w:rStyle w:val="ekvfett"/>
          <w:lang w:val="fr-FR"/>
        </w:rPr>
        <w:t>Scène 4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>Hôtel de Sèze, bonjour.</w:t>
      </w:r>
    </w:p>
    <w:p w:rsidR="00131D7C" w:rsidRPr="00131D7C" w:rsidRDefault="00131D7C" w:rsidP="00131D7C">
      <w:pPr>
        <w:rPr>
          <w:lang w:val="fr-FR"/>
        </w:rPr>
      </w:pPr>
      <w:r w:rsidRPr="00131D7C">
        <w:rPr>
          <w:lang w:val="fr-FR"/>
        </w:rPr>
        <w:t xml:space="preserve">Léa :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  <w:t>Bonjour, je voudrais savoir si vous prenez des stagiaires de troisième.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>Oui, mais c’est un peu tard…</w:t>
      </w:r>
    </w:p>
    <w:p w:rsidR="00131D7C" w:rsidRPr="00CC432E" w:rsidRDefault="00131D7C" w:rsidP="00131D7C">
      <w:pPr>
        <w:rPr>
          <w:lang w:val="fr-FR"/>
        </w:rPr>
      </w:pPr>
      <w:r w:rsidRPr="00CC432E">
        <w:rPr>
          <w:lang w:val="fr-FR"/>
        </w:rPr>
        <w:t>Léa :</w:t>
      </w:r>
      <w:r w:rsidRPr="00131D7C">
        <w:rPr>
          <w:lang w:val="fr-FR"/>
        </w:rPr>
        <w:t xml:space="preserve">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CC432E">
        <w:rPr>
          <w:lang w:val="fr-FR"/>
        </w:rPr>
        <w:t>Je sais… Mais…</w:t>
      </w:r>
    </w:p>
    <w:p w:rsidR="00131D7C" w:rsidRPr="00131D7C" w:rsidRDefault="00131D7C" w:rsidP="00131D7C">
      <w:pPr>
        <w:rPr>
          <w:lang w:val="fr-FR"/>
        </w:rPr>
      </w:pPr>
      <w:r w:rsidRPr="00CC432E">
        <w:rPr>
          <w:lang w:val="fr-FR"/>
        </w:rPr>
        <w:t>La réceptionniste :</w:t>
      </w:r>
      <w:r w:rsidRPr="00CC432E">
        <w:rPr>
          <w:lang w:val="fr-FR"/>
        </w:rPr>
        <w:tab/>
        <w:t xml:space="preserve">Bon, ce n’est pas si grave. </w:t>
      </w:r>
      <w:r w:rsidRPr="00131D7C">
        <w:rPr>
          <w:lang w:val="fr-FR"/>
        </w:rPr>
        <w:t>Vous pouvez nous envoyer votre CV et votre lettre</w:t>
      </w:r>
    </w:p>
    <w:p w:rsidR="00131D7C" w:rsidRPr="00CC432E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CC432E">
        <w:rPr>
          <w:lang w:val="fr-FR"/>
        </w:rPr>
        <w:t xml:space="preserve">de motivation. Vous avez notre adresse mail ? </w:t>
      </w:r>
    </w:p>
    <w:p w:rsidR="00131D7C" w:rsidRPr="00131D7C" w:rsidRDefault="00131D7C" w:rsidP="00131D7C">
      <w:pPr>
        <w:rPr>
          <w:lang w:val="fr-FR"/>
        </w:rPr>
      </w:pPr>
      <w:r w:rsidRPr="00131D7C">
        <w:rPr>
          <w:lang w:val="fr-FR"/>
        </w:rPr>
        <w:t xml:space="preserve">Léa :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  <w:t>Oui, oui…</w:t>
      </w:r>
    </w:p>
    <w:p w:rsidR="00131D7C" w:rsidRDefault="00131D7C" w:rsidP="00131D7C">
      <w:pPr>
        <w:rPr>
          <w:lang w:val="fr-FR"/>
        </w:rPr>
      </w:pPr>
      <w:r w:rsidRPr="00131D7C">
        <w:rPr>
          <w:lang w:val="fr-FR"/>
        </w:rPr>
        <w:t>La réceptionniste :</w:t>
      </w:r>
      <w:r w:rsidRPr="00131D7C">
        <w:rPr>
          <w:lang w:val="fr-FR"/>
        </w:rPr>
        <w:tab/>
        <w:t>Si votre candidature est retenue, vou</w:t>
      </w:r>
      <w:r>
        <w:rPr>
          <w:lang w:val="fr-FR"/>
        </w:rPr>
        <w:t>s aurez un entretien à l’hôtel.</w:t>
      </w:r>
    </w:p>
    <w:p w:rsidR="00131D7C" w:rsidRPr="00131D7C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131D7C">
        <w:rPr>
          <w:lang w:val="fr-FR"/>
        </w:rPr>
        <w:t>Vous savez où il se trouve ?</w:t>
      </w:r>
    </w:p>
    <w:p w:rsidR="00131D7C" w:rsidRDefault="00131D7C" w:rsidP="00131D7C">
      <w:pPr>
        <w:rPr>
          <w:lang w:val="fr-FR"/>
        </w:rPr>
      </w:pPr>
      <w:r w:rsidRPr="00131D7C">
        <w:rPr>
          <w:lang w:val="fr-FR"/>
        </w:rPr>
        <w:t xml:space="preserve">Léa : </w:t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  <w:t>Oui, oui, au centre-ville : je passe</w:t>
      </w:r>
      <w:r>
        <w:rPr>
          <w:lang w:val="fr-FR"/>
        </w:rPr>
        <w:t xml:space="preserve"> souvent devant. Merci madame.</w:t>
      </w:r>
    </w:p>
    <w:p w:rsidR="00D127B5" w:rsidRPr="00CC432E" w:rsidRDefault="00131D7C" w:rsidP="00131D7C">
      <w:pPr>
        <w:rPr>
          <w:lang w:val="fr-FR"/>
        </w:rPr>
      </w:pP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 w:rsidRPr="00131D7C">
        <w:rPr>
          <w:lang w:val="fr-FR"/>
        </w:rPr>
        <w:tab/>
      </w:r>
      <w:r>
        <w:rPr>
          <w:lang w:val="fr-FR"/>
        </w:rPr>
        <w:tab/>
      </w:r>
      <w:r w:rsidRPr="00131D7C">
        <w:rPr>
          <w:lang w:val="fr-FR"/>
        </w:rPr>
        <w:t>Je vous écris tout d</w:t>
      </w:r>
      <w:r w:rsidRPr="00CC432E">
        <w:rPr>
          <w:lang w:val="fr-FR"/>
        </w:rPr>
        <w:t>e suite…</w:t>
      </w:r>
    </w:p>
    <w:sectPr w:rsidR="00D127B5" w:rsidRPr="00CC432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A45C100" wp14:editId="2109E72E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1D7C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96068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432E"/>
    <w:rsid w:val="00CC54E0"/>
    <w:rsid w:val="00CC65A8"/>
    <w:rsid w:val="00CC7DBB"/>
    <w:rsid w:val="00CD4219"/>
    <w:rsid w:val="00CD5490"/>
    <w:rsid w:val="00CD60DE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CD60D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CD60D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2017-08-14T14:12:00Z</dcterms:created>
  <dcterms:modified xsi:type="dcterms:W3CDTF">2017-08-14T15:06:00Z</dcterms:modified>
</cp:coreProperties>
</file>