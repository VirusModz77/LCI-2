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F45848" w:rsidP="00F41C90">
            <w:pPr>
              <w:pStyle w:val="ekvue3arial"/>
              <w:rPr>
                <w:lang w:val="fr-FR"/>
              </w:rPr>
            </w:pPr>
            <w:r w:rsidRPr="002F5091">
              <w:rPr>
                <w:lang w:val="fr-FR"/>
              </w:rPr>
              <w:t xml:space="preserve">Transkript zu </w:t>
            </w:r>
            <w:r w:rsidR="00131D7C">
              <w:rPr>
                <w:lang w:val="fr-FR"/>
              </w:rPr>
              <w:t xml:space="preserve">Atelier </w:t>
            </w:r>
            <w:r w:rsidR="00F41C90">
              <w:rPr>
                <w:lang w:val="fr-FR"/>
              </w:rPr>
              <w:t>A</w:t>
            </w:r>
            <w:r w:rsidR="00131D7C">
              <w:rPr>
                <w:lang w:val="fr-FR"/>
              </w:rPr>
              <w:t xml:space="preserve">, exercice </w:t>
            </w:r>
            <w:r w:rsidR="00F41C90">
              <w:rPr>
                <w:lang w:val="fr-FR"/>
              </w:rPr>
              <w:t>9</w:t>
            </w:r>
            <w:r w:rsidR="00131D7C">
              <w:rPr>
                <w:lang w:val="fr-FR"/>
              </w:rPr>
              <w:t xml:space="preserve">, page </w:t>
            </w:r>
            <w:r w:rsidR="00F41C90">
              <w:rPr>
                <w:lang w:val="fr-FR"/>
              </w:rPr>
              <w:t>123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F41C90" w:rsidP="000E1075">
            <w:pPr>
              <w:pStyle w:val="ekvkapitellinksbndig"/>
            </w:pPr>
            <w:r>
              <w:t>8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F41C90" w:rsidRPr="00F41C90" w:rsidRDefault="00F41C90" w:rsidP="00F41C90">
      <w:pPr>
        <w:pStyle w:val="ekvue2arial"/>
      </w:pPr>
      <w:r w:rsidRPr="00F41C90">
        <w:t>Mathilde chez elle</w:t>
      </w:r>
      <w:r>
        <w:tab/>
        <w:t>(Track 104)</w:t>
      </w:r>
    </w:p>
    <w:p w:rsidR="00F41C90" w:rsidRPr="00F41C90" w:rsidRDefault="00F41C90" w:rsidP="00F41C90"/>
    <w:p w:rsidR="00F41C90" w:rsidRDefault="00F41C90" w:rsidP="00F41C90">
      <w:pPr>
        <w:rPr>
          <w:lang w:val="fr-FR"/>
        </w:rPr>
      </w:pPr>
      <w:r w:rsidRPr="00F41C90">
        <w:rPr>
          <w:lang w:val="fr-FR"/>
        </w:rPr>
        <w:t>Le narrateur :</w:t>
      </w:r>
      <w:r>
        <w:rPr>
          <w:lang w:val="fr-FR"/>
        </w:rPr>
        <w:tab/>
      </w:r>
      <w:r w:rsidRPr="00F41C90">
        <w:rPr>
          <w:lang w:val="fr-FR"/>
        </w:rPr>
        <w:t>Quelques mois après son premier post, Mathilde a vraiment beaucoup de succès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avec sa chaîne Mathilde chez elle. C’est sympa, mais cela commence aussi à vraiment</w:t>
      </w:r>
    </w:p>
    <w:p w:rsidR="00F41C90" w:rsidRPr="00900DEE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900DEE">
        <w:rPr>
          <w:lang w:val="fr-FR"/>
        </w:rPr>
        <w:t>la stresser. Elle doit vraiment parler à ses parents.</w:t>
      </w:r>
    </w:p>
    <w:p w:rsidR="00F41C90" w:rsidRPr="00900DEE" w:rsidRDefault="00F41C90" w:rsidP="00F41C90">
      <w:pPr>
        <w:rPr>
          <w:lang w:val="fr-FR"/>
        </w:rPr>
      </w:pPr>
      <w:r w:rsidRPr="00F41C90">
        <w:rPr>
          <w:lang w:val="fr-FR"/>
        </w:rPr>
        <w:t>Le père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 xml:space="preserve">C’est quoi cette histoire d’abonnés ? </w:t>
      </w:r>
      <w:r w:rsidRPr="00900DEE">
        <w:rPr>
          <w:lang w:val="fr-FR"/>
        </w:rPr>
        <w:t>Abonnés à quoi ?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>Et bien, c’est un peu comme des fans. Il y a des gens sur Internet qui suivent mes posts,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 xml:space="preserve">qui regardent mes nouvelles vidéos. </w:t>
      </w:r>
    </w:p>
    <w:p w:rsidR="00F41C90" w:rsidRPr="00900DEE" w:rsidRDefault="00F41C90" w:rsidP="00F41C90">
      <w:pPr>
        <w:rPr>
          <w:lang w:val="fr-FR"/>
        </w:rPr>
      </w:pPr>
      <w:r w:rsidRPr="00F41C90">
        <w:rPr>
          <w:lang w:val="fr-FR"/>
        </w:rPr>
        <w:t>La mère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 xml:space="preserve">Mais quelles vidéos ? </w:t>
      </w:r>
      <w:r w:rsidRPr="00900DEE">
        <w:rPr>
          <w:lang w:val="fr-FR"/>
        </w:rPr>
        <w:t>Tu mets des vidéos en ligne ?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 xml:space="preserve">Oui, sur ma chaîne </w:t>
      </w:r>
      <w:r w:rsidRPr="00F41C90">
        <w:rPr>
          <w:rStyle w:val="ekvkursiv"/>
          <w:lang w:val="fr-FR"/>
        </w:rPr>
        <w:t>Mathilde chez elle</w:t>
      </w:r>
      <w:r w:rsidRPr="00F41C90">
        <w:rPr>
          <w:lang w:val="fr-FR"/>
        </w:rPr>
        <w:t>. Attends, je vais vous en montrer une…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Voilà, c’est la vidéo sur les cours d’athlétisme, je trouve que c’est une des meilleures.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Le père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>Mais c’est super marrant !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La mère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>C’est vrai que tu peux être très marrante… quand tu veux !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Le père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>Et alors, il y a des gens qui regardent régulièrement tes vidéos, c’est ça ?</w:t>
      </w:r>
    </w:p>
    <w:p w:rsidR="00F41C90" w:rsidRPr="00900DEE" w:rsidRDefault="00F41C90" w:rsidP="00F41C90">
      <w:pPr>
        <w:rPr>
          <w:lang w:val="fr-FR"/>
        </w:rPr>
      </w:pPr>
      <w:r w:rsidRPr="00900DEE">
        <w:rPr>
          <w:lang w:val="fr-FR"/>
        </w:rPr>
        <w:t>Mathilde :</w:t>
      </w:r>
      <w:r w:rsidRPr="00900DEE">
        <w:rPr>
          <w:lang w:val="fr-FR"/>
        </w:rPr>
        <w:tab/>
      </w:r>
      <w:r w:rsidRPr="00900DEE">
        <w:rPr>
          <w:lang w:val="fr-FR"/>
        </w:rPr>
        <w:tab/>
        <w:t>Exactement. Vous voyez les chiffres, là ?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La mère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Lesquels ?</w:t>
      </w:r>
    </w:p>
    <w:p w:rsid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Là. Ça, c’est le nombre d’abonnés à ma chaîne, et à droite, c’est le n</w:t>
      </w:r>
      <w:r>
        <w:rPr>
          <w:lang w:val="fr-FR"/>
        </w:rPr>
        <w:t>ombre de vues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sur la vidéo que je viens de vous montrer.</w:t>
      </w:r>
    </w:p>
    <w:p w:rsidR="00F41C90" w:rsidRPr="00900DEE" w:rsidRDefault="00F41C90" w:rsidP="00F41C90">
      <w:pPr>
        <w:rPr>
          <w:lang w:val="fr-FR"/>
        </w:rPr>
      </w:pPr>
      <w:r w:rsidRPr="00F41C90">
        <w:rPr>
          <w:lang w:val="fr-FR"/>
        </w:rPr>
        <w:t>Le p</w:t>
      </w:r>
      <w:r w:rsidRPr="00900DEE">
        <w:rPr>
          <w:lang w:val="fr-FR"/>
        </w:rPr>
        <w:t>ère :</w:t>
      </w:r>
      <w:r w:rsidRPr="00900DEE">
        <w:rPr>
          <w:lang w:val="fr-FR"/>
        </w:rPr>
        <w:tab/>
      </w:r>
      <w:r w:rsidRPr="00900DEE">
        <w:rPr>
          <w:lang w:val="fr-FR"/>
        </w:rPr>
        <w:tab/>
        <w:t>Quoi ???? Mais c’est complètement fou !!!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La mère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Mais tu as déjà fait combien de vidéos, Mathilde ?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J’en fais une à deux par semaine, donc une quarantaine environ.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La mère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Mais quand est-ce que tu trouves le temps de les faire ?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Le père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C’est vrai, tu es en première, tu as des examens à la fin de l’année.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Oui, c’est bon, je sais…</w:t>
      </w:r>
    </w:p>
    <w:p w:rsidR="00F41C90" w:rsidRPr="00900DEE" w:rsidRDefault="00F41C90" w:rsidP="00F41C90">
      <w:pPr>
        <w:rPr>
          <w:lang w:val="fr-FR"/>
        </w:rPr>
      </w:pPr>
      <w:r w:rsidRPr="00F41C90">
        <w:rPr>
          <w:lang w:val="fr-FR"/>
        </w:rPr>
        <w:t>La mère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 xml:space="preserve">Mais pourquoi est-ce que tu ne nous as rien dit ? </w:t>
      </w:r>
      <w:r w:rsidRPr="00900DEE">
        <w:rPr>
          <w:lang w:val="fr-FR"/>
        </w:rPr>
        <w:t>On aurait pu en parler !</w:t>
      </w:r>
    </w:p>
    <w:p w:rsid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Maman, franchement, si je vous en avais parlé au début</w:t>
      </w:r>
      <w:r>
        <w:rPr>
          <w:lang w:val="fr-FR"/>
        </w:rPr>
        <w:t>, vous ne m’auriez pas écoutée.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Mais là en fait, j’ai besoin de votre aide.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Le père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>Tu as des problèmes au lycée à cause de ça ?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 w:rsidRPr="00F41C90">
        <w:rPr>
          <w:lang w:val="fr-FR"/>
        </w:rPr>
        <w:tab/>
      </w:r>
      <w:r w:rsidRPr="00F41C90">
        <w:rPr>
          <w:lang w:val="fr-FR"/>
        </w:rPr>
        <w:tab/>
        <w:t>Mais non. Mais comme je commence à être célèbre sur le Net, il y a maintenant des pubs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avant les vidéos. Et on me paie pour ces pubs… Mais comme je n’ai pas encore 18 ans,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il me faut votre accord.</w:t>
      </w:r>
    </w:p>
    <w:p w:rsidR="00F41C90" w:rsidRPr="00F41C90" w:rsidRDefault="00F41C90" w:rsidP="00F41C90">
      <w:pPr>
        <w:rPr>
          <w:lang w:val="fr-FR"/>
        </w:rPr>
      </w:pPr>
      <w:r w:rsidRPr="00F41C90">
        <w:rPr>
          <w:lang w:val="fr-FR"/>
        </w:rPr>
        <w:t>Le père :</w:t>
      </w:r>
      <w:r w:rsidRPr="00F41C90"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Ok, on peut en parler. Mais à une condition : tu dois bien travailler au lycée.</w:t>
      </w:r>
    </w:p>
    <w:p w:rsidR="00F41C90" w:rsidRPr="00F41C90" w:rsidRDefault="00F41C90" w:rsidP="00F41C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Pas question d’avoir des mauvaises notes à cause de ces vidéos. Ok ?</w:t>
      </w:r>
    </w:p>
    <w:p w:rsidR="00D127B5" w:rsidRPr="00F41C90" w:rsidRDefault="00F41C90" w:rsidP="00F41C90">
      <w:pPr>
        <w:rPr>
          <w:lang w:val="fr-FR"/>
        </w:rPr>
      </w:pPr>
      <w:r w:rsidRPr="00F41C90">
        <w:rPr>
          <w:lang w:val="fr-FR"/>
        </w:rPr>
        <w:t>Mathilde :</w:t>
      </w:r>
      <w:r>
        <w:rPr>
          <w:lang w:val="fr-FR"/>
        </w:rPr>
        <w:tab/>
      </w:r>
      <w:r>
        <w:rPr>
          <w:lang w:val="fr-FR"/>
        </w:rPr>
        <w:tab/>
      </w:r>
      <w:r w:rsidRPr="00F41C90">
        <w:rPr>
          <w:lang w:val="fr-FR"/>
        </w:rPr>
        <w:t>D’accord.</w:t>
      </w:r>
    </w:p>
    <w:sectPr w:rsidR="00D127B5" w:rsidRPr="00F41C90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FCF4B" wp14:editId="78404DE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8504A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1D7C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616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1288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E3969"/>
    <w:rsid w:val="00501528"/>
    <w:rsid w:val="00506880"/>
    <w:rsid w:val="005069C1"/>
    <w:rsid w:val="00512026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63CC7"/>
    <w:rsid w:val="0067310E"/>
    <w:rsid w:val="00677571"/>
    <w:rsid w:val="006802C4"/>
    <w:rsid w:val="0068429A"/>
    <w:rsid w:val="00685FDD"/>
    <w:rsid w:val="006912DC"/>
    <w:rsid w:val="00693676"/>
    <w:rsid w:val="00696068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5C79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67BE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0DE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1C90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900DE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900DE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2017-08-14T14:38:00Z</dcterms:created>
  <dcterms:modified xsi:type="dcterms:W3CDTF">2017-08-14T15:04:00Z</dcterms:modified>
</cp:coreProperties>
</file>