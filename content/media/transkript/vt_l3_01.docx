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612AC9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2F5091" w:rsidRPr="002F5091">
              <w:rPr>
                <w:lang w:val="fr-FR"/>
              </w:rPr>
              <w:t>Atelier A, exercice 1</w:t>
            </w:r>
            <w:r w:rsidR="00612AC9">
              <w:rPr>
                <w:lang w:val="fr-FR"/>
              </w:rPr>
              <w:t>4</w:t>
            </w:r>
            <w:r w:rsidRPr="002F5091">
              <w:rPr>
                <w:lang w:val="fr-FR"/>
              </w:rPr>
              <w:t>, page 4</w:t>
            </w:r>
            <w:r w:rsidR="002F5091">
              <w:rPr>
                <w:lang w:val="fr-FR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5848" w:rsidP="000E1075">
            <w:pPr>
              <w:pStyle w:val="ekvkapitellinksbndig"/>
            </w:pPr>
            <w:r>
              <w:t>3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12AC9" w:rsidRPr="0069231E" w:rsidRDefault="00612AC9" w:rsidP="00612AC9">
      <w:pPr>
        <w:pStyle w:val="ekvue2arial"/>
        <w:rPr>
          <w:lang w:val="fr-FR"/>
        </w:rPr>
      </w:pPr>
      <w:r w:rsidRPr="0069231E">
        <w:rPr>
          <w:lang w:val="fr-FR"/>
        </w:rPr>
        <w:t>En fran</w:t>
      </w:r>
      <w:r>
        <w:rPr>
          <w:lang w:val="fr-FR"/>
        </w:rPr>
        <w:t>çais et en allemand</w:t>
      </w:r>
    </w:p>
    <w:p w:rsidR="00612AC9" w:rsidRPr="00612AC9" w:rsidRDefault="00612AC9" w:rsidP="00612AC9">
      <w:pPr>
        <w:rPr>
          <w:lang w:val="fr-FR"/>
        </w:rPr>
      </w:pPr>
    </w:p>
    <w:p w:rsidR="00612AC9" w:rsidRPr="0069231E" w:rsidRDefault="00612AC9" w:rsidP="00612AC9">
      <w:r w:rsidRPr="00612AC9">
        <w:rPr>
          <w:lang w:val="fr-FR"/>
        </w:rPr>
        <w:t>L’employée de l’office de tourisme :</w:t>
      </w:r>
      <w:r w:rsidRPr="00612AC9">
        <w:rPr>
          <w:lang w:val="fr-FR"/>
        </w:rPr>
        <w:tab/>
        <w:t xml:space="preserve">Bonjour </w:t>
      </w:r>
      <w:r w:rsidR="00DC33A2">
        <w:rPr>
          <w:lang w:val="fr-FR"/>
        </w:rPr>
        <w:t>messieurs-dame</w:t>
      </w:r>
      <w:r w:rsidRPr="00612AC9">
        <w:rPr>
          <w:lang w:val="fr-FR"/>
        </w:rPr>
        <w:t xml:space="preserve">. </w:t>
      </w:r>
      <w:r w:rsidRPr="0069231E">
        <w:t>Je peux vous aider ?</w:t>
      </w:r>
    </w:p>
    <w:p w:rsidR="00DC33A2" w:rsidRDefault="00612AC9" w:rsidP="00612AC9">
      <w:r w:rsidRPr="0069231E">
        <w:t>Mme Wagner :</w:t>
      </w:r>
      <w:r>
        <w:tab/>
      </w:r>
      <w:r w:rsidRPr="0069231E">
        <w:t>Niklas, frag doch bitte, welche Sehenswürdigkeiten in Marseille</w:t>
      </w:r>
      <w:r w:rsidR="00DC33A2">
        <w:t xml:space="preserve"> uns die Frau</w:t>
      </w:r>
    </w:p>
    <w:p w:rsidR="00612AC9" w:rsidRPr="00DC33A2" w:rsidRDefault="00DC33A2" w:rsidP="00612AC9">
      <w:pPr>
        <w:rPr>
          <w:lang w:val="fr-FR"/>
        </w:rPr>
      </w:pPr>
      <w:r>
        <w:tab/>
      </w:r>
      <w:r>
        <w:tab/>
      </w:r>
      <w:r>
        <w:tab/>
      </w:r>
      <w:r>
        <w:tab/>
      </w:r>
      <w:r w:rsidR="00612AC9" w:rsidRPr="00DC33A2">
        <w:rPr>
          <w:lang w:val="fr-FR"/>
        </w:rPr>
        <w:t xml:space="preserve">empfehlen </w:t>
      </w:r>
      <w:r w:rsidRPr="00DC33A2">
        <w:rPr>
          <w:lang w:val="fr-FR"/>
        </w:rPr>
        <w:t>würde</w:t>
      </w:r>
      <w:r w:rsidR="00612AC9" w:rsidRPr="00DC33A2">
        <w:rPr>
          <w:lang w:val="fr-FR"/>
        </w:rPr>
        <w:t>.</w:t>
      </w:r>
    </w:p>
    <w:p w:rsidR="00612AC9" w:rsidRPr="0069231E" w:rsidRDefault="00612AC9" w:rsidP="00612AC9">
      <w:pPr>
        <w:rPr>
          <w:lang w:val="fr-FR"/>
        </w:rPr>
      </w:pPr>
      <w:r w:rsidRPr="0069231E">
        <w:rPr>
          <w:lang w:val="fr-FR"/>
        </w:rPr>
        <w:t>L’employée :</w:t>
      </w:r>
      <w:r>
        <w:rPr>
          <w:lang w:val="fr-FR"/>
        </w:rPr>
        <w:tab/>
      </w:r>
      <w:r w:rsidRPr="0069231E">
        <w:rPr>
          <w:lang w:val="fr-FR"/>
        </w:rPr>
        <w:t>Combien de temps vous restez à Marseille ?</w:t>
      </w:r>
    </w:p>
    <w:p w:rsidR="00612AC9" w:rsidRPr="0069231E" w:rsidRDefault="00612AC9" w:rsidP="00612AC9">
      <w:r w:rsidRPr="0069231E">
        <w:t>M. Wagner :</w:t>
      </w:r>
      <w:r>
        <w:tab/>
      </w:r>
      <w:r w:rsidRPr="0069231E">
        <w:t>Wir fahren übermorgen wieder.</w:t>
      </w:r>
    </w:p>
    <w:p w:rsidR="00612AC9" w:rsidRPr="0069231E" w:rsidRDefault="00612AC9" w:rsidP="00612AC9">
      <w:pPr>
        <w:rPr>
          <w:lang w:val="fr-FR"/>
        </w:rPr>
      </w:pPr>
      <w:r w:rsidRPr="0069231E">
        <w:rPr>
          <w:lang w:val="fr-FR"/>
        </w:rPr>
        <w:t>L’employée :</w:t>
      </w:r>
      <w:r>
        <w:rPr>
          <w:lang w:val="fr-FR"/>
        </w:rPr>
        <w:tab/>
      </w:r>
      <w:r w:rsidR="00DC33A2">
        <w:rPr>
          <w:lang w:val="fr-FR"/>
        </w:rPr>
        <w:t xml:space="preserve">Ah… </w:t>
      </w:r>
      <w:r w:rsidRPr="0069231E">
        <w:rPr>
          <w:lang w:val="fr-FR"/>
        </w:rPr>
        <w:t xml:space="preserve">Alors il ne vous reste pas beaucoup de temps. Il y a </w:t>
      </w:r>
      <w:r w:rsidR="00DC33A2">
        <w:rPr>
          <w:lang w:val="fr-FR"/>
        </w:rPr>
        <w:t>beaucoup de</w:t>
      </w:r>
      <w:r w:rsidRPr="0069231E">
        <w:rPr>
          <w:lang w:val="fr-FR"/>
        </w:rPr>
        <w:t xml:space="preserve"> choses qu’il faut</w:t>
      </w:r>
    </w:p>
    <w:p w:rsidR="00E422A3" w:rsidRDefault="00612AC9" w:rsidP="00612AC9">
      <w:pPr>
        <w:rPr>
          <w:lang w:val="fr-FR"/>
        </w:rPr>
      </w:pPr>
      <w:r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Pr="0069231E">
        <w:rPr>
          <w:lang w:val="fr-FR"/>
        </w:rPr>
        <w:t>voir</w:t>
      </w:r>
      <w:r w:rsidR="00DC33A2">
        <w:rPr>
          <w:lang w:val="fr-FR"/>
        </w:rPr>
        <w:t xml:space="preserve"> à Marseille. Je vous propose pour commencer de vous promener sur le</w:t>
      </w:r>
      <w:r w:rsidRPr="0069231E">
        <w:rPr>
          <w:lang w:val="fr-FR"/>
        </w:rPr>
        <w:t xml:space="preserve"> Vieux-Port,</w:t>
      </w:r>
    </w:p>
    <w:p w:rsidR="00612AC9" w:rsidRDefault="00E422A3" w:rsidP="00612AC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C33A2">
        <w:rPr>
          <w:lang w:val="fr-FR"/>
        </w:rPr>
        <w:t>c’est très sympa, il y a beaucoup de restaurants, de cafés…</w:t>
      </w:r>
    </w:p>
    <w:p w:rsidR="00612AC9" w:rsidRDefault="00612AC9" w:rsidP="00612AC9">
      <w:pPr>
        <w:rPr>
          <w:lang w:val="fr-FR"/>
        </w:rPr>
      </w:pPr>
      <w:r w:rsidRPr="0069231E">
        <w:rPr>
          <w:lang w:val="fr-FR"/>
        </w:rPr>
        <w:t>L’employée :</w:t>
      </w:r>
      <w:r>
        <w:rPr>
          <w:lang w:val="fr-FR"/>
        </w:rPr>
        <w:tab/>
      </w:r>
      <w:r w:rsidR="00DC33A2">
        <w:rPr>
          <w:lang w:val="fr-FR"/>
        </w:rPr>
        <w:t>Et si</w:t>
      </w:r>
      <w:r w:rsidRPr="0069231E">
        <w:rPr>
          <w:lang w:val="fr-FR"/>
        </w:rPr>
        <w:t xml:space="preserve"> vous avez envie</w:t>
      </w:r>
      <w:r w:rsidR="00DC33A2">
        <w:rPr>
          <w:lang w:val="fr-FR"/>
        </w:rPr>
        <w:t>, ensuite</w:t>
      </w:r>
      <w:r w:rsidRPr="0069231E">
        <w:rPr>
          <w:lang w:val="fr-FR"/>
        </w:rPr>
        <w:t xml:space="preserve">, vous pouvez </w:t>
      </w:r>
      <w:r w:rsidR="00DC33A2">
        <w:rPr>
          <w:lang w:val="fr-FR"/>
        </w:rPr>
        <w:t>aller à</w:t>
      </w:r>
      <w:r w:rsidRPr="0069231E">
        <w:rPr>
          <w:lang w:val="fr-FR"/>
        </w:rPr>
        <w:t xml:space="preserve"> Notre-Dame de la Garde.</w:t>
      </w:r>
    </w:p>
    <w:p w:rsidR="00E422A3" w:rsidRDefault="00612AC9" w:rsidP="00612AC9">
      <w:pPr>
        <w:rPr>
          <w:lang w:val="fr-FR"/>
        </w:rPr>
      </w:pPr>
      <w:r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Pr="0069231E">
        <w:rPr>
          <w:lang w:val="fr-FR"/>
        </w:rPr>
        <w:t>Ce n’est pas</w:t>
      </w:r>
      <w:r w:rsidR="00DC33A2">
        <w:rPr>
          <w:lang w:val="fr-FR"/>
        </w:rPr>
        <w:t xml:space="preserve"> très</w:t>
      </w:r>
      <w:r w:rsidRPr="0069231E">
        <w:rPr>
          <w:lang w:val="fr-FR"/>
        </w:rPr>
        <w:t xml:space="preserve"> loin du </w:t>
      </w:r>
      <w:r w:rsidR="00DC33A2" w:rsidRPr="0069231E">
        <w:rPr>
          <w:lang w:val="fr-FR"/>
        </w:rPr>
        <w:t xml:space="preserve">Vieux-Port </w:t>
      </w:r>
      <w:r w:rsidRPr="0069231E">
        <w:rPr>
          <w:lang w:val="fr-FR"/>
        </w:rPr>
        <w:t>et</w:t>
      </w:r>
      <w:r w:rsidR="00DC33A2">
        <w:rPr>
          <w:lang w:val="fr-FR"/>
        </w:rPr>
        <w:t xml:space="preserve"> de là,</w:t>
      </w:r>
      <w:r w:rsidR="00E422A3">
        <w:rPr>
          <w:lang w:val="fr-FR"/>
        </w:rPr>
        <w:t xml:space="preserve"> vous aurez une très belle vue</w:t>
      </w:r>
    </w:p>
    <w:p w:rsidR="00612AC9" w:rsidRPr="0069231E" w:rsidRDefault="00E422A3" w:rsidP="00612AC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12AC9" w:rsidRPr="0069231E">
        <w:rPr>
          <w:lang w:val="fr-FR"/>
        </w:rPr>
        <w:t xml:space="preserve">sur </w:t>
      </w:r>
      <w:r w:rsidR="00DC33A2">
        <w:rPr>
          <w:lang w:val="fr-FR"/>
        </w:rPr>
        <w:t>toute la</w:t>
      </w:r>
      <w:r w:rsidR="00612AC9" w:rsidRPr="0069231E">
        <w:rPr>
          <w:lang w:val="fr-FR"/>
        </w:rPr>
        <w:t xml:space="preserve"> ville</w:t>
      </w:r>
      <w:r w:rsidR="00DC33A2">
        <w:rPr>
          <w:lang w:val="fr-FR"/>
        </w:rPr>
        <w:t xml:space="preserve"> de Marseille</w:t>
      </w:r>
      <w:r w:rsidR="00612AC9" w:rsidRPr="0069231E">
        <w:rPr>
          <w:lang w:val="fr-FR"/>
        </w:rPr>
        <w:t>.</w:t>
      </w:r>
    </w:p>
    <w:p w:rsidR="00612AC9" w:rsidRPr="0069231E" w:rsidRDefault="00612AC9" w:rsidP="00612AC9">
      <w:r w:rsidRPr="0069231E">
        <w:t>M. Wagner :</w:t>
      </w:r>
      <w:r>
        <w:tab/>
      </w:r>
      <w:r w:rsidRPr="0069231E">
        <w:t>Das klingt gut. Frag doch mal, ob sich ein Besuch der Canebière lohnt?</w:t>
      </w:r>
    </w:p>
    <w:p w:rsidR="00612AC9" w:rsidRPr="00612AC9" w:rsidRDefault="00612AC9" w:rsidP="00612AC9">
      <w:pPr>
        <w:rPr>
          <w:lang w:val="fr-FR"/>
        </w:rPr>
      </w:pPr>
      <w:r w:rsidRPr="0069231E">
        <w:rPr>
          <w:lang w:val="fr-FR"/>
        </w:rPr>
        <w:t>L’employée :</w:t>
      </w:r>
      <w:r>
        <w:rPr>
          <w:lang w:val="fr-FR"/>
        </w:rPr>
        <w:tab/>
      </w:r>
      <w:r w:rsidRPr="0069231E">
        <w:rPr>
          <w:lang w:val="fr-FR"/>
        </w:rPr>
        <w:t xml:space="preserve">Si vous aimez faire du shopping, alors </w:t>
      </w:r>
      <w:r w:rsidR="00DC33A2">
        <w:rPr>
          <w:lang w:val="fr-FR"/>
        </w:rPr>
        <w:t xml:space="preserve">oui, </w:t>
      </w:r>
      <w:r w:rsidRPr="0069231E">
        <w:rPr>
          <w:lang w:val="fr-FR"/>
        </w:rPr>
        <w:t xml:space="preserve">allez sur la Canebière. </w:t>
      </w:r>
      <w:r w:rsidRPr="00612AC9">
        <w:rPr>
          <w:lang w:val="fr-FR"/>
        </w:rPr>
        <w:t>C’est une rue</w:t>
      </w:r>
    </w:p>
    <w:p w:rsidR="00612AC9" w:rsidRPr="0069231E" w:rsidRDefault="00612AC9" w:rsidP="00612AC9">
      <w:pPr>
        <w:rPr>
          <w:lang w:val="fr-FR"/>
        </w:rPr>
      </w:pPr>
      <w:r w:rsidRPr="00612AC9"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Pr="0069231E">
        <w:rPr>
          <w:lang w:val="fr-FR"/>
        </w:rPr>
        <w:t>avec beaucoup de magasins, de</w:t>
      </w:r>
      <w:r w:rsidR="00DC33A2">
        <w:rPr>
          <w:lang w:val="fr-FR"/>
        </w:rPr>
        <w:t>s</w:t>
      </w:r>
      <w:r w:rsidRPr="0069231E">
        <w:rPr>
          <w:lang w:val="fr-FR"/>
        </w:rPr>
        <w:t xml:space="preserve"> cafés, de</w:t>
      </w:r>
      <w:r w:rsidR="00DC33A2">
        <w:rPr>
          <w:lang w:val="fr-FR"/>
        </w:rPr>
        <w:t>s restaurants… et</w:t>
      </w:r>
      <w:r w:rsidRPr="0069231E">
        <w:rPr>
          <w:lang w:val="fr-FR"/>
        </w:rPr>
        <w:t xml:space="preserve"> </w:t>
      </w:r>
      <w:r w:rsidR="00DC33A2">
        <w:rPr>
          <w:lang w:val="fr-FR"/>
        </w:rPr>
        <w:t>aussi des</w:t>
      </w:r>
      <w:r w:rsidRPr="0069231E">
        <w:rPr>
          <w:lang w:val="fr-FR"/>
        </w:rPr>
        <w:t xml:space="preserve"> voitures</w:t>
      </w:r>
      <w:r w:rsidR="00DC33A2">
        <w:rPr>
          <w:lang w:val="fr-FR"/>
        </w:rPr>
        <w:t>…</w:t>
      </w:r>
    </w:p>
    <w:p w:rsidR="00612AC9" w:rsidRDefault="00612AC9" w:rsidP="00612AC9">
      <w:r w:rsidRPr="0069231E">
        <w:t>Mme Wagner :</w:t>
      </w:r>
      <w:r>
        <w:tab/>
      </w:r>
      <w:r w:rsidRPr="0069231E">
        <w:t xml:space="preserve">Ach nein, </w:t>
      </w:r>
      <w:r>
        <w:t>ich glaube, das ist mir zu anstrengend.</w:t>
      </w:r>
    </w:p>
    <w:p w:rsidR="00612AC9" w:rsidRPr="0069231E" w:rsidRDefault="00612AC9" w:rsidP="00612AC9">
      <w:r>
        <w:tab/>
      </w:r>
      <w:r w:rsidR="00E422A3">
        <w:tab/>
      </w:r>
      <w:r w:rsidR="00E422A3">
        <w:tab/>
      </w:r>
      <w:r w:rsidR="00E422A3">
        <w:tab/>
      </w:r>
      <w:r w:rsidR="005A17DC">
        <w:t>Frag doch bitte die Dame, ob sie</w:t>
      </w:r>
      <w:r w:rsidRPr="0069231E">
        <w:t xml:space="preserve"> uns </w:t>
      </w:r>
      <w:r w:rsidR="005A17DC">
        <w:t>auch ein Museum empfehlen kann.</w:t>
      </w:r>
    </w:p>
    <w:p w:rsidR="00E422A3" w:rsidRDefault="00612AC9" w:rsidP="00612AC9">
      <w:pPr>
        <w:rPr>
          <w:lang w:val="fr-FR"/>
        </w:rPr>
      </w:pPr>
      <w:r w:rsidRPr="00612AC9">
        <w:rPr>
          <w:lang w:val="fr-FR"/>
        </w:rPr>
        <w:t>L’employée :</w:t>
      </w:r>
      <w:r w:rsidRPr="00612AC9">
        <w:rPr>
          <w:lang w:val="fr-FR"/>
        </w:rPr>
        <w:tab/>
        <w:t xml:space="preserve">Oui, </w:t>
      </w:r>
      <w:r w:rsidR="005A17DC">
        <w:rPr>
          <w:lang w:val="fr-FR"/>
        </w:rPr>
        <w:t>il</w:t>
      </w:r>
      <w:r w:rsidRPr="0069231E">
        <w:rPr>
          <w:lang w:val="fr-FR"/>
        </w:rPr>
        <w:t xml:space="preserve"> y a le MuCEM, </w:t>
      </w:r>
      <w:r w:rsidR="005A17DC">
        <w:rPr>
          <w:lang w:val="fr-FR"/>
        </w:rPr>
        <w:t xml:space="preserve">c’est un musée </w:t>
      </w:r>
      <w:r w:rsidRPr="0069231E">
        <w:rPr>
          <w:lang w:val="fr-FR"/>
        </w:rPr>
        <w:t xml:space="preserve">qui se trouve </w:t>
      </w:r>
      <w:r w:rsidR="005A17DC">
        <w:rPr>
          <w:lang w:val="fr-FR"/>
        </w:rPr>
        <w:t>à l’entrée</w:t>
      </w:r>
      <w:r w:rsidR="00E422A3">
        <w:rPr>
          <w:lang w:val="fr-FR"/>
        </w:rPr>
        <w:t xml:space="preserve"> du Vieux-Port, dans le centre.</w:t>
      </w:r>
    </w:p>
    <w:p w:rsidR="00612AC9" w:rsidRPr="0069231E" w:rsidRDefault="00E422A3" w:rsidP="00612AC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5A17DC">
        <w:rPr>
          <w:lang w:val="fr-FR"/>
        </w:rPr>
        <w:t>Et c</w:t>
      </w:r>
      <w:r w:rsidR="00612AC9" w:rsidRPr="0069231E">
        <w:rPr>
          <w:lang w:val="fr-FR"/>
        </w:rPr>
        <w:t xml:space="preserve">’est un très beau bâtiment avec une architecture </w:t>
      </w:r>
      <w:r w:rsidR="005A17DC">
        <w:rPr>
          <w:lang w:val="fr-FR"/>
        </w:rPr>
        <w:t xml:space="preserve">moderne et </w:t>
      </w:r>
      <w:r w:rsidR="00612AC9" w:rsidRPr="0069231E">
        <w:rPr>
          <w:lang w:val="fr-FR"/>
        </w:rPr>
        <w:t xml:space="preserve">magnifique ! </w:t>
      </w:r>
    </w:p>
    <w:p w:rsidR="00612AC9" w:rsidRDefault="00612AC9" w:rsidP="00612AC9">
      <w:r w:rsidRPr="00612AC9">
        <w:t>M. Wagner</w:t>
      </w:r>
      <w:r w:rsidR="00E422A3">
        <w:t> </w:t>
      </w:r>
      <w:r w:rsidRPr="00612AC9">
        <w:t>:</w:t>
      </w:r>
      <w:r w:rsidRPr="00612AC9">
        <w:tab/>
        <w:t xml:space="preserve">Ach, ja davon habe ich gehört. </w:t>
      </w:r>
      <w:r w:rsidRPr="0069231E">
        <w:t>Es widmet sich den</w:t>
      </w:r>
      <w:r>
        <w:t xml:space="preserve"> Kulturen des Mittelmeerraumes.</w:t>
      </w:r>
    </w:p>
    <w:p w:rsidR="00612AC9" w:rsidRPr="0069231E" w:rsidRDefault="00612AC9" w:rsidP="00612AC9">
      <w:r>
        <w:tab/>
      </w:r>
      <w:r w:rsidR="00E422A3">
        <w:tab/>
      </w:r>
      <w:r w:rsidR="00E422A3">
        <w:tab/>
      </w:r>
      <w:r w:rsidR="00E422A3">
        <w:tab/>
      </w:r>
      <w:r w:rsidRPr="0069231E">
        <w:t xml:space="preserve">Frag doch mal, ob </w:t>
      </w:r>
      <w:r w:rsidR="005A17DC">
        <w:t>sie</w:t>
      </w:r>
      <w:r w:rsidRPr="0069231E">
        <w:t xml:space="preserve"> eine Führung auf Deutsch </w:t>
      </w:r>
      <w:r w:rsidR="005A17DC">
        <w:t>haben</w:t>
      </w:r>
      <w:r w:rsidRPr="0069231E">
        <w:t xml:space="preserve"> und wie die Öffnungszeiten sind.</w:t>
      </w:r>
    </w:p>
    <w:p w:rsidR="00612AC9" w:rsidRPr="0069231E" w:rsidRDefault="00612AC9" w:rsidP="00612AC9">
      <w:pPr>
        <w:rPr>
          <w:lang w:val="fr-FR"/>
        </w:rPr>
      </w:pPr>
      <w:r w:rsidRPr="0069231E">
        <w:rPr>
          <w:lang w:val="fr-FR"/>
        </w:rPr>
        <w:t>L’employée :</w:t>
      </w:r>
      <w:r>
        <w:rPr>
          <w:lang w:val="fr-FR"/>
        </w:rPr>
        <w:tab/>
      </w:r>
      <w:r w:rsidRPr="0069231E">
        <w:rPr>
          <w:lang w:val="fr-FR"/>
        </w:rPr>
        <w:t>Le musée est ouvert de 11 à 18 heures. Oui, il y a une visite guidée en allemand.</w:t>
      </w:r>
    </w:p>
    <w:p w:rsidR="00612AC9" w:rsidRPr="0069231E" w:rsidRDefault="00612AC9" w:rsidP="00612AC9">
      <w:pPr>
        <w:rPr>
          <w:lang w:val="fr-FR"/>
        </w:rPr>
      </w:pPr>
      <w:r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="00E422A3">
        <w:rPr>
          <w:lang w:val="fr-FR"/>
        </w:rPr>
        <w:tab/>
      </w:r>
      <w:r w:rsidR="00B21581">
        <w:rPr>
          <w:lang w:val="fr-FR"/>
        </w:rPr>
        <w:t>Je vous donne le</w:t>
      </w:r>
      <w:r w:rsidRPr="0069231E">
        <w:rPr>
          <w:lang w:val="fr-FR"/>
        </w:rPr>
        <w:t xml:space="preserve"> plan </w:t>
      </w:r>
      <w:r w:rsidR="00B21581">
        <w:rPr>
          <w:lang w:val="fr-FR"/>
        </w:rPr>
        <w:t>et des informations sur le musée.</w:t>
      </w:r>
    </w:p>
    <w:p w:rsidR="00F45848" w:rsidRDefault="00612AC9" w:rsidP="005A17DC">
      <w:pPr>
        <w:rPr>
          <w:lang w:val="fr-FR"/>
        </w:rPr>
      </w:pPr>
      <w:r w:rsidRPr="0069231E">
        <w:rPr>
          <w:lang w:val="fr-FR"/>
        </w:rPr>
        <w:t>Mme Wagner :</w:t>
      </w:r>
      <w:r>
        <w:rPr>
          <w:lang w:val="fr-FR"/>
        </w:rPr>
        <w:tab/>
      </w:r>
      <w:r w:rsidR="00E422A3">
        <w:rPr>
          <w:lang w:val="fr-FR"/>
        </w:rPr>
        <w:t>Merci</w:t>
      </w:r>
      <w:r w:rsidRPr="0069231E">
        <w:rPr>
          <w:lang w:val="fr-FR"/>
        </w:rPr>
        <w:t xml:space="preserve"> ! </w:t>
      </w:r>
      <w:r w:rsidRPr="00612AC9">
        <w:rPr>
          <w:lang w:val="fr-FR"/>
        </w:rPr>
        <w:t>Au revoir !</w:t>
      </w:r>
    </w:p>
    <w:p w:rsidR="00E422A3" w:rsidRDefault="00E422A3" w:rsidP="005A17DC">
      <w:pPr>
        <w:rPr>
          <w:lang w:val="fr-FR"/>
        </w:rPr>
      </w:pPr>
      <w:r>
        <w:rPr>
          <w:lang w:val="fr-FR"/>
        </w:rPr>
        <w:t>M. Wagner :</w:t>
      </w:r>
      <w:r>
        <w:rPr>
          <w:lang w:val="fr-FR"/>
        </w:rPr>
        <w:tab/>
        <w:t>Merci madame.</w:t>
      </w:r>
    </w:p>
    <w:p w:rsidR="00E422A3" w:rsidRDefault="00E422A3" w:rsidP="005A17DC">
      <w:pPr>
        <w:rPr>
          <w:lang w:val="fr-FR"/>
        </w:rPr>
      </w:pPr>
      <w:r>
        <w:rPr>
          <w:lang w:val="fr-FR"/>
        </w:rPr>
        <w:t>L’employée :</w:t>
      </w:r>
      <w:r>
        <w:rPr>
          <w:lang w:val="fr-FR"/>
        </w:rPr>
        <w:tab/>
        <w:t>Au revoir !</w:t>
      </w:r>
    </w:p>
    <w:p w:rsidR="00E422A3" w:rsidRPr="00F45848" w:rsidRDefault="00E422A3" w:rsidP="005A17DC">
      <w:pPr>
        <w:rPr>
          <w:lang w:val="fr-FR"/>
        </w:rPr>
      </w:pPr>
      <w:r>
        <w:rPr>
          <w:lang w:val="fr-FR"/>
        </w:rPr>
        <w:t>M. Wagner :</w:t>
      </w:r>
      <w:r>
        <w:rPr>
          <w:lang w:val="fr-FR"/>
        </w:rPr>
        <w:tab/>
        <w:t>Au revoir !</w:t>
      </w:r>
    </w:p>
    <w:sectPr w:rsidR="00E422A3" w:rsidRPr="00F45848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F79A4F1" wp14:editId="68B9777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590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17DC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12AC9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581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C33A2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22A3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6</cp:revision>
  <cp:lastPrinted>2016-12-23T16:36:00Z</cp:lastPrinted>
  <dcterms:created xsi:type="dcterms:W3CDTF">2017-08-14T13:01:00Z</dcterms:created>
  <dcterms:modified xsi:type="dcterms:W3CDTF">2017-08-14T14:56:00Z</dcterms:modified>
</cp:coreProperties>
</file>