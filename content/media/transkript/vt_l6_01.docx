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6C0FE3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BA0874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BA0874">
              <w:rPr>
                <w:lang w:val="fr-FR"/>
              </w:rPr>
              <w:t>Coin écoute, vidéo</w:t>
            </w:r>
            <w:r w:rsidR="00C30A74">
              <w:rPr>
                <w:lang w:val="fr-FR"/>
              </w:rPr>
              <w:t xml:space="preserve">, </w:t>
            </w:r>
            <w:r w:rsidRPr="002F5091">
              <w:rPr>
                <w:lang w:val="fr-FR"/>
              </w:rPr>
              <w:t xml:space="preserve">page </w:t>
            </w:r>
            <w:r w:rsidR="00AD671D">
              <w:rPr>
                <w:lang w:val="fr-FR"/>
              </w:rPr>
              <w:t>9</w:t>
            </w:r>
            <w:r w:rsidR="00BA0874">
              <w:rPr>
                <w:lang w:val="fr-FR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D47105" w:rsidP="000E1075">
            <w:pPr>
              <w:pStyle w:val="ekvkapitellinksbndig"/>
            </w:pPr>
            <w:r>
              <w:t>6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BA0874" w:rsidRPr="00BA0874" w:rsidRDefault="00BA0874" w:rsidP="00BA0874">
      <w:pPr>
        <w:pStyle w:val="ekvue2arial"/>
        <w:rPr>
          <w:lang w:val="fr-FR"/>
        </w:rPr>
      </w:pPr>
      <w:r w:rsidRPr="00BA0874">
        <w:rPr>
          <w:lang w:val="fr-FR"/>
        </w:rPr>
        <w:t>Rencontre à l’aveugle</w:t>
      </w:r>
      <w:r w:rsidRPr="00BA0874">
        <w:rPr>
          <w:lang w:val="fr-FR"/>
        </w:rPr>
        <w:tab/>
        <w:t>(très court métrage)</w:t>
      </w:r>
    </w:p>
    <w:p w:rsidR="00BA0874" w:rsidRPr="00BA0874" w:rsidRDefault="00BA0874" w:rsidP="00BA0874">
      <w:pPr>
        <w:rPr>
          <w:lang w:val="fr-FR"/>
        </w:rPr>
      </w:pP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Sinon on lui en reparle.</w:t>
      </w:r>
    </w:p>
    <w:p w:rsidR="00BA0874" w:rsidRPr="006C0FE3" w:rsidRDefault="00BA0874" w:rsidP="00BA0874">
      <w:pPr>
        <w:rPr>
          <w:lang w:val="fr-FR"/>
        </w:rPr>
      </w:pPr>
      <w:r w:rsidRPr="006C0FE3">
        <w:rPr>
          <w:lang w:val="fr-FR"/>
        </w:rPr>
        <w:t>Le copain :</w:t>
      </w:r>
      <w:r w:rsidRPr="006C0FE3">
        <w:rPr>
          <w:lang w:val="fr-FR"/>
        </w:rPr>
        <w:tab/>
        <w:t>Bon Pascal, je dois vraiment y aller.</w:t>
      </w:r>
    </w:p>
    <w:p w:rsidR="00BA0874" w:rsidRPr="006C0FE3" w:rsidRDefault="00BA0874" w:rsidP="00BA0874">
      <w:pPr>
        <w:rPr>
          <w:lang w:val="fr-FR"/>
        </w:rPr>
      </w:pPr>
      <w:r w:rsidRPr="006C0FE3">
        <w:rPr>
          <w:lang w:val="fr-FR"/>
        </w:rPr>
        <w:t>Pascal :</w:t>
      </w:r>
      <w:r w:rsidRPr="006C0FE3">
        <w:rPr>
          <w:lang w:val="fr-FR"/>
        </w:rPr>
        <w:tab/>
      </w:r>
      <w:r w:rsidRPr="006C0FE3">
        <w:rPr>
          <w:lang w:val="fr-FR"/>
        </w:rPr>
        <w:tab/>
        <w:t>Ok.</w:t>
      </w:r>
    </w:p>
    <w:p w:rsidR="00BA0874" w:rsidRPr="006C0FE3" w:rsidRDefault="00BA0874" w:rsidP="00BA0874">
      <w:pPr>
        <w:rPr>
          <w:lang w:val="fr-FR"/>
        </w:rPr>
      </w:pPr>
      <w:r w:rsidRPr="006C0FE3">
        <w:rPr>
          <w:lang w:val="fr-FR"/>
        </w:rPr>
        <w:t>Le copain :</w:t>
      </w:r>
      <w:r w:rsidRPr="006C0FE3">
        <w:rPr>
          <w:lang w:val="fr-FR"/>
        </w:rPr>
        <w:tab/>
        <w:t>J’te dis à la prochaine.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 w:rsidRPr="00BA0874">
        <w:rPr>
          <w:lang w:val="fr-FR"/>
        </w:rPr>
        <w:tab/>
      </w:r>
      <w:r w:rsidRPr="00BA0874">
        <w:rPr>
          <w:lang w:val="fr-FR"/>
        </w:rPr>
        <w:tab/>
        <w:t>Ouais.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Le copain :</w:t>
      </w:r>
      <w:r>
        <w:rPr>
          <w:lang w:val="fr-FR"/>
        </w:rPr>
        <w:tab/>
      </w:r>
      <w:r w:rsidRPr="00BA0874">
        <w:rPr>
          <w:lang w:val="fr-FR"/>
        </w:rPr>
        <w:t>Allez</w:t>
      </w:r>
      <w:r>
        <w:rPr>
          <w:lang w:val="fr-FR"/>
        </w:rPr>
        <w:t>,</w:t>
      </w:r>
      <w:r w:rsidRPr="00BA0874">
        <w:rPr>
          <w:lang w:val="fr-FR"/>
        </w:rPr>
        <w:t xml:space="preserve"> salut ma poule.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 w:rsidRPr="00BA0874">
        <w:rPr>
          <w:lang w:val="fr-FR"/>
        </w:rPr>
        <w:t>Ouais, ciao.</w:t>
      </w:r>
    </w:p>
    <w:p w:rsidR="00BA0874" w:rsidRPr="00BA0874" w:rsidRDefault="00BA0874" w:rsidP="00BA0874">
      <w:pPr>
        <w:rPr>
          <w:lang w:val="fr-FR"/>
        </w:rPr>
      </w:pP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Caroline :</w:t>
      </w:r>
      <w:r w:rsidRPr="00BA0874">
        <w:rPr>
          <w:lang w:val="fr-FR"/>
        </w:rPr>
        <w:tab/>
      </w:r>
      <w:r w:rsidRPr="00BA0874">
        <w:rPr>
          <w:lang w:val="fr-FR"/>
        </w:rPr>
        <w:tab/>
        <w:t>Laurent, c’est ça ?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Euh… oui.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Caroline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Enchantée. Caroline donc.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Salut.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Caroline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Bonjour. Euh</w:t>
      </w:r>
      <w:r>
        <w:rPr>
          <w:lang w:val="fr-FR"/>
        </w:rPr>
        <w:t>…</w:t>
      </w:r>
      <w:r w:rsidRPr="00BA0874">
        <w:rPr>
          <w:lang w:val="fr-FR"/>
        </w:rPr>
        <w:t xml:space="preserve"> On prend un café ?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 w:rsidRPr="00BA0874">
        <w:rPr>
          <w:lang w:val="fr-FR"/>
        </w:rPr>
        <w:t>Ouais, allez.</w:t>
      </w:r>
    </w:p>
    <w:p w:rsidR="00BA0874" w:rsidRPr="00BA0874" w:rsidRDefault="00BA0874" w:rsidP="00BA0874">
      <w:pPr>
        <w:rPr>
          <w:lang w:val="fr-FR"/>
        </w:rPr>
      </w:pPr>
    </w:p>
    <w:p w:rsidR="00BA0874" w:rsidRPr="006C0FE3" w:rsidRDefault="00BA0874" w:rsidP="00BA0874">
      <w:pPr>
        <w:rPr>
          <w:lang w:val="fr-FR"/>
        </w:rPr>
      </w:pPr>
      <w:r w:rsidRPr="00BA0874">
        <w:rPr>
          <w:lang w:val="fr-FR"/>
        </w:rPr>
        <w:t>Caroline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 xml:space="preserve">J’trouve ça bien qu’on ait pas mis de photos sur nos profils. C’est </w:t>
      </w:r>
      <w:r w:rsidRPr="006C0FE3">
        <w:rPr>
          <w:lang w:val="fr-FR"/>
        </w:rPr>
        <w:t>mieux d’avoir la surprise.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 w:rsidRPr="00BA0874">
        <w:rPr>
          <w:lang w:val="fr-FR"/>
        </w:rPr>
        <w:tab/>
      </w:r>
      <w:r w:rsidRPr="00BA0874">
        <w:rPr>
          <w:lang w:val="fr-FR"/>
        </w:rPr>
        <w:tab/>
        <w:t>Du coup j’te… j’te laisse mon numéro, ou… ?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Caroline :</w:t>
      </w:r>
      <w:r w:rsidRPr="00BA0874">
        <w:rPr>
          <w:lang w:val="fr-FR"/>
        </w:rPr>
        <w:tab/>
      </w:r>
      <w:r w:rsidRPr="00BA0874">
        <w:rPr>
          <w:lang w:val="fr-FR"/>
        </w:rPr>
        <w:tab/>
        <w:t>Non, on se l’était déjà donné sur le chat ! Tiens d’ailleurs, j’vais t’rappeler parce que je suis</w:t>
      </w:r>
    </w:p>
    <w:p w:rsidR="00BA0874" w:rsidRPr="00BA0874" w:rsidRDefault="00BA0874" w:rsidP="00BA087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pas sûre de l’avoir bien noté.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 w:rsidRPr="00BA0874">
        <w:rPr>
          <w:lang w:val="fr-FR"/>
        </w:rPr>
        <w:tab/>
      </w:r>
      <w:r w:rsidRPr="00BA0874">
        <w:rPr>
          <w:lang w:val="fr-FR"/>
        </w:rPr>
        <w:tab/>
        <w:t>Non mais je… Non c’est pas la peine. En plus</w:t>
      </w:r>
      <w:r>
        <w:rPr>
          <w:lang w:val="fr-FR"/>
        </w:rPr>
        <w:t>,</w:t>
      </w:r>
      <w:r w:rsidRPr="00BA0874">
        <w:rPr>
          <w:lang w:val="fr-FR"/>
        </w:rPr>
        <w:t xml:space="preserve"> j’ai pas de batterie.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Laurent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Allô ? Caroline ?</w:t>
      </w:r>
    </w:p>
    <w:p w:rsidR="00BA0874" w:rsidRPr="00BA0874" w:rsidRDefault="00BA0874" w:rsidP="00BA0874">
      <w:pPr>
        <w:rPr>
          <w:lang w:val="fr-FR"/>
        </w:rPr>
      </w:pP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Salut. Laurent, c’est ça ?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Laurent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Euh… oui…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Enchanté, moi c’est Caroline.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Laurent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Ah…</w:t>
      </w:r>
    </w:p>
    <w:p w:rsidR="00BA0874" w:rsidRPr="00BA0874" w:rsidRDefault="00BA0874" w:rsidP="00BA0874">
      <w:pPr>
        <w:rPr>
          <w:lang w:val="fr-FR"/>
        </w:rPr>
      </w:pPr>
      <w:r w:rsidRPr="00BA0874">
        <w:rPr>
          <w:lang w:val="fr-FR"/>
        </w:rPr>
        <w:t>Pascal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On va prendre un café ?</w:t>
      </w:r>
    </w:p>
    <w:p w:rsidR="00D127B5" w:rsidRPr="00BA0874" w:rsidRDefault="00BA0874" w:rsidP="00BA0874">
      <w:pPr>
        <w:rPr>
          <w:lang w:val="fr-FR"/>
        </w:rPr>
      </w:pPr>
      <w:r w:rsidRPr="00BA0874">
        <w:rPr>
          <w:lang w:val="fr-FR"/>
        </w:rPr>
        <w:t>Laurent :</w:t>
      </w:r>
      <w:r>
        <w:rPr>
          <w:lang w:val="fr-FR"/>
        </w:rPr>
        <w:tab/>
      </w:r>
      <w:r>
        <w:rPr>
          <w:lang w:val="fr-FR"/>
        </w:rPr>
        <w:tab/>
      </w:r>
      <w:r w:rsidRPr="00BA0874">
        <w:rPr>
          <w:lang w:val="fr-FR"/>
        </w:rPr>
        <w:t>Euh… oui…</w:t>
      </w:r>
    </w:p>
    <w:sectPr w:rsidR="00D127B5" w:rsidRPr="00BA087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2E07C1F" wp14:editId="69067BBD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1927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FE3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2017-08-14T14:02:00Z</dcterms:created>
  <dcterms:modified xsi:type="dcterms:W3CDTF">2017-08-14T15:03:00Z</dcterms:modified>
</cp:coreProperties>
</file>